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5C5A" w14:textId="2B9847D6" w:rsidR="005A7145" w:rsidRDefault="009D448E" w:rsidP="00193D0A">
      <w:r>
        <w:rPr>
          <w:noProof/>
        </w:rPr>
        <mc:AlternateContent>
          <mc:Choice Requires="wps">
            <w:drawing>
              <wp:anchor distT="0" distB="0" distL="114300" distR="114300" simplePos="0" relativeHeight="251684864" behindDoc="0" locked="0" layoutInCell="1" allowOverlap="1" wp14:anchorId="398D1BCB" wp14:editId="452BE57B">
                <wp:simplePos x="0" y="0"/>
                <wp:positionH relativeFrom="column">
                  <wp:posOffset>297180</wp:posOffset>
                </wp:positionH>
                <wp:positionV relativeFrom="paragraph">
                  <wp:posOffset>-86360</wp:posOffset>
                </wp:positionV>
                <wp:extent cx="1841500" cy="777240"/>
                <wp:effectExtent l="0" t="0" r="38100" b="35560"/>
                <wp:wrapNone/>
                <wp:docPr id="19" name="Text Box 19"/>
                <wp:cNvGraphicFramePr/>
                <a:graphic xmlns:a="http://schemas.openxmlformats.org/drawingml/2006/main">
                  <a:graphicData uri="http://schemas.microsoft.com/office/word/2010/wordprocessingShape">
                    <wps:wsp>
                      <wps:cNvSpPr txBox="1"/>
                      <wps:spPr>
                        <a:xfrm>
                          <a:off x="0" y="0"/>
                          <a:ext cx="18415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80970" w14:textId="2723F745" w:rsidR="00C92522" w:rsidRDefault="00C92522" w:rsidP="00455B00">
                            <w:pPr>
                              <w:pStyle w:val="NormalTextBox"/>
                            </w:pPr>
                            <w:r w:rsidRPr="006B4DAC">
                              <w:rPr>
                                <w:b/>
                              </w:rPr>
                              <w:t>Note:</w:t>
                            </w:r>
                            <w:r w:rsidRPr="006B4DAC">
                              <w:t xml:space="preserve"> Click on tip boxes to</w:t>
                            </w:r>
                            <w:r>
                              <w:t xml:space="preserve"> highlight them. Then click </w:t>
                            </w:r>
                            <w:r w:rsidRPr="00975BD9">
                              <w:rPr>
                                <w:b/>
                              </w:rPr>
                              <w:t xml:space="preserve">Delete </w:t>
                            </w:r>
                            <w:r>
                              <w:t xml:space="preserve">to remove </w:t>
                            </w:r>
                            <w:r w:rsidRPr="006B4DAC">
                              <w:t>them from your manuscript.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left:0;text-align:left;margin-left:23.4pt;margin-top:-6.75pt;width:145pt;height:6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" fillcolor="yellow" strokeweight=".5pt">
                <v:textbox>
                  <w:txbxContent>
                    <w:p w14:paraId="68680970" w14:textId="2723F745" w:rsidR="00C92522" w:rsidRDefault="00C92522" w:rsidP="00455B00">
                      <w:pPr>
                        <w:pStyle w:val="NormalTextBox"/>
                      </w:pPr>
                      <w:r w:rsidRPr="006B4DAC">
                        <w:rPr>
                          <w:b/>
                        </w:rPr>
                        <w:t>Note:</w:t>
                      </w:r>
                      <w:r w:rsidRPr="006B4DAC">
                        <w:t xml:space="preserve"> Click on tip boxes to</w:t>
                      </w:r>
                      <w:r>
                        <w:t xml:space="preserve"> highlight them. Then click </w:t>
                      </w:r>
                      <w:r w:rsidRPr="00975BD9">
                        <w:rPr>
                          <w:b/>
                        </w:rPr>
                        <w:t xml:space="preserve">Delete </w:t>
                      </w:r>
                      <w:r>
                        <w:t xml:space="preserve">to remove </w:t>
                      </w:r>
                      <w:r w:rsidRPr="006B4DAC">
                        <w:t>them from your manuscript.</w:t>
                      </w:r>
                    </w:p>
                  </w:txbxContent>
                </v:textbox>
              </v:shape>
            </w:pict>
          </mc:Fallback>
        </mc:AlternateContent>
      </w:r>
      <w:r w:rsidR="0065089A">
        <w:rPr>
          <w:noProof/>
        </w:rPr>
        <mc:AlternateContent>
          <mc:Choice Requires="wps">
            <w:drawing>
              <wp:anchor distT="0" distB="0" distL="114300" distR="114300" simplePos="0" relativeHeight="251676672" behindDoc="0" locked="0" layoutInCell="1" allowOverlap="1" wp14:anchorId="2373759D" wp14:editId="0C08B59C">
                <wp:simplePos x="0" y="0"/>
                <wp:positionH relativeFrom="column">
                  <wp:posOffset>4191000</wp:posOffset>
                </wp:positionH>
                <wp:positionV relativeFrom="paragraph">
                  <wp:posOffset>-83820</wp:posOffset>
                </wp:positionV>
                <wp:extent cx="1397000" cy="777240"/>
                <wp:effectExtent l="0" t="0" r="25400" b="35560"/>
                <wp:wrapNone/>
                <wp:docPr id="6" name="Text Box 6"/>
                <wp:cNvGraphicFramePr/>
                <a:graphic xmlns:a="http://schemas.openxmlformats.org/drawingml/2006/main">
                  <a:graphicData uri="http://schemas.microsoft.com/office/word/2010/wordprocessingShape">
                    <wps:wsp>
                      <wps:cNvSpPr txBox="1"/>
                      <wps:spPr>
                        <a:xfrm>
                          <a:off x="0" y="0"/>
                          <a:ext cx="13970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285C3" w14:textId="0EC3089D" w:rsidR="00C92522" w:rsidRDefault="00C92522" w:rsidP="00455B00">
                            <w:pPr>
                              <w:pStyle w:val="NormalTextBox"/>
                            </w:pPr>
                            <w:r>
                              <w:t>When viewing an open book, odd numbered pages are on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30pt;margin-top:-6.55pt;width:110pt;height:6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" fillcolor="yellow" strokeweight=".5pt">
                <v:textbox>
                  <w:txbxContent>
                    <w:p w14:paraId="4A9285C3" w14:textId="0EC3089D" w:rsidR="00C92522" w:rsidRDefault="00C92522" w:rsidP="00455B00">
                      <w:pPr>
                        <w:pStyle w:val="NormalTextBox"/>
                      </w:pPr>
                      <w:r>
                        <w:t>When viewing an open book, odd numbered pages are on the right.</w:t>
                      </w:r>
                    </w:p>
                  </w:txbxContent>
                </v:textbox>
              </v:shape>
            </w:pict>
          </mc:Fallback>
        </mc:AlternateContent>
      </w:r>
    </w:p>
    <w:p w14:paraId="30DCF8CD" w14:textId="5117913A" w:rsidR="00285C43" w:rsidRDefault="00285C43" w:rsidP="00193D0A"/>
    <w:p w14:paraId="2841A4EB" w14:textId="77777777" w:rsidR="00285C43" w:rsidRDefault="00285C43" w:rsidP="00193D0A"/>
    <w:p w14:paraId="19F87FF8" w14:textId="77777777" w:rsidR="0035377B" w:rsidRDefault="0035377B" w:rsidP="00193D0A"/>
    <w:p w14:paraId="6D51FB19" w14:textId="77777777" w:rsidR="0035377B" w:rsidRDefault="0035377B" w:rsidP="00193D0A"/>
    <w:p w14:paraId="7D1ADC26" w14:textId="77777777" w:rsidR="0035377B" w:rsidRDefault="0035377B" w:rsidP="00193D0A"/>
    <w:p w14:paraId="0A7C9791" w14:textId="4348F89D" w:rsidR="0035377B" w:rsidRPr="0035377B" w:rsidRDefault="0035377B" w:rsidP="00193D0A"/>
    <w:p w14:paraId="79609A0B" w14:textId="7DC9D70D" w:rsidR="00285C43" w:rsidRPr="007D5333" w:rsidRDefault="00285C43" w:rsidP="007D5333">
      <w:pPr>
        <w:pStyle w:val="Title"/>
      </w:pPr>
      <w:r w:rsidRPr="007D5333">
        <w:t>Your Book Title</w:t>
      </w:r>
      <w:r w:rsidR="00975BD9" w:rsidRPr="007D5333">
        <w:t>:</w:t>
      </w:r>
    </w:p>
    <w:p w14:paraId="434C01DD" w14:textId="55F043BD" w:rsidR="00975BD9" w:rsidRPr="007D5333" w:rsidRDefault="00975BD9" w:rsidP="007D5333">
      <w:pPr>
        <w:pStyle w:val="Title"/>
      </w:pPr>
      <w:r w:rsidRPr="007D5333">
        <w:t>Subtitle</w:t>
      </w:r>
    </w:p>
    <w:p w14:paraId="6348E018" w14:textId="77777777" w:rsidR="00975BD9" w:rsidRPr="00975BD9" w:rsidRDefault="00975BD9" w:rsidP="00193D0A"/>
    <w:p w14:paraId="0A028D90" w14:textId="7B6A2348" w:rsidR="00285C43" w:rsidRDefault="009D448E" w:rsidP="00193D0A">
      <w:r>
        <w:rPr>
          <w:noProof/>
        </w:rPr>
        <mc:AlternateContent>
          <mc:Choice Requires="wps">
            <w:drawing>
              <wp:anchor distT="0" distB="0" distL="114300" distR="114300" simplePos="0" relativeHeight="251683840" behindDoc="0" locked="0" layoutInCell="1" allowOverlap="1" wp14:anchorId="5BB61F89" wp14:editId="5A0FB65B">
                <wp:simplePos x="0" y="0"/>
                <wp:positionH relativeFrom="column">
                  <wp:posOffset>487680</wp:posOffset>
                </wp:positionH>
                <wp:positionV relativeFrom="paragraph">
                  <wp:posOffset>5080</wp:posOffset>
                </wp:positionV>
                <wp:extent cx="1778000" cy="1036320"/>
                <wp:effectExtent l="0" t="0" r="25400" b="30480"/>
                <wp:wrapNone/>
                <wp:docPr id="18" name="Text Box 18"/>
                <wp:cNvGraphicFramePr/>
                <a:graphic xmlns:a="http://schemas.openxmlformats.org/drawingml/2006/main">
                  <a:graphicData uri="http://schemas.microsoft.com/office/word/2010/wordprocessingShape">
                    <wps:wsp>
                      <wps:cNvSpPr txBox="1"/>
                      <wps:spPr>
                        <a:xfrm>
                          <a:off x="0" y="0"/>
                          <a:ext cx="1778000" cy="103632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78946" w14:textId="7555451A" w:rsidR="00C92522" w:rsidRPr="00CF3B03" w:rsidRDefault="00C92522" w:rsidP="00455B00">
                            <w:pPr>
                              <w:pStyle w:val="NormalTextBox"/>
                            </w:pPr>
                            <w:r w:rsidRPr="00CF3B03">
                              <w:t>This</w:t>
                            </w:r>
                            <w:r>
                              <w:t xml:space="preserve"> is the first page of your book, commonly referred to as the </w:t>
                            </w:r>
                            <w:r w:rsidRPr="00975BD9">
                              <w:rPr>
                                <w:b/>
                              </w:rPr>
                              <w:t>half title page</w:t>
                            </w:r>
                            <w:r>
                              <w:t xml:space="preserve"> </w:t>
                            </w:r>
                            <w:r w:rsidRPr="00CF3B03">
                              <w:t>and will appear on the right hand side</w:t>
                            </w:r>
                            <w:r>
                              <w:t xml:space="preserve"> – opposite the </w:t>
                            </w:r>
                            <w:proofErr w:type="gramStart"/>
                            <w:r>
                              <w:t>book’s</w:t>
                            </w:r>
                            <w:proofErr w:type="gramEnd"/>
                            <w:r>
                              <w:t xml:space="preserve"> inside front cover</w:t>
                            </w:r>
                            <w:r w:rsidRPr="00CF3B03">
                              <w:t>.</w:t>
                            </w:r>
                          </w:p>
                          <w:p w14:paraId="02A5A52F" w14:textId="77777777" w:rsidR="00C92522" w:rsidRDefault="00C92522" w:rsidP="00455B00">
                            <w:pPr>
                              <w:pStyle w:val="NormalTextBox"/>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8.4pt;margin-top:.4pt;width:140pt;height:8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" fillcolor="yellow" strokeweight=".5pt">
                <v:textbox>
                  <w:txbxContent>
                    <w:p w14:paraId="38A78946" w14:textId="7555451A" w:rsidR="00C92522" w:rsidRPr="00CF3B03" w:rsidRDefault="00C92522" w:rsidP="00455B00">
                      <w:pPr>
                        <w:pStyle w:val="NormalTextBox"/>
                      </w:pPr>
                      <w:r w:rsidRPr="00CF3B03">
                        <w:t>This</w:t>
                      </w:r>
                      <w:r>
                        <w:t xml:space="preserve"> is the first page of your book, commonly referred to as the </w:t>
                      </w:r>
                      <w:r w:rsidRPr="00975BD9">
                        <w:rPr>
                          <w:b/>
                        </w:rPr>
                        <w:t>half title page</w:t>
                      </w:r>
                      <w:r>
                        <w:t xml:space="preserve"> </w:t>
                      </w:r>
                      <w:r w:rsidRPr="00CF3B03">
                        <w:t>and will appear on the right hand side</w:t>
                      </w:r>
                      <w:r>
                        <w:t xml:space="preserve"> – opposite the </w:t>
                      </w:r>
                      <w:proofErr w:type="gramStart"/>
                      <w:r>
                        <w:t>book’s</w:t>
                      </w:r>
                      <w:proofErr w:type="gramEnd"/>
                      <w:r>
                        <w:t xml:space="preserve"> inside front cover</w:t>
                      </w:r>
                      <w:r w:rsidRPr="00CF3B03">
                        <w:t>.</w:t>
                      </w:r>
                    </w:p>
                    <w:p w14:paraId="02A5A52F" w14:textId="77777777" w:rsidR="00C92522" w:rsidRDefault="00C92522" w:rsidP="00455B00">
                      <w:pPr>
                        <w:pStyle w:val="NormalTextBox"/>
                      </w:pP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2FF76B0" wp14:editId="31D88269">
                <wp:simplePos x="0" y="0"/>
                <wp:positionH relativeFrom="column">
                  <wp:posOffset>4170680</wp:posOffset>
                </wp:positionH>
                <wp:positionV relativeFrom="paragraph">
                  <wp:posOffset>5080</wp:posOffset>
                </wp:positionV>
                <wp:extent cx="1270000" cy="1036320"/>
                <wp:effectExtent l="0" t="0" r="25400" b="30480"/>
                <wp:wrapNone/>
                <wp:docPr id="40" name="Text Box 40"/>
                <wp:cNvGraphicFramePr/>
                <a:graphic xmlns:a="http://schemas.openxmlformats.org/drawingml/2006/main">
                  <a:graphicData uri="http://schemas.microsoft.com/office/word/2010/wordprocessingShape">
                    <wps:wsp>
                      <wps:cNvSpPr txBox="1"/>
                      <wps:spPr>
                        <a:xfrm>
                          <a:off x="0" y="0"/>
                          <a:ext cx="1270000" cy="103632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F5969" w14:textId="7FEFC2D6" w:rsidR="00C92522" w:rsidRDefault="00C92522" w:rsidP="00455B00">
                            <w:pPr>
                              <w:pStyle w:val="NormalTextBox"/>
                            </w:pPr>
                            <w:r w:rsidRPr="00CF3B03">
                              <w:rPr>
                                <w:b/>
                              </w:rPr>
                              <w:t>Tip</w:t>
                            </w:r>
                            <w:r w:rsidRPr="00CF3B03">
                              <w:t>: For a more professional look, use the same font on your title page</w:t>
                            </w:r>
                            <w:r>
                              <w:t xml:space="preserve">s </w:t>
                            </w:r>
                            <w:r w:rsidRPr="00CF3B03">
                              <w:t>as used on your book cover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9" type="#_x0000_t202" style="position:absolute;left:0;text-align:left;margin-left:328.4pt;margin-top:.4pt;width:100pt;height:8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" fillcolor="yellow" strokeweight=".5pt">
                <v:textbox>
                  <w:txbxContent>
                    <w:p w14:paraId="3F9F5969" w14:textId="7FEFC2D6" w:rsidR="00C92522" w:rsidRDefault="00C92522" w:rsidP="00455B00">
                      <w:pPr>
                        <w:pStyle w:val="NormalTextBox"/>
                      </w:pPr>
                      <w:r w:rsidRPr="00CF3B03">
                        <w:rPr>
                          <w:b/>
                        </w:rPr>
                        <w:t>Tip</w:t>
                      </w:r>
                      <w:r w:rsidRPr="00CF3B03">
                        <w:t>: For a more professional look, use the same font on your title page</w:t>
                      </w:r>
                      <w:r>
                        <w:t xml:space="preserve">s </w:t>
                      </w:r>
                      <w:r w:rsidRPr="00CF3B03">
                        <w:t>as used on your book cover</w:t>
                      </w:r>
                      <w:r>
                        <w:t>.</w:t>
                      </w:r>
                    </w:p>
                  </w:txbxContent>
                </v:textbox>
              </v:shape>
            </w:pict>
          </mc:Fallback>
        </mc:AlternateContent>
      </w:r>
    </w:p>
    <w:p w14:paraId="15A3EF38" w14:textId="38736A27" w:rsidR="00285C43" w:rsidRDefault="00285C43" w:rsidP="00193D0A"/>
    <w:p w14:paraId="6F63C9A3" w14:textId="400A3B9F" w:rsidR="006B4DAC" w:rsidRDefault="006B4DAC" w:rsidP="00193D0A"/>
    <w:p w14:paraId="623B545F" w14:textId="77777777" w:rsidR="006B4DAC" w:rsidRDefault="006B4DAC" w:rsidP="00193D0A"/>
    <w:p w14:paraId="4D1CEAD2" w14:textId="1AF25018" w:rsidR="00285C43" w:rsidRDefault="00285C43" w:rsidP="00193D0A"/>
    <w:p w14:paraId="62951CEB" w14:textId="77777777" w:rsidR="00326B98" w:rsidRDefault="00326B98" w:rsidP="00193D0A"/>
    <w:p w14:paraId="0D834169" w14:textId="77777777" w:rsidR="00326B98" w:rsidRDefault="00326B98" w:rsidP="00193D0A"/>
    <w:p w14:paraId="7F710B0B" w14:textId="77777777" w:rsidR="00326B98" w:rsidRDefault="00326B98" w:rsidP="00193D0A"/>
    <w:p w14:paraId="69694BF5" w14:textId="1B3EC771" w:rsidR="00285C43" w:rsidRDefault="00285C43" w:rsidP="00193D0A"/>
    <w:p w14:paraId="6DB21300" w14:textId="77777777" w:rsidR="00897E9C" w:rsidRDefault="00897E9C" w:rsidP="00193D0A"/>
    <w:p w14:paraId="638FD49E" w14:textId="5275E8F5" w:rsidR="00897E9C" w:rsidRDefault="007F5AA1" w:rsidP="00193D0A">
      <w:r>
        <w:rPr>
          <w:noProof/>
        </w:rPr>
        <mc:AlternateContent>
          <mc:Choice Requires="wps">
            <w:drawing>
              <wp:anchor distT="0" distB="0" distL="114300" distR="114300" simplePos="0" relativeHeight="251726848" behindDoc="0" locked="0" layoutInCell="1" allowOverlap="1" wp14:anchorId="70D21738" wp14:editId="782C7791">
                <wp:simplePos x="0" y="0"/>
                <wp:positionH relativeFrom="column">
                  <wp:posOffset>932180</wp:posOffset>
                </wp:positionH>
                <wp:positionV relativeFrom="paragraph">
                  <wp:posOffset>584200</wp:posOffset>
                </wp:positionV>
                <wp:extent cx="3937000" cy="1381760"/>
                <wp:effectExtent l="0" t="0" r="25400" b="15240"/>
                <wp:wrapSquare wrapText="bothSides"/>
                <wp:docPr id="3" name="Text Box 3"/>
                <wp:cNvGraphicFramePr/>
                <a:graphic xmlns:a="http://schemas.openxmlformats.org/drawingml/2006/main">
                  <a:graphicData uri="http://schemas.microsoft.com/office/word/2010/wordprocessingShape">
                    <wps:wsp>
                      <wps:cNvSpPr txBox="1"/>
                      <wps:spPr>
                        <a:xfrm>
                          <a:off x="0" y="0"/>
                          <a:ext cx="3937000" cy="13817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5442AF" w14:textId="0B80F6AC" w:rsidR="00C92522" w:rsidRDefault="00C92522" w:rsidP="007F5AA1">
                            <w:pPr>
                              <w:pStyle w:val="NormalBlock"/>
                              <w:jc w:val="left"/>
                            </w:pPr>
                            <w:r w:rsidRPr="00897E9C">
                              <w:rPr>
                                <w:b/>
                              </w:rPr>
                              <w:t>Tip</w:t>
                            </w:r>
                            <w:r>
                              <w:t>: When formatting your masterpiece, we recommend you view your manuscript with the formatting symbols di</w:t>
                            </w:r>
                            <w:r>
                              <w:t>s</w:t>
                            </w:r>
                            <w:r>
                              <w:t>played. This allows you to quickly identify extra spaces, full returns, and section breaks as well as header and footer se</w:t>
                            </w:r>
                            <w:r>
                              <w:t>t</w:t>
                            </w:r>
                            <w:r>
                              <w:t xml:space="preserve">tings. Click the </w:t>
                            </w:r>
                            <w:proofErr w:type="spellStart"/>
                            <w:r>
                              <w:t>pilcrow</w:t>
                            </w:r>
                            <w:proofErr w:type="spellEnd"/>
                            <w:r>
                              <w:t xml:space="preserve"> symbol ¶ in the Microsoft Word toolbar to view formatting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left:0;text-align:left;margin-left:73.4pt;margin-top:46pt;width:310pt;height:108.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" fillcolor="yellow" strokeweight=".5pt">
                <v:textbox>
                  <w:txbxContent>
                    <w:p w14:paraId="595442AF" w14:textId="0B80F6AC" w:rsidR="00C92522" w:rsidRDefault="00C92522" w:rsidP="007F5AA1">
                      <w:pPr>
                        <w:pStyle w:val="NormalBlock"/>
                        <w:jc w:val="left"/>
                      </w:pPr>
                      <w:r w:rsidRPr="00897E9C">
                        <w:rPr>
                          <w:b/>
                        </w:rPr>
                        <w:t>Tip</w:t>
                      </w:r>
                      <w:r>
                        <w:t>: When formatting your masterpiece, we recommend you view your manuscript with the formatting symbols di</w:t>
                      </w:r>
                      <w:r>
                        <w:t>s</w:t>
                      </w:r>
                      <w:r>
                        <w:t>played. This allows you to quickly identify extra spaces, full returns, and section breaks as well as header and footer se</w:t>
                      </w:r>
                      <w:r>
                        <w:t>t</w:t>
                      </w:r>
                      <w:r>
                        <w:t xml:space="preserve">tings. Click the </w:t>
                      </w:r>
                      <w:proofErr w:type="spellStart"/>
                      <w:r>
                        <w:t>pilcrow</w:t>
                      </w:r>
                      <w:proofErr w:type="spellEnd"/>
                      <w:r>
                        <w:t xml:space="preserve"> symbol ¶ in the Microsoft Word toolbar to view formatting marks.</w:t>
                      </w:r>
                    </w:p>
                  </w:txbxContent>
                </v:textbox>
                <w10:wrap type="square"/>
              </v:shape>
            </w:pict>
          </mc:Fallback>
        </mc:AlternateContent>
      </w:r>
    </w:p>
    <w:p w14:paraId="17596B3E" w14:textId="77777777" w:rsidR="008612C2" w:rsidRDefault="008612C2" w:rsidP="00193D0A">
      <w:pPr>
        <w:sectPr w:rsidR="008612C2" w:rsidSect="009D448E">
          <w:headerReference w:type="even" r:id="rId9"/>
          <w:headerReference w:type="default" r:id="rId10"/>
          <w:footerReference w:type="even" r:id="rId11"/>
          <w:footerReference w:type="default" r:id="rId12"/>
          <w:headerReference w:type="first" r:id="rId13"/>
          <w:pgSz w:w="12240" w:h="12240" w:code="167"/>
          <w:pgMar w:top="1440" w:right="1440" w:bottom="1440" w:left="1440" w:header="1008" w:footer="1008" w:gutter="432"/>
          <w:pgNumType w:fmt="lowerRoman" w:start="1"/>
          <w:cols w:space="720"/>
        </w:sectPr>
      </w:pPr>
    </w:p>
    <w:p w14:paraId="101E965D" w14:textId="54B10214" w:rsidR="0065089A" w:rsidRDefault="0065089A" w:rsidP="00193D0A">
      <w:r>
        <w:rPr>
          <w:noProof/>
        </w:rPr>
        <w:lastRenderedPageBreak/>
        <mc:AlternateContent>
          <mc:Choice Requires="wps">
            <w:drawing>
              <wp:anchor distT="0" distB="0" distL="114300" distR="114300" simplePos="0" relativeHeight="251678720" behindDoc="0" locked="0" layoutInCell="1" allowOverlap="1" wp14:anchorId="28EDBE69" wp14:editId="475C0DB1">
                <wp:simplePos x="0" y="0"/>
                <wp:positionH relativeFrom="column">
                  <wp:posOffset>528320</wp:posOffset>
                </wp:positionH>
                <wp:positionV relativeFrom="paragraph">
                  <wp:posOffset>-88900</wp:posOffset>
                </wp:positionV>
                <wp:extent cx="1460500" cy="777240"/>
                <wp:effectExtent l="0" t="0" r="38100" b="35560"/>
                <wp:wrapNone/>
                <wp:docPr id="8" name="Text Box 8"/>
                <wp:cNvGraphicFramePr/>
                <a:graphic xmlns:a="http://schemas.openxmlformats.org/drawingml/2006/main">
                  <a:graphicData uri="http://schemas.microsoft.com/office/word/2010/wordprocessingShape">
                    <wps:wsp>
                      <wps:cNvSpPr txBox="1"/>
                      <wps:spPr>
                        <a:xfrm>
                          <a:off x="0" y="0"/>
                          <a:ext cx="14605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F7CF26" w14:textId="2EEC21E0" w:rsidR="00C92522" w:rsidRDefault="00C92522" w:rsidP="00455B00">
                            <w:pPr>
                              <w:pStyle w:val="NormalTextBox"/>
                            </w:pPr>
                            <w:r>
                              <w:t>W</w:t>
                            </w:r>
                            <w:r w:rsidR="009D448E">
                              <w:t>hen viewing an open book, even</w:t>
                            </w:r>
                            <w:r>
                              <w:t xml:space="preserve"> numbered pages are on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41.6pt;margin-top:-6.95pt;width:115pt;height:6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" fillcolor="yellow" strokeweight=".5pt">
                <v:textbox>
                  <w:txbxContent>
                    <w:p w14:paraId="0BF7CF26" w14:textId="2EEC21E0" w:rsidR="00C92522" w:rsidRDefault="00C92522" w:rsidP="00455B00">
                      <w:pPr>
                        <w:pStyle w:val="NormalTextBox"/>
                      </w:pPr>
                      <w:r>
                        <w:t>W</w:t>
                      </w:r>
                      <w:r w:rsidR="009D448E">
                        <w:t>hen viewing an open book, even</w:t>
                      </w:r>
                      <w:r>
                        <w:t xml:space="preserve"> numbered pages are on the left.</w:t>
                      </w:r>
                    </w:p>
                  </w:txbxContent>
                </v:textbox>
              </v:shape>
            </w:pict>
          </mc:Fallback>
        </mc:AlternateContent>
      </w:r>
    </w:p>
    <w:p w14:paraId="007B38CB" w14:textId="77777777" w:rsidR="0065089A" w:rsidRDefault="0065089A" w:rsidP="00193D0A"/>
    <w:p w14:paraId="123E7068" w14:textId="77777777" w:rsidR="0065089A" w:rsidRDefault="0065089A" w:rsidP="00193D0A"/>
    <w:p w14:paraId="0A06FAAF" w14:textId="13198286" w:rsidR="006B4DAC" w:rsidRDefault="006B4DAC" w:rsidP="00193D0A"/>
    <w:p w14:paraId="3F446F43" w14:textId="77777777" w:rsidR="00455B00" w:rsidRDefault="00455B00" w:rsidP="00193D0A"/>
    <w:p w14:paraId="1C5148D2" w14:textId="77777777" w:rsidR="00530E71" w:rsidRDefault="00530E71" w:rsidP="00193D0A"/>
    <w:p w14:paraId="3F6D214D" w14:textId="01A2ECF8" w:rsidR="00455B00" w:rsidRPr="00455B00" w:rsidRDefault="00530E71" w:rsidP="00455B00">
      <w:pPr>
        <w:pStyle w:val="NormalBlock"/>
        <w:rPr>
          <w:b/>
        </w:rPr>
      </w:pPr>
      <w:r>
        <w:rPr>
          <w:b/>
        </w:rPr>
        <w:t>Delete th</w:t>
      </w:r>
      <w:r w:rsidR="0065089A">
        <w:rPr>
          <w:b/>
        </w:rPr>
        <w:t>is</w:t>
      </w:r>
      <w:r>
        <w:rPr>
          <w:b/>
        </w:rPr>
        <w:t xml:space="preserve"> i</w:t>
      </w:r>
      <w:r w:rsidR="00455B00" w:rsidRPr="00455B00">
        <w:rPr>
          <w:b/>
        </w:rPr>
        <w:t xml:space="preserve">nstructional </w:t>
      </w:r>
      <w:r>
        <w:rPr>
          <w:b/>
        </w:rPr>
        <w:t>t</w:t>
      </w:r>
      <w:r w:rsidR="00455B00" w:rsidRPr="00455B00">
        <w:rPr>
          <w:b/>
        </w:rPr>
        <w:t xml:space="preserve">ext </w:t>
      </w:r>
      <w:r>
        <w:rPr>
          <w:b/>
        </w:rPr>
        <w:t xml:space="preserve">when </w:t>
      </w:r>
      <w:r w:rsidR="00402F3C">
        <w:rPr>
          <w:b/>
        </w:rPr>
        <w:t>formatting your book</w:t>
      </w:r>
      <w:r>
        <w:rPr>
          <w:b/>
        </w:rPr>
        <w:t>.</w:t>
      </w:r>
    </w:p>
    <w:p w14:paraId="58A35725" w14:textId="16FC3582" w:rsidR="00455B00" w:rsidRPr="00455B00" w:rsidRDefault="00455B00" w:rsidP="00455B00">
      <w:pPr>
        <w:pStyle w:val="NormalBlock"/>
        <w:rPr>
          <w:b/>
        </w:rPr>
      </w:pPr>
      <w:r w:rsidRPr="00455B00">
        <w:rPr>
          <w:b/>
        </w:rPr>
        <w:t>[Style = Normal Block]</w:t>
      </w:r>
    </w:p>
    <w:p w14:paraId="3F7729CE" w14:textId="77777777" w:rsidR="00455B00" w:rsidRPr="00455B00" w:rsidRDefault="00455B00" w:rsidP="00455B00">
      <w:pPr>
        <w:pStyle w:val="NormalBlock"/>
      </w:pPr>
      <w:r w:rsidRPr="00455B00">
        <w:t>This page can be left blank, it can include an illustration associated with the book (a fronti</w:t>
      </w:r>
      <w:r w:rsidRPr="00455B00">
        <w:t>s</w:t>
      </w:r>
      <w:r w:rsidRPr="00455B00">
        <w:t xml:space="preserve">piece), or it can list other works by this author or publishing company. </w:t>
      </w:r>
    </w:p>
    <w:p w14:paraId="604321D1" w14:textId="77777777" w:rsidR="00455B00" w:rsidRPr="00455B00" w:rsidRDefault="00455B00" w:rsidP="00455B00">
      <w:pPr>
        <w:pStyle w:val="NormalBlock"/>
      </w:pPr>
    </w:p>
    <w:p w14:paraId="67410E4A" w14:textId="0A7534C2" w:rsidR="00455B00" w:rsidRDefault="00455B00" w:rsidP="00455B00">
      <w:pPr>
        <w:pStyle w:val="NormalBlock"/>
      </w:pPr>
      <w:r w:rsidRPr="00455B00">
        <w:rPr>
          <w:b/>
        </w:rPr>
        <w:t>Note on Fonts and Styles</w:t>
      </w:r>
      <w:r w:rsidRPr="00455B00">
        <w:t xml:space="preserve">: The fonts in this template are set to Times New Roman using formatting styles. You can change fonts by right clicking on the style name in the toolbar (Header 1, Normal, etc.) and choosing the </w:t>
      </w:r>
      <w:r w:rsidRPr="00402F3C">
        <w:rPr>
          <w:b/>
        </w:rPr>
        <w:t>Modify</w:t>
      </w:r>
      <w:r w:rsidRPr="00455B00">
        <w:t xml:space="preserve"> option. </w:t>
      </w:r>
    </w:p>
    <w:p w14:paraId="77C463B0" w14:textId="77777777" w:rsidR="00455B00" w:rsidRDefault="00402F3C" w:rsidP="00455B00">
      <w:pPr>
        <w:pStyle w:val="NormalBlock"/>
      </w:pPr>
      <w:hyperlink r:id="rId14" w:history="1">
        <w:r w:rsidR="00455B00" w:rsidRPr="00DA4E1D">
          <w:rPr>
            <w:rStyle w:val="Hyperlink"/>
          </w:rPr>
          <w:t>Recommended fonts for use in print books</w:t>
        </w:r>
      </w:hyperlink>
    </w:p>
    <w:p w14:paraId="0D7A0B2E" w14:textId="2807A13D" w:rsidR="00455B00" w:rsidRDefault="00455B00" w:rsidP="00455B00">
      <w:pPr>
        <w:pStyle w:val="NormalBlock"/>
      </w:pPr>
      <w:r w:rsidRPr="00455B00">
        <w:rPr>
          <w:b/>
        </w:rPr>
        <w:t>Tip</w:t>
      </w:r>
      <w:r w:rsidRPr="00455B00">
        <w:t xml:space="preserve">: By changing the font in the formatting style, you can be assured that fonts in all </w:t>
      </w:r>
      <w:r w:rsidR="000A6E4D">
        <w:t>se</w:t>
      </w:r>
      <w:r w:rsidR="000A6E4D">
        <w:t>c</w:t>
      </w:r>
      <w:r w:rsidR="000A6E4D">
        <w:t>tions utilizing this style will be</w:t>
      </w:r>
      <w:r w:rsidRPr="00455B00">
        <w:t xml:space="preserve"> uniform throughout your book. </w:t>
      </w:r>
      <w:r w:rsidRPr="00243A86">
        <w:t xml:space="preserve">For more information about using </w:t>
      </w:r>
      <w:r w:rsidRPr="004B657D">
        <w:rPr>
          <w:b/>
        </w:rPr>
        <w:t>Formatting Styles</w:t>
      </w:r>
      <w:r w:rsidRPr="00243A86">
        <w:t xml:space="preserve">, see: </w:t>
      </w:r>
      <w:hyperlink r:id="rId15" w:history="1">
        <w:r w:rsidRPr="00243A86">
          <w:rPr>
            <w:rStyle w:val="Hyperlink"/>
          </w:rPr>
          <w:t>Using Styles, Quick and Easy</w:t>
        </w:r>
      </w:hyperlink>
    </w:p>
    <w:p w14:paraId="649D81E8" w14:textId="77777777" w:rsidR="00455B00" w:rsidRDefault="00455B00" w:rsidP="00455B00">
      <w:pPr>
        <w:pStyle w:val="NormalBlock"/>
      </w:pPr>
    </w:p>
    <w:p w14:paraId="41F4D11B" w14:textId="7DDD76DC" w:rsidR="00C562BC" w:rsidRDefault="00402F3C" w:rsidP="00193D0A">
      <w:pPr>
        <w:sectPr w:rsidR="00C562BC" w:rsidSect="009D448E">
          <w:type w:val="evenPage"/>
          <w:pgSz w:w="12240" w:h="12240" w:code="167"/>
          <w:pgMar w:top="1440" w:right="1440" w:bottom="1440" w:left="1440" w:header="1008" w:footer="1008" w:gutter="432"/>
          <w:pgNumType w:fmt="lowerRoman" w:start="1"/>
          <w:cols w:space="720"/>
        </w:sectPr>
      </w:pPr>
      <w:r>
        <w:rPr>
          <w:noProof/>
        </w:rPr>
        <mc:AlternateContent>
          <mc:Choice Requires="wps">
            <w:drawing>
              <wp:anchor distT="0" distB="0" distL="114300" distR="114300" simplePos="0" relativeHeight="251732992" behindDoc="0" locked="0" layoutInCell="1" allowOverlap="1" wp14:anchorId="3425DBBF" wp14:editId="3A7BBD37">
                <wp:simplePos x="0" y="0"/>
                <wp:positionH relativeFrom="column">
                  <wp:posOffset>3322320</wp:posOffset>
                </wp:positionH>
                <wp:positionV relativeFrom="paragraph">
                  <wp:posOffset>287020</wp:posOffset>
                </wp:positionV>
                <wp:extent cx="2730500" cy="8636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2730500" cy="8636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EECCE" w14:textId="77777777" w:rsidR="00402F3C" w:rsidRPr="00CA35A7" w:rsidRDefault="00402F3C" w:rsidP="00402F3C">
                            <w:pPr>
                              <w:pStyle w:val="NormalBlock"/>
                              <w:rPr>
                                <w:sz w:val="22"/>
                              </w:rPr>
                            </w:pPr>
                            <w:r w:rsidRPr="00CA35A7">
                              <w:rPr>
                                <w:b/>
                                <w:sz w:val="22"/>
                              </w:rPr>
                              <w:t>Tip:</w:t>
                            </w:r>
                            <w:r w:rsidRPr="00CA35A7">
                              <w:rPr>
                                <w:sz w:val="22"/>
                              </w:rPr>
                              <w:t xml:space="preserve"> Traditionally, all pages prior to and i</w:t>
                            </w:r>
                            <w:r w:rsidRPr="00CA35A7">
                              <w:rPr>
                                <w:sz w:val="22"/>
                              </w:rPr>
                              <w:t>n</w:t>
                            </w:r>
                            <w:r w:rsidRPr="00CA35A7">
                              <w:rPr>
                                <w:sz w:val="22"/>
                              </w:rPr>
                              <w:t xml:space="preserve">cluding the Table of Contents page do not include page numbers, headers, footers, or decorative 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2" type="#_x0000_t202" style="position:absolute;left:0;text-align:left;margin-left:261.6pt;margin-top:22.6pt;width:215pt;height:6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" fillcolor="yellow" strokeweight=".5pt">
                <v:textbox>
                  <w:txbxContent>
                    <w:p w14:paraId="7C0EECCE" w14:textId="77777777" w:rsidR="00402F3C" w:rsidRPr="00CA35A7" w:rsidRDefault="00402F3C" w:rsidP="00402F3C">
                      <w:pPr>
                        <w:pStyle w:val="NormalBlock"/>
                        <w:rPr>
                          <w:sz w:val="22"/>
                        </w:rPr>
                      </w:pPr>
                      <w:r w:rsidRPr="00CA35A7">
                        <w:rPr>
                          <w:b/>
                          <w:sz w:val="22"/>
                        </w:rPr>
                        <w:t>Tip:</w:t>
                      </w:r>
                      <w:r w:rsidRPr="00CA35A7">
                        <w:rPr>
                          <w:sz w:val="22"/>
                        </w:rPr>
                        <w:t xml:space="preserve"> Traditionally, all pages prior to and i</w:t>
                      </w:r>
                      <w:r w:rsidRPr="00CA35A7">
                        <w:rPr>
                          <w:sz w:val="22"/>
                        </w:rPr>
                        <w:t>n</w:t>
                      </w:r>
                      <w:r w:rsidRPr="00CA35A7">
                        <w:rPr>
                          <w:sz w:val="22"/>
                        </w:rPr>
                        <w:t xml:space="preserve">cluding the Table of Contents page do not include page numbers, headers, footers, or decorative components. </w:t>
                      </w:r>
                    </w:p>
                  </w:txbxContent>
                </v:textbox>
                <w10:wrap type="square"/>
              </v:shape>
            </w:pict>
          </mc:Fallback>
        </mc:AlternateContent>
      </w:r>
    </w:p>
    <w:p w14:paraId="6C81B05D" w14:textId="4FEBA6CD" w:rsidR="00CF3B03" w:rsidRDefault="00CF3B03" w:rsidP="00193D0A"/>
    <w:p w14:paraId="15DAFF62" w14:textId="70E2A433" w:rsidR="006B4DAC" w:rsidRDefault="006B4DAC" w:rsidP="00193D0A"/>
    <w:p w14:paraId="077D45A0" w14:textId="26C9D800" w:rsidR="004B657D" w:rsidRDefault="00D46CE2" w:rsidP="00193D0A">
      <w:r>
        <w:rPr>
          <w:noProof/>
        </w:rPr>
        <mc:AlternateContent>
          <mc:Choice Requires="wps">
            <w:drawing>
              <wp:anchor distT="0" distB="0" distL="114300" distR="114300" simplePos="0" relativeHeight="251672576" behindDoc="0" locked="0" layoutInCell="1" allowOverlap="1" wp14:anchorId="51B1491E" wp14:editId="73C1E7A9">
                <wp:simplePos x="0" y="0"/>
                <wp:positionH relativeFrom="margin">
                  <wp:posOffset>635000</wp:posOffset>
                </wp:positionH>
                <wp:positionV relativeFrom="margin">
                  <wp:posOffset>434340</wp:posOffset>
                </wp:positionV>
                <wp:extent cx="4381500" cy="7747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4381500" cy="7747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F6E057" w14:textId="4EDA4D5B" w:rsidR="00C92522" w:rsidRDefault="00C92522" w:rsidP="00455B00">
                            <w:pPr>
                              <w:pStyle w:val="NormalTextBox"/>
                            </w:pPr>
                            <w:r w:rsidRPr="00AD75A3">
                              <w:t xml:space="preserve">The full title page is usually page iii of a book, and </w:t>
                            </w:r>
                            <w:r>
                              <w:t>displays</w:t>
                            </w:r>
                            <w:r w:rsidRPr="00AD75A3">
                              <w:t xml:space="preserve"> the book’s full title </w:t>
                            </w:r>
                            <w:r>
                              <w:t>(including the</w:t>
                            </w:r>
                            <w:r w:rsidRPr="00AD75A3">
                              <w:t xml:space="preserve"> subtitle</w:t>
                            </w:r>
                            <w:r>
                              <w:t>)</w:t>
                            </w:r>
                            <w:r w:rsidRPr="00AD75A3">
                              <w:t>, the names of the author(s)</w:t>
                            </w:r>
                            <w:r>
                              <w:t xml:space="preserve">, </w:t>
                            </w:r>
                            <w:r w:rsidRPr="00AD75A3">
                              <w:t>editor(s),</w:t>
                            </w:r>
                            <w:r>
                              <w:t xml:space="preserve"> and co</w:t>
                            </w:r>
                            <w:r>
                              <w:t>n</w:t>
                            </w:r>
                            <w:r>
                              <w:t xml:space="preserve">tributor(s). You may also include, the </w:t>
                            </w:r>
                            <w:r w:rsidRPr="00AD75A3">
                              <w:t>publisher’s name and/or logo</w:t>
                            </w:r>
                            <w:r>
                              <w:t xml:space="preserve"> follo</w:t>
                            </w:r>
                            <w:r w:rsidRPr="00AD75A3">
                              <w:t>wed by the year of publication</w:t>
                            </w:r>
                            <w:r>
                              <w:t xml:space="preserve"> at the bottom of the page</w:t>
                            </w:r>
                            <w:r w:rsidRPr="00AD75A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50pt;margin-top:34.2pt;width:345pt;height:6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" fillcolor="yellow" strokeweight=".5pt">
                <v:textbox>
                  <w:txbxContent>
                    <w:p w14:paraId="7FF6E057" w14:textId="4EDA4D5B" w:rsidR="00C92522" w:rsidRDefault="00C92522" w:rsidP="00455B00">
                      <w:pPr>
                        <w:pStyle w:val="NormalTextBox"/>
                      </w:pPr>
                      <w:r w:rsidRPr="00AD75A3">
                        <w:t xml:space="preserve">The full title page is usually page iii of a book, and </w:t>
                      </w:r>
                      <w:r>
                        <w:t>displays</w:t>
                      </w:r>
                      <w:r w:rsidRPr="00AD75A3">
                        <w:t xml:space="preserve"> the book’s full title </w:t>
                      </w:r>
                      <w:r>
                        <w:t>(including the</w:t>
                      </w:r>
                      <w:r w:rsidRPr="00AD75A3">
                        <w:t xml:space="preserve"> subtitle</w:t>
                      </w:r>
                      <w:r>
                        <w:t>)</w:t>
                      </w:r>
                      <w:r w:rsidRPr="00AD75A3">
                        <w:t>, the names of the author(s)</w:t>
                      </w:r>
                      <w:r>
                        <w:t xml:space="preserve">, </w:t>
                      </w:r>
                      <w:r w:rsidRPr="00AD75A3">
                        <w:t>editor(s),</w:t>
                      </w:r>
                      <w:r>
                        <w:t xml:space="preserve"> and co</w:t>
                      </w:r>
                      <w:r>
                        <w:t>n</w:t>
                      </w:r>
                      <w:r>
                        <w:t xml:space="preserve">tributor(s). You may also include, the </w:t>
                      </w:r>
                      <w:r w:rsidRPr="00AD75A3">
                        <w:t>publisher’s name and/or logo</w:t>
                      </w:r>
                      <w:r>
                        <w:t xml:space="preserve"> follo</w:t>
                      </w:r>
                      <w:r w:rsidRPr="00AD75A3">
                        <w:t>wed by the year of publication</w:t>
                      </w:r>
                      <w:r>
                        <w:t xml:space="preserve"> at the bottom of the page</w:t>
                      </w:r>
                      <w:r w:rsidRPr="00AD75A3">
                        <w:t>.</w:t>
                      </w:r>
                    </w:p>
                  </w:txbxContent>
                </v:textbox>
                <w10:wrap type="square" anchorx="margin" anchory="margin"/>
              </v:shape>
            </w:pict>
          </mc:Fallback>
        </mc:AlternateContent>
      </w:r>
    </w:p>
    <w:p w14:paraId="35324CF2" w14:textId="7A158630" w:rsidR="00163975" w:rsidRDefault="00163975" w:rsidP="00193D0A"/>
    <w:p w14:paraId="65BEA871" w14:textId="77777777" w:rsidR="00163975" w:rsidRDefault="00163975" w:rsidP="00193D0A"/>
    <w:p w14:paraId="5E50F0A8" w14:textId="77777777" w:rsidR="00163975" w:rsidRDefault="00163975" w:rsidP="00193D0A"/>
    <w:p w14:paraId="622D55AA" w14:textId="77777777" w:rsidR="00163975" w:rsidRDefault="00163975" w:rsidP="00193D0A"/>
    <w:p w14:paraId="003C4589" w14:textId="77777777" w:rsidR="00163975" w:rsidRDefault="00163975" w:rsidP="00193D0A"/>
    <w:p w14:paraId="6BE4BE73" w14:textId="77777777" w:rsidR="004B657D" w:rsidRDefault="004B657D" w:rsidP="00193D0A"/>
    <w:p w14:paraId="416B2BE0" w14:textId="77777777" w:rsidR="004B657D" w:rsidRPr="004B657D" w:rsidRDefault="004B657D" w:rsidP="00193D0A"/>
    <w:p w14:paraId="7C43A153" w14:textId="77777777" w:rsidR="00163975" w:rsidRPr="00163975" w:rsidRDefault="00AD75A3" w:rsidP="007D5333">
      <w:pPr>
        <w:pStyle w:val="Title"/>
      </w:pPr>
      <w:r w:rsidRPr="00163975">
        <w:t xml:space="preserve">Your Book Title: </w:t>
      </w:r>
      <w:r w:rsidRPr="00163975">
        <w:br/>
        <w:t>Subtitle</w:t>
      </w:r>
    </w:p>
    <w:p w14:paraId="5D0AC8AB" w14:textId="4ACB4B9F" w:rsidR="00AD75A3" w:rsidRPr="00854D18" w:rsidRDefault="00AD75A3" w:rsidP="00193D0A">
      <w:pPr>
        <w:pStyle w:val="Heading3"/>
      </w:pPr>
      <w:r w:rsidRPr="00854D18">
        <w:t>Author</w:t>
      </w:r>
      <w:r w:rsidR="00136276" w:rsidRPr="00854D18">
        <w:t>’s</w:t>
      </w:r>
      <w:r w:rsidRPr="00854D18">
        <w:t xml:space="preserve"> Name</w:t>
      </w:r>
    </w:p>
    <w:p w14:paraId="6AE17949" w14:textId="1A7A87B0" w:rsidR="00AD75A3" w:rsidRPr="00854D18" w:rsidRDefault="00AD75A3" w:rsidP="00193D0A">
      <w:pPr>
        <w:pStyle w:val="Heading3"/>
      </w:pPr>
      <w:r w:rsidRPr="00854D18">
        <w:t>Editor</w:t>
      </w:r>
      <w:r w:rsidR="00050774" w:rsidRPr="00854D18">
        <w:t>s’</w:t>
      </w:r>
      <w:r w:rsidRPr="00854D18">
        <w:t xml:space="preserve"> </w:t>
      </w:r>
      <w:r w:rsidR="00530E71">
        <w:t>and/</w:t>
      </w:r>
      <w:r w:rsidRPr="00854D18">
        <w:t>or Contributors’ Names</w:t>
      </w:r>
    </w:p>
    <w:p w14:paraId="66BF7972" w14:textId="4C8E3B99" w:rsidR="00AD75A3" w:rsidRDefault="00AD75A3" w:rsidP="00193D0A"/>
    <w:p w14:paraId="6F183104" w14:textId="14759655" w:rsidR="00AD75A3" w:rsidRDefault="009D448E" w:rsidP="00193D0A">
      <w:r>
        <w:rPr>
          <w:noProof/>
        </w:rPr>
        <mc:AlternateContent>
          <mc:Choice Requires="wps">
            <w:drawing>
              <wp:anchor distT="0" distB="0" distL="114300" distR="114300" simplePos="0" relativeHeight="251730944" behindDoc="0" locked="0" layoutInCell="1" allowOverlap="1" wp14:anchorId="429CBC24" wp14:editId="4872393C">
                <wp:simplePos x="0" y="0"/>
                <wp:positionH relativeFrom="margin">
                  <wp:posOffset>825500</wp:posOffset>
                </wp:positionH>
                <wp:positionV relativeFrom="margin">
                  <wp:posOffset>3195320</wp:posOffset>
                </wp:positionV>
                <wp:extent cx="1778000" cy="1343660"/>
                <wp:effectExtent l="0" t="0" r="25400" b="27940"/>
                <wp:wrapThrough wrapText="bothSides">
                  <wp:wrapPolygon edited="0">
                    <wp:start x="0" y="0"/>
                    <wp:lineTo x="0" y="21641"/>
                    <wp:lineTo x="21600" y="21641"/>
                    <wp:lineTo x="2160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778000" cy="13436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1DC16" w14:textId="1913ACEC" w:rsidR="00C92522" w:rsidRDefault="00C92522" w:rsidP="00455B00">
                            <w:pPr>
                              <w:pStyle w:val="NormalTextBox"/>
                            </w:pPr>
                            <w:r>
                              <w:rPr>
                                <w:b/>
                              </w:rPr>
                              <w:t>Important</w:t>
                            </w:r>
                            <w:r>
                              <w:t>: To qualify for distribution, your title, su</w:t>
                            </w:r>
                            <w:r>
                              <w:t>b</w:t>
                            </w:r>
                            <w:r>
                              <w:t>title, author, and contributor names must exactly match what you entered in the first steps of the publication wizard.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65pt;margin-top:251.6pt;width:140pt;height:105.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" fillcolor="yellow" strokeweight=".5pt">
                <v:textbox>
                  <w:txbxContent>
                    <w:p w14:paraId="3471DC16" w14:textId="1913ACEC" w:rsidR="00C92522" w:rsidRDefault="00C92522" w:rsidP="00455B00">
                      <w:pPr>
                        <w:pStyle w:val="NormalTextBox"/>
                      </w:pPr>
                      <w:r>
                        <w:rPr>
                          <w:b/>
                        </w:rPr>
                        <w:t>Important</w:t>
                      </w:r>
                      <w:r>
                        <w:t>: To qualify for distribution, your title, su</w:t>
                      </w:r>
                      <w:r>
                        <w:t>b</w:t>
                      </w:r>
                      <w:r>
                        <w:t>title, author, and contributor names must exactly match what you entered in the first steps of the publication wizard.</w:t>
                      </w:r>
                    </w:p>
                  </w:txbxContent>
                </v:textbox>
                <w10:wrap type="through" anchorx="margin" anchory="margin"/>
              </v:shape>
            </w:pict>
          </mc:Fallback>
        </mc:AlternateContent>
      </w:r>
    </w:p>
    <w:p w14:paraId="0E1D4684" w14:textId="7BE3813B" w:rsidR="00AD75A3" w:rsidRDefault="00AD75A3" w:rsidP="00193D0A"/>
    <w:p w14:paraId="74691233" w14:textId="26DA016E" w:rsidR="00AD75A3" w:rsidRDefault="00AD75A3" w:rsidP="00193D0A"/>
    <w:p w14:paraId="1D4438EC" w14:textId="77777777" w:rsidR="00E22F27" w:rsidRDefault="00E22F27" w:rsidP="00193D0A"/>
    <w:p w14:paraId="40B0AEFE" w14:textId="56D09D57" w:rsidR="00E22F27" w:rsidRDefault="00E22F27" w:rsidP="00193D0A"/>
    <w:p w14:paraId="34EFE52E" w14:textId="2A378555" w:rsidR="00136276" w:rsidRDefault="00136276" w:rsidP="00193D0A"/>
    <w:p w14:paraId="7237D912" w14:textId="2F02DCA1" w:rsidR="00136276" w:rsidRDefault="009D448E" w:rsidP="00193D0A">
      <w:r>
        <w:rPr>
          <w:noProof/>
        </w:rPr>
        <mc:AlternateContent>
          <mc:Choice Requires="wps">
            <w:drawing>
              <wp:anchor distT="0" distB="0" distL="114300" distR="114300" simplePos="0" relativeHeight="251701248" behindDoc="0" locked="0" layoutInCell="1" allowOverlap="1" wp14:anchorId="2A1B9C61" wp14:editId="1BD6E2A9">
                <wp:simplePos x="0" y="0"/>
                <wp:positionH relativeFrom="margin">
                  <wp:posOffset>4318000</wp:posOffset>
                </wp:positionH>
                <wp:positionV relativeFrom="margin">
                  <wp:posOffset>4318000</wp:posOffset>
                </wp:positionV>
                <wp:extent cx="1460500" cy="1297940"/>
                <wp:effectExtent l="0" t="0" r="38100" b="22860"/>
                <wp:wrapNone/>
                <wp:docPr id="32" name="Text Box 32"/>
                <wp:cNvGraphicFramePr/>
                <a:graphic xmlns:a="http://schemas.openxmlformats.org/drawingml/2006/main">
                  <a:graphicData uri="http://schemas.microsoft.com/office/word/2010/wordprocessingShape">
                    <wps:wsp>
                      <wps:cNvSpPr txBox="1"/>
                      <wps:spPr>
                        <a:xfrm>
                          <a:off x="0" y="0"/>
                          <a:ext cx="1460500" cy="12979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749F9" w14:textId="64B6B966" w:rsidR="00C92522" w:rsidRPr="00CF3B03" w:rsidRDefault="00C92522" w:rsidP="00455B00">
                            <w:pPr>
                              <w:pStyle w:val="NormalTextBox"/>
                            </w:pPr>
                            <w:r w:rsidRPr="00C562BC">
                              <w:rPr>
                                <w:b/>
                              </w:rPr>
                              <w:t>IMPORTANT</w:t>
                            </w:r>
                            <w:r>
                              <w:t>: Y</w:t>
                            </w:r>
                            <w:r w:rsidRPr="00CF3B03">
                              <w:t>ou</w:t>
                            </w:r>
                            <w:r>
                              <w:t xml:space="preserve"> (or you</w:t>
                            </w:r>
                            <w:r w:rsidRPr="00CF3B03">
                              <w:t>r publishing company</w:t>
                            </w:r>
                            <w:r>
                              <w:t>)</w:t>
                            </w:r>
                            <w:r w:rsidRPr="00CF3B03">
                              <w:t xml:space="preserve"> are the pu</w:t>
                            </w:r>
                            <w:r w:rsidRPr="00CF3B03">
                              <w:t>b</w:t>
                            </w:r>
                            <w:r w:rsidRPr="00CF3B03">
                              <w:t xml:space="preserve">lisher of your work. </w:t>
                            </w:r>
                            <w:r>
                              <w:rPr>
                                <w:b/>
                              </w:rPr>
                              <w:t>Lulu is</w:t>
                            </w:r>
                            <w:r w:rsidRPr="00050774">
                              <w:rPr>
                                <w:b/>
                              </w:rPr>
                              <w:t xml:space="preserve"> the distrib</w:t>
                            </w:r>
                            <w:r w:rsidRPr="00050774">
                              <w:rPr>
                                <w:b/>
                              </w:rPr>
                              <w:t>u</w:t>
                            </w:r>
                            <w:r w:rsidRPr="00050774">
                              <w:rPr>
                                <w:b/>
                              </w:rPr>
                              <w:t>tor</w:t>
                            </w:r>
                            <w:r>
                              <w:rPr>
                                <w:b/>
                              </w:rPr>
                              <w:t>, NOT the publisher</w:t>
                            </w:r>
                            <w:r w:rsidRPr="00050774">
                              <w:rPr>
                                <w:b/>
                              </w:rPr>
                              <w:t>.</w:t>
                            </w:r>
                          </w:p>
                          <w:p w14:paraId="56A5F0F1" w14:textId="77777777" w:rsidR="00C92522" w:rsidRDefault="00C92522" w:rsidP="00193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5" type="#_x0000_t202" style="position:absolute;left:0;text-align:left;margin-left:340pt;margin-top:340pt;width:115pt;height:102.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" fillcolor="yellow" strokeweight=".5pt">
                <v:textbox>
                  <w:txbxContent>
                    <w:p w14:paraId="2B6749F9" w14:textId="64B6B966" w:rsidR="00C92522" w:rsidRPr="00CF3B03" w:rsidRDefault="00C92522" w:rsidP="00455B00">
                      <w:pPr>
                        <w:pStyle w:val="NormalTextBox"/>
                      </w:pPr>
                      <w:r w:rsidRPr="00C562BC">
                        <w:rPr>
                          <w:b/>
                        </w:rPr>
                        <w:t>IMPORTANT</w:t>
                      </w:r>
                      <w:r>
                        <w:t>: Y</w:t>
                      </w:r>
                      <w:r w:rsidRPr="00CF3B03">
                        <w:t>ou</w:t>
                      </w:r>
                      <w:r>
                        <w:t xml:space="preserve"> (or you</w:t>
                      </w:r>
                      <w:r w:rsidRPr="00CF3B03">
                        <w:t>r publishing company</w:t>
                      </w:r>
                      <w:r>
                        <w:t>)</w:t>
                      </w:r>
                      <w:r w:rsidRPr="00CF3B03">
                        <w:t xml:space="preserve"> are the pu</w:t>
                      </w:r>
                      <w:r w:rsidRPr="00CF3B03">
                        <w:t>b</w:t>
                      </w:r>
                      <w:r w:rsidRPr="00CF3B03">
                        <w:t xml:space="preserve">lisher of your work. </w:t>
                      </w:r>
                      <w:r>
                        <w:rPr>
                          <w:b/>
                        </w:rPr>
                        <w:t>Lulu is</w:t>
                      </w:r>
                      <w:r w:rsidRPr="00050774">
                        <w:rPr>
                          <w:b/>
                        </w:rPr>
                        <w:t xml:space="preserve"> the distrib</w:t>
                      </w:r>
                      <w:r w:rsidRPr="00050774">
                        <w:rPr>
                          <w:b/>
                        </w:rPr>
                        <w:t>u</w:t>
                      </w:r>
                      <w:r w:rsidRPr="00050774">
                        <w:rPr>
                          <w:b/>
                        </w:rPr>
                        <w:t>tor</w:t>
                      </w:r>
                      <w:r>
                        <w:rPr>
                          <w:b/>
                        </w:rPr>
                        <w:t>, NOT the publisher</w:t>
                      </w:r>
                      <w:r w:rsidRPr="00050774">
                        <w:rPr>
                          <w:b/>
                        </w:rPr>
                        <w:t>.</w:t>
                      </w:r>
                    </w:p>
                    <w:p w14:paraId="56A5F0F1" w14:textId="77777777" w:rsidR="00C92522" w:rsidRDefault="00C92522" w:rsidP="00193D0A"/>
                  </w:txbxContent>
                </v:textbox>
                <w10:wrap anchorx="margin" anchory="margin"/>
              </v:shape>
            </w:pict>
          </mc:Fallback>
        </mc:AlternateContent>
      </w:r>
    </w:p>
    <w:p w14:paraId="638F6CB1" w14:textId="77777777" w:rsidR="00136276" w:rsidRDefault="00136276" w:rsidP="00193D0A"/>
    <w:p w14:paraId="266E5D8E" w14:textId="629311F9" w:rsidR="007F5AA1" w:rsidRDefault="007F5AA1" w:rsidP="00193D0A"/>
    <w:p w14:paraId="7766EF2B" w14:textId="77777777" w:rsidR="009D448E" w:rsidRDefault="009D448E" w:rsidP="00193D0A"/>
    <w:p w14:paraId="78FAC602" w14:textId="77777777" w:rsidR="00136276" w:rsidRDefault="00136276" w:rsidP="00193D0A"/>
    <w:p w14:paraId="478B342F" w14:textId="77777777" w:rsidR="00136276" w:rsidRDefault="00136276" w:rsidP="00193D0A"/>
    <w:p w14:paraId="425DD9D9" w14:textId="77777777" w:rsidR="00136276" w:rsidRDefault="00136276" w:rsidP="00193D0A"/>
    <w:p w14:paraId="55361FD0" w14:textId="3D4E1584" w:rsidR="00E22F27" w:rsidRDefault="000C6FF7" w:rsidP="00200962">
      <w:pPr>
        <w:jc w:val="center"/>
      </w:pPr>
      <w:r>
        <w:t>&lt;</w:t>
      </w:r>
      <w:r w:rsidR="00E22F27" w:rsidRPr="00136276">
        <w:t>Publisher Name and/or Logo</w:t>
      </w:r>
      <w:r>
        <w:t>&gt;</w:t>
      </w:r>
    </w:p>
    <w:p w14:paraId="5BCD1CED" w14:textId="77777777" w:rsidR="00C562BC" w:rsidRDefault="000C6FF7" w:rsidP="00200962">
      <w:pPr>
        <w:jc w:val="center"/>
      </w:pPr>
      <w:r>
        <w:t>&lt;</w:t>
      </w:r>
      <w:r w:rsidR="00E22F27">
        <w:t>Year of Publication</w:t>
      </w:r>
      <w:r>
        <w:t>&gt;</w:t>
      </w:r>
    </w:p>
    <w:p w14:paraId="79309836" w14:textId="77777777" w:rsidR="00200962" w:rsidRDefault="00200962" w:rsidP="00200962">
      <w:pPr>
        <w:jc w:val="center"/>
      </w:pPr>
    </w:p>
    <w:p w14:paraId="584C4F38" w14:textId="77777777" w:rsidR="00200962" w:rsidRDefault="00200962" w:rsidP="00200962">
      <w:pPr>
        <w:jc w:val="left"/>
        <w:sectPr w:rsidR="00200962" w:rsidSect="009D448E">
          <w:footerReference w:type="first" r:id="rId16"/>
          <w:type w:val="oddPage"/>
          <w:pgSz w:w="12240" w:h="12240" w:code="167"/>
          <w:pgMar w:top="1440" w:right="1440" w:bottom="1440" w:left="1440" w:header="1008" w:footer="1008" w:gutter="432"/>
          <w:pgNumType w:fmt="lowerRoman"/>
          <w:cols w:space="720"/>
          <w:titlePg/>
        </w:sectPr>
      </w:pPr>
    </w:p>
    <w:p w14:paraId="31819C3C" w14:textId="2DD25C8C" w:rsidR="007F5AA1" w:rsidRDefault="00D46CE2" w:rsidP="00200962">
      <w:pPr>
        <w:pStyle w:val="Copyright"/>
      </w:pPr>
      <w:r>
        <w:rPr>
          <w:noProof/>
        </w:rPr>
        <w:lastRenderedPageBreak/>
        <mc:AlternateContent>
          <mc:Choice Requires="wps">
            <w:drawing>
              <wp:anchor distT="0" distB="0" distL="114300" distR="114300" simplePos="0" relativeHeight="251669504" behindDoc="0" locked="0" layoutInCell="1" allowOverlap="1" wp14:anchorId="21A06E2E" wp14:editId="513AB203">
                <wp:simplePos x="0" y="0"/>
                <wp:positionH relativeFrom="column">
                  <wp:posOffset>1143000</wp:posOffset>
                </wp:positionH>
                <wp:positionV relativeFrom="paragraph">
                  <wp:posOffset>-345440</wp:posOffset>
                </wp:positionV>
                <wp:extent cx="4508500" cy="949960"/>
                <wp:effectExtent l="0" t="0" r="38100" b="15240"/>
                <wp:wrapNone/>
                <wp:docPr id="9" name="Text Box 9"/>
                <wp:cNvGraphicFramePr/>
                <a:graphic xmlns:a="http://schemas.openxmlformats.org/drawingml/2006/main">
                  <a:graphicData uri="http://schemas.microsoft.com/office/word/2010/wordprocessingShape">
                    <wps:wsp>
                      <wps:cNvSpPr txBox="1"/>
                      <wps:spPr>
                        <a:xfrm>
                          <a:off x="0" y="0"/>
                          <a:ext cx="4508500" cy="9499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1B025" w14:textId="23311FE2" w:rsidR="00C92522" w:rsidRPr="00E22F27" w:rsidRDefault="00C92522" w:rsidP="00455B00">
                            <w:pPr>
                              <w:pStyle w:val="NormalTextBox"/>
                            </w:pPr>
                            <w:r w:rsidRPr="00E22F27">
                              <w:t>The copyri</w:t>
                            </w:r>
                            <w:r>
                              <w:t>ght page appears on the reverse side of the title page</w:t>
                            </w:r>
                            <w:r w:rsidRPr="00E22F27">
                              <w:t xml:space="preserve">, usually page </w:t>
                            </w:r>
                            <w:proofErr w:type="gramStart"/>
                            <w:r w:rsidRPr="00E22F27">
                              <w:t>iv</w:t>
                            </w:r>
                            <w:proofErr w:type="gramEnd"/>
                            <w:r w:rsidRPr="00E22F27">
                              <w:t>. The text on the copyright page is generally set two or three points smaller than the main body text so all of the information will fit on a single page. The copyright page co</w:t>
                            </w:r>
                            <w:r w:rsidRPr="00E22F27">
                              <w:t>n</w:t>
                            </w:r>
                            <w:r w:rsidRPr="00E22F27">
                              <w:t>tains all relevant publisher and author information, including the Library of Congress Cataloging in Publication</w:t>
                            </w:r>
                            <w:r>
                              <w:t xml:space="preserve"> (CIP)</w:t>
                            </w:r>
                            <w:r w:rsidRPr="00E22F27">
                              <w:t xml:space="preserve"> data.</w:t>
                            </w:r>
                          </w:p>
                          <w:p w14:paraId="44DA4E81" w14:textId="77777777" w:rsidR="00C92522" w:rsidRDefault="00C92522" w:rsidP="00193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90pt;margin-top:-27.15pt;width:355pt;height:7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" fillcolor="yellow" strokeweight=".5pt">
                <v:textbox>
                  <w:txbxContent>
                    <w:p w14:paraId="1161B025" w14:textId="23311FE2" w:rsidR="00C92522" w:rsidRPr="00E22F27" w:rsidRDefault="00C92522" w:rsidP="00455B00">
                      <w:pPr>
                        <w:pStyle w:val="NormalTextBox"/>
                      </w:pPr>
                      <w:r w:rsidRPr="00E22F27">
                        <w:t>The copyri</w:t>
                      </w:r>
                      <w:r>
                        <w:t>ght page appears on the reverse side of the title page</w:t>
                      </w:r>
                      <w:r w:rsidRPr="00E22F27">
                        <w:t xml:space="preserve">, usually page </w:t>
                      </w:r>
                      <w:proofErr w:type="gramStart"/>
                      <w:r w:rsidRPr="00E22F27">
                        <w:t>iv</w:t>
                      </w:r>
                      <w:proofErr w:type="gramEnd"/>
                      <w:r w:rsidRPr="00E22F27">
                        <w:t>. The text on the copyright page is generally set two or three points smaller than the main body text so all of the information will fit on a single page. The copyright page co</w:t>
                      </w:r>
                      <w:r w:rsidRPr="00E22F27">
                        <w:t>n</w:t>
                      </w:r>
                      <w:r w:rsidRPr="00E22F27">
                        <w:t>tains all relevant publisher and author information, including the Library of Congress Cataloging in Publication</w:t>
                      </w:r>
                      <w:r>
                        <w:t xml:space="preserve"> (CIP)</w:t>
                      </w:r>
                      <w:r w:rsidRPr="00E22F27">
                        <w:t xml:space="preserve"> data.</w:t>
                      </w:r>
                    </w:p>
                    <w:p w14:paraId="44DA4E81" w14:textId="77777777" w:rsidR="00C92522" w:rsidRDefault="00C92522" w:rsidP="00193D0A"/>
                  </w:txbxContent>
                </v:textbox>
              </v:shape>
            </w:pict>
          </mc:Fallback>
        </mc:AlternateContent>
      </w:r>
    </w:p>
    <w:p w14:paraId="545372A0" w14:textId="77777777" w:rsidR="007F5AA1" w:rsidRDefault="007F5AA1" w:rsidP="00200962">
      <w:pPr>
        <w:pStyle w:val="Copyright"/>
      </w:pPr>
    </w:p>
    <w:p w14:paraId="2061533F" w14:textId="77777777" w:rsidR="007F5AA1" w:rsidRDefault="007F5AA1" w:rsidP="00200962">
      <w:pPr>
        <w:pStyle w:val="Copyright"/>
      </w:pPr>
    </w:p>
    <w:p w14:paraId="431760E2" w14:textId="72ECA13B" w:rsidR="00200962" w:rsidRDefault="00200962" w:rsidP="00200962">
      <w:pPr>
        <w:pStyle w:val="Copyright"/>
        <w:rPr>
          <w:b/>
        </w:rPr>
      </w:pPr>
      <w:r>
        <w:rPr>
          <w:b/>
        </w:rPr>
        <w:t>Example Text: Update to display information specific to your book.</w:t>
      </w:r>
    </w:p>
    <w:p w14:paraId="6E5B62DA" w14:textId="2B7F0609" w:rsidR="00136276" w:rsidRPr="00200962" w:rsidRDefault="00200962" w:rsidP="00200962">
      <w:pPr>
        <w:pStyle w:val="Copyright"/>
        <w:rPr>
          <w:b/>
        </w:rPr>
      </w:pPr>
      <w:r w:rsidRPr="00200962">
        <w:rPr>
          <w:b/>
        </w:rPr>
        <w:t>[Style = Copyright]</w:t>
      </w:r>
    </w:p>
    <w:p w14:paraId="66E0ECFC" w14:textId="77777777" w:rsidR="00554C89" w:rsidRPr="00050774" w:rsidRDefault="00554C89" w:rsidP="00200962">
      <w:pPr>
        <w:pStyle w:val="Copyright"/>
      </w:pPr>
      <w:r w:rsidRPr="00050774">
        <w:t>Copyright © &lt;Year of Publication&gt; by &lt;Your Name&gt;</w:t>
      </w:r>
    </w:p>
    <w:p w14:paraId="1A1B651B" w14:textId="3E5DB11A" w:rsidR="006B2151" w:rsidRPr="00050774" w:rsidRDefault="00554C89" w:rsidP="00200962">
      <w:pPr>
        <w:pStyle w:val="Copyright"/>
      </w:pPr>
      <w:r w:rsidRPr="00050774">
        <w:t xml:space="preserve">All rights reserved. This book or any portion thereof may not be reproduced or used in any manner whatsoever without the express written permission of the publisher except for the use of brief quotations in a book </w:t>
      </w:r>
      <w:r w:rsidR="00530E71">
        <w:t>r</w:t>
      </w:r>
      <w:r w:rsidRPr="00050774">
        <w:t>eview</w:t>
      </w:r>
      <w:r w:rsidR="00530E71">
        <w:t xml:space="preserve"> or scholarly journal</w:t>
      </w:r>
      <w:r w:rsidRPr="00050774">
        <w:t>.</w:t>
      </w:r>
    </w:p>
    <w:p w14:paraId="7A8CAD16" w14:textId="2B600F0F" w:rsidR="00554C89" w:rsidRPr="00050774" w:rsidRDefault="0049518E" w:rsidP="00200962">
      <w:pPr>
        <w:pStyle w:val="Copyright"/>
      </w:pPr>
      <w:r>
        <w:rPr>
          <w:noProof/>
        </w:rPr>
        <mc:AlternateContent>
          <mc:Choice Requires="wps">
            <w:drawing>
              <wp:anchor distT="0" distB="0" distL="114300" distR="114300" simplePos="0" relativeHeight="251728896" behindDoc="0" locked="0" layoutInCell="1" allowOverlap="1" wp14:anchorId="7A49819F" wp14:editId="3705D692">
                <wp:simplePos x="0" y="0"/>
                <wp:positionH relativeFrom="column">
                  <wp:posOffset>4064000</wp:posOffset>
                </wp:positionH>
                <wp:positionV relativeFrom="paragraph">
                  <wp:posOffset>30480</wp:posOffset>
                </wp:positionV>
                <wp:extent cx="1905000" cy="949960"/>
                <wp:effectExtent l="0" t="0" r="25400" b="15240"/>
                <wp:wrapThrough wrapText="bothSides">
                  <wp:wrapPolygon edited="0">
                    <wp:start x="0" y="0"/>
                    <wp:lineTo x="0" y="21369"/>
                    <wp:lineTo x="21600" y="21369"/>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1905000" cy="9499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5A2E2" w14:textId="2A32EC2C" w:rsidR="00C92522" w:rsidRDefault="00C92522" w:rsidP="00530E71">
                            <w:pPr>
                              <w:pStyle w:val="NormalTextBox"/>
                            </w:pPr>
                            <w:r w:rsidRPr="00402F3C">
                              <w:rPr>
                                <w:b/>
                              </w:rPr>
                              <w:t>IMPORTANT</w:t>
                            </w:r>
                            <w:r>
                              <w:t xml:space="preserve">: Lulu is </w:t>
                            </w:r>
                            <w:r w:rsidRPr="00050774">
                              <w:rPr>
                                <w:b/>
                              </w:rPr>
                              <w:t>NOT</w:t>
                            </w:r>
                            <w:r>
                              <w:t xml:space="preserve"> the publisher of books created using the tools available on Lulu.com. You are the pu</w:t>
                            </w:r>
                            <w:r>
                              <w:t>b</w:t>
                            </w:r>
                            <w:r>
                              <w:t>lisher.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7" type="#_x0000_t202" style="position:absolute;margin-left:320pt;margin-top:2.4pt;width:150pt;height:7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" fillcolor="yellow" strokeweight=".5pt">
                <v:textbox>
                  <w:txbxContent>
                    <w:p w14:paraId="5315A2E2" w14:textId="2A32EC2C" w:rsidR="00C92522" w:rsidRDefault="00C92522" w:rsidP="00530E71">
                      <w:pPr>
                        <w:pStyle w:val="NormalTextBox"/>
                      </w:pPr>
                      <w:r w:rsidRPr="00402F3C">
                        <w:rPr>
                          <w:b/>
                        </w:rPr>
                        <w:t>IMPORTANT</w:t>
                      </w:r>
                      <w:r>
                        <w:t xml:space="preserve">: Lulu is </w:t>
                      </w:r>
                      <w:r w:rsidRPr="00050774">
                        <w:rPr>
                          <w:b/>
                        </w:rPr>
                        <w:t>NOT</w:t>
                      </w:r>
                      <w:r>
                        <w:t xml:space="preserve"> the publisher of books created using the tools available on Lulu.com. You are the pu</w:t>
                      </w:r>
                      <w:r>
                        <w:t>b</w:t>
                      </w:r>
                      <w:r>
                        <w:t>lisher.</w:t>
                      </w:r>
                    </w:p>
                  </w:txbxContent>
                </v:textbox>
                <w10:wrap type="through"/>
              </v:shape>
            </w:pict>
          </mc:Fallback>
        </mc:AlternateContent>
      </w:r>
      <w:r w:rsidR="00554C89" w:rsidRPr="00050774">
        <w:t>First Printing: &lt;Year of first printing&gt;</w:t>
      </w:r>
    </w:p>
    <w:p w14:paraId="01D926B2" w14:textId="16B38FB9" w:rsidR="00554C89" w:rsidRPr="00050774" w:rsidRDefault="00554C89" w:rsidP="00200962">
      <w:pPr>
        <w:pStyle w:val="Copyright"/>
      </w:pPr>
      <w:r w:rsidRPr="00050774">
        <w:t>ISBN &lt;Enter your ISBN&gt;</w:t>
      </w:r>
    </w:p>
    <w:p w14:paraId="02AE3E54" w14:textId="64058350" w:rsidR="00554C89" w:rsidRPr="00050774" w:rsidRDefault="00554C89" w:rsidP="00200962">
      <w:pPr>
        <w:pStyle w:val="Copyright"/>
      </w:pPr>
      <w:r w:rsidRPr="00050774">
        <w:t>&lt;Your Publishing Company Name&gt;</w:t>
      </w:r>
      <w:r w:rsidRPr="00050774">
        <w:br/>
        <w:t>&lt;Your Street Address or Post Office Box&gt;</w:t>
      </w:r>
      <w:r w:rsidRPr="00050774">
        <w:br/>
        <w:t>&lt;</w:t>
      </w:r>
      <w:proofErr w:type="gramStart"/>
      <w:r w:rsidRPr="00050774">
        <w:t>Your</w:t>
      </w:r>
      <w:proofErr w:type="gramEnd"/>
      <w:r w:rsidRPr="00050774">
        <w:t xml:space="preserve"> City&gt;, &lt;Your State&gt; &lt;Your Zip Code&gt;</w:t>
      </w:r>
    </w:p>
    <w:p w14:paraId="7199D0D1" w14:textId="63821671" w:rsidR="00554C89" w:rsidRPr="00050774" w:rsidRDefault="00AA2257" w:rsidP="00200962">
      <w:pPr>
        <w:pStyle w:val="Copyright"/>
      </w:pPr>
      <w:r>
        <w:rPr>
          <w:noProof/>
        </w:rPr>
        <mc:AlternateContent>
          <mc:Choice Requires="wps">
            <w:drawing>
              <wp:anchor distT="0" distB="0" distL="114300" distR="114300" simplePos="0" relativeHeight="251670528" behindDoc="0" locked="0" layoutInCell="1" allowOverlap="1" wp14:anchorId="36943FA7" wp14:editId="4815A33A">
                <wp:simplePos x="0" y="0"/>
                <wp:positionH relativeFrom="column">
                  <wp:posOffset>-43180</wp:posOffset>
                </wp:positionH>
                <wp:positionV relativeFrom="paragraph">
                  <wp:posOffset>231140</wp:posOffset>
                </wp:positionV>
                <wp:extent cx="4445000" cy="2045970"/>
                <wp:effectExtent l="0" t="0" r="25400" b="36830"/>
                <wp:wrapNone/>
                <wp:docPr id="10" name="Text Box 10"/>
                <wp:cNvGraphicFramePr/>
                <a:graphic xmlns:a="http://schemas.openxmlformats.org/drawingml/2006/main">
                  <a:graphicData uri="http://schemas.microsoft.com/office/word/2010/wordprocessingShape">
                    <wps:wsp>
                      <wps:cNvSpPr txBox="1"/>
                      <wps:spPr>
                        <a:xfrm>
                          <a:off x="0" y="0"/>
                          <a:ext cx="4445000" cy="204597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8C15B" w14:textId="35084A69" w:rsidR="00C92522" w:rsidRDefault="00C92522" w:rsidP="00455B00">
                            <w:pPr>
                              <w:pStyle w:val="NormalTextBox"/>
                            </w:pPr>
                            <w:r>
                              <w:t>You may want to include optional ordering information (example text b</w:t>
                            </w:r>
                            <w:r>
                              <w:t>e</w:t>
                            </w:r>
                            <w:r>
                              <w:t xml:space="preserve">low). </w:t>
                            </w:r>
                          </w:p>
                          <w:p w14:paraId="06C3B96C" w14:textId="77777777" w:rsidR="00C92522" w:rsidRDefault="00C92522" w:rsidP="00455B00">
                            <w:pPr>
                              <w:pStyle w:val="NormalTextBox"/>
                            </w:pPr>
                            <w:r>
                              <w:t>Ordering Information:</w:t>
                            </w:r>
                          </w:p>
                          <w:p w14:paraId="381D3C67" w14:textId="4B8C4E01" w:rsidR="00C92522" w:rsidRDefault="00C92522" w:rsidP="00455B00">
                            <w:pPr>
                              <w:pStyle w:val="NormalTextBox"/>
                            </w:pPr>
                            <w:r>
                              <w:t>Special discounts are available on quantity purchases by corporations, ass</w:t>
                            </w:r>
                            <w:r>
                              <w:t>o</w:t>
                            </w:r>
                            <w:r>
                              <w:t>ciations, educators, and others. For details, contact the publisher at the above listed address.</w:t>
                            </w:r>
                          </w:p>
                          <w:p w14:paraId="2F1C4006" w14:textId="7ECB7307" w:rsidR="00C92522" w:rsidRPr="005841D8" w:rsidRDefault="00C92522" w:rsidP="00455B00">
                            <w:pPr>
                              <w:pStyle w:val="NormalTextBox"/>
                              <w:rPr>
                                <w:sz w:val="20"/>
                                <w:szCs w:val="20"/>
                              </w:rPr>
                            </w:pPr>
                            <w:r>
                              <w:t>U.S. trade bookstores and wholesalers: Please contact &lt;Your Publisher Name&gt; Tel: (XXX) XXX-XXXX; Fax: (XXX) XXX-XXXX or email &lt;Your business email 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8" type="#_x0000_t202" style="position:absolute;margin-left:-3.35pt;margin-top:18.2pt;width:350pt;height:16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" fillcolor="yellow" strokeweight=".5pt">
                <v:textbox>
                  <w:txbxContent>
                    <w:p w14:paraId="4F88C15B" w14:textId="35084A69" w:rsidR="00C92522" w:rsidRDefault="00C92522" w:rsidP="00455B00">
                      <w:pPr>
                        <w:pStyle w:val="NormalTextBox"/>
                      </w:pPr>
                      <w:r>
                        <w:t>You may want to include optional ordering information (example text b</w:t>
                      </w:r>
                      <w:r>
                        <w:t>e</w:t>
                      </w:r>
                      <w:r>
                        <w:t xml:space="preserve">low). </w:t>
                      </w:r>
                    </w:p>
                    <w:p w14:paraId="06C3B96C" w14:textId="77777777" w:rsidR="00C92522" w:rsidRDefault="00C92522" w:rsidP="00455B00">
                      <w:pPr>
                        <w:pStyle w:val="NormalTextBox"/>
                      </w:pPr>
                      <w:r>
                        <w:t>Ordering Information:</w:t>
                      </w:r>
                    </w:p>
                    <w:p w14:paraId="381D3C67" w14:textId="4B8C4E01" w:rsidR="00C92522" w:rsidRDefault="00C92522" w:rsidP="00455B00">
                      <w:pPr>
                        <w:pStyle w:val="NormalTextBox"/>
                      </w:pPr>
                      <w:r>
                        <w:t>Special discounts are available on quantity purchases by corporations, ass</w:t>
                      </w:r>
                      <w:r>
                        <w:t>o</w:t>
                      </w:r>
                      <w:r>
                        <w:t>ciations, educators, and others. For details, contact the publisher at the above listed address.</w:t>
                      </w:r>
                    </w:p>
                    <w:p w14:paraId="2F1C4006" w14:textId="7ECB7307" w:rsidR="00C92522" w:rsidRPr="005841D8" w:rsidRDefault="00C92522" w:rsidP="00455B00">
                      <w:pPr>
                        <w:pStyle w:val="NormalTextBox"/>
                        <w:rPr>
                          <w:sz w:val="20"/>
                          <w:szCs w:val="20"/>
                        </w:rPr>
                      </w:pPr>
                      <w:r>
                        <w:t>U.S. trade bookstores and wholesalers: Please contact &lt;Your Publisher Name&gt; Tel: (XXX) XXX-XXXX; Fax: (XXX) XXX-XXXX or email &lt;Your business email address&gt;.</w:t>
                      </w:r>
                    </w:p>
                  </w:txbxContent>
                </v:textbox>
              </v:shape>
            </w:pict>
          </mc:Fallback>
        </mc:AlternateContent>
      </w:r>
      <w:proofErr w:type="gramStart"/>
      <w:r w:rsidR="00554C89" w:rsidRPr="00050774">
        <w:t>www</w:t>
      </w:r>
      <w:proofErr w:type="gramEnd"/>
      <w:r w:rsidR="00554C89" w:rsidRPr="00050774">
        <w:t xml:space="preserve">.&lt;Your Internet Address&gt;.com </w:t>
      </w:r>
    </w:p>
    <w:p w14:paraId="1CC891FF" w14:textId="77777777" w:rsidR="00C562BC" w:rsidRDefault="00C562BC" w:rsidP="00193D0A">
      <w:pPr>
        <w:sectPr w:rsidR="00C562BC" w:rsidSect="009D448E">
          <w:footerReference w:type="first" r:id="rId17"/>
          <w:pgSz w:w="12240" w:h="12240" w:code="167"/>
          <w:pgMar w:top="1440" w:right="1440" w:bottom="1440" w:left="1440" w:header="1008" w:footer="1008" w:gutter="432"/>
          <w:pgNumType w:fmt="lowerRoman"/>
          <w:cols w:space="720"/>
          <w:titlePg/>
        </w:sectPr>
      </w:pPr>
    </w:p>
    <w:p w14:paraId="0F852211" w14:textId="77777777" w:rsidR="00102BBC" w:rsidRDefault="00102BBC" w:rsidP="007D5333">
      <w:pPr>
        <w:pStyle w:val="Title"/>
      </w:pPr>
    </w:p>
    <w:p w14:paraId="265C4F82" w14:textId="07D30847" w:rsidR="006B2151" w:rsidRPr="00163975" w:rsidRDefault="00136276" w:rsidP="007D5333">
      <w:pPr>
        <w:pStyle w:val="Title"/>
      </w:pPr>
      <w:r w:rsidRPr="00163975">
        <w:t>Dedication</w:t>
      </w:r>
    </w:p>
    <w:p w14:paraId="45F12F16" w14:textId="77777777" w:rsidR="00136276" w:rsidRDefault="00136276" w:rsidP="00193D0A"/>
    <w:p w14:paraId="21F4E05A" w14:textId="50A827AC" w:rsidR="006B2151" w:rsidRDefault="006B2151" w:rsidP="00193D0A">
      <w:pPr>
        <w:pStyle w:val="Dedication"/>
      </w:pPr>
      <w:r>
        <w:t>&lt;</w:t>
      </w:r>
      <w:r w:rsidR="00136276" w:rsidRPr="00136276">
        <w:rPr>
          <w:b/>
        </w:rPr>
        <w:t>Example Text</w:t>
      </w:r>
      <w:r w:rsidR="00136276">
        <w:t xml:space="preserve">: </w:t>
      </w:r>
      <w:r>
        <w:t>To my lovely wife/husband/life partner/children/editor/friends</w:t>
      </w:r>
      <w:r w:rsidR="000C6FF7">
        <w:t>/pet</w:t>
      </w:r>
      <w:r>
        <w:t xml:space="preserve"> and/or support group.</w:t>
      </w:r>
    </w:p>
    <w:p w14:paraId="5E06D2AA" w14:textId="77777777" w:rsidR="00136276" w:rsidRDefault="00136276" w:rsidP="00193D0A">
      <w:pPr>
        <w:pStyle w:val="Dedication"/>
      </w:pPr>
    </w:p>
    <w:p w14:paraId="23CE3087" w14:textId="47C1796D" w:rsidR="00C562BC" w:rsidRDefault="006B2151" w:rsidP="00193D0A">
      <w:pPr>
        <w:pStyle w:val="Dedication"/>
      </w:pPr>
      <w:r>
        <w:t xml:space="preserve">Thank you. Without your support </w:t>
      </w:r>
      <w:r w:rsidR="000C6FF7">
        <w:t>and patience</w:t>
      </w:r>
      <w:r w:rsidR="000A6E4D">
        <w:t>,</w:t>
      </w:r>
      <w:r>
        <w:t xml:space="preserve"> I would have never achieved my dream</w:t>
      </w:r>
      <w:r w:rsidR="009A7DD9">
        <w:t>.</w:t>
      </w:r>
      <w:r w:rsidR="00530E71">
        <w:t>&gt;</w:t>
      </w:r>
    </w:p>
    <w:p w14:paraId="01D2AE11" w14:textId="77777777" w:rsidR="00C562BC" w:rsidRDefault="00C562BC" w:rsidP="00193D0A">
      <w:pPr>
        <w:pStyle w:val="Dedication"/>
      </w:pPr>
    </w:p>
    <w:p w14:paraId="4D790C6E" w14:textId="77777777" w:rsidR="00C562BC" w:rsidRDefault="00C562BC" w:rsidP="00193D0A">
      <w:pPr>
        <w:pStyle w:val="Dedication"/>
      </w:pPr>
    </w:p>
    <w:p w14:paraId="5715B641" w14:textId="0C61BC2B" w:rsidR="00530E71" w:rsidRPr="00455B00" w:rsidRDefault="00530E71" w:rsidP="00530E71">
      <w:pPr>
        <w:pStyle w:val="NormalBlock"/>
        <w:jc w:val="center"/>
        <w:rPr>
          <w:b/>
        </w:rPr>
      </w:pPr>
      <w:r>
        <w:rPr>
          <w:b/>
        </w:rPr>
        <w:t>Delete th</w:t>
      </w:r>
      <w:r w:rsidR="000A6E4D">
        <w:rPr>
          <w:b/>
        </w:rPr>
        <w:t>is</w:t>
      </w:r>
      <w:r>
        <w:rPr>
          <w:b/>
        </w:rPr>
        <w:t xml:space="preserve"> i</w:t>
      </w:r>
      <w:r w:rsidRPr="00455B00">
        <w:rPr>
          <w:b/>
        </w:rPr>
        <w:t xml:space="preserve">nstructional </w:t>
      </w:r>
      <w:r>
        <w:rPr>
          <w:b/>
        </w:rPr>
        <w:t>t</w:t>
      </w:r>
      <w:r w:rsidRPr="00455B00">
        <w:rPr>
          <w:b/>
        </w:rPr>
        <w:t xml:space="preserve">ext </w:t>
      </w:r>
      <w:r>
        <w:rPr>
          <w:b/>
        </w:rPr>
        <w:t xml:space="preserve">when </w:t>
      </w:r>
      <w:r w:rsidR="00402F3C">
        <w:rPr>
          <w:b/>
        </w:rPr>
        <w:t>formatting your book</w:t>
      </w:r>
      <w:r>
        <w:rPr>
          <w:b/>
        </w:rPr>
        <w:t>.</w:t>
      </w:r>
    </w:p>
    <w:p w14:paraId="60AC217C" w14:textId="6ABB38CD" w:rsidR="00200962" w:rsidRPr="00200962" w:rsidRDefault="00200962" w:rsidP="00193D0A">
      <w:pPr>
        <w:pStyle w:val="Dedication"/>
        <w:rPr>
          <w:b/>
        </w:rPr>
      </w:pPr>
      <w:r w:rsidRPr="00200962">
        <w:rPr>
          <w:b/>
        </w:rPr>
        <w:t xml:space="preserve">[Style = </w:t>
      </w:r>
      <w:r>
        <w:rPr>
          <w:b/>
        </w:rPr>
        <w:t>Dedication</w:t>
      </w:r>
      <w:r w:rsidRPr="00200962">
        <w:rPr>
          <w:b/>
        </w:rPr>
        <w:t>]</w:t>
      </w:r>
    </w:p>
    <w:p w14:paraId="3CC0DA7F" w14:textId="77777777" w:rsidR="00200962" w:rsidRPr="00A441D5" w:rsidRDefault="00200962" w:rsidP="00193D0A">
      <w:pPr>
        <w:pStyle w:val="Dedication"/>
      </w:pPr>
    </w:p>
    <w:p w14:paraId="410C1339" w14:textId="79FA187E" w:rsidR="00C562BC" w:rsidRDefault="00C562BC" w:rsidP="00193D0A">
      <w:pPr>
        <w:pStyle w:val="Dedication"/>
      </w:pPr>
      <w:r w:rsidRPr="006B2151">
        <w:t>The</w:t>
      </w:r>
      <w:r w:rsidR="00A441D5">
        <w:t xml:space="preserve"> D</w:t>
      </w:r>
      <w:r>
        <w:t xml:space="preserve">edication page often follows the </w:t>
      </w:r>
      <w:r w:rsidRPr="006B2151">
        <w:t>c</w:t>
      </w:r>
      <w:r>
        <w:t>opyright page</w:t>
      </w:r>
      <w:r w:rsidRPr="006B2151">
        <w:t>. The dedication is</w:t>
      </w:r>
      <w:r w:rsidR="00A441D5">
        <w:t xml:space="preserve"> optional and</w:t>
      </w:r>
      <w:r w:rsidRPr="006B2151">
        <w:t xml:space="preserve"> usually</w:t>
      </w:r>
      <w:r w:rsidR="00A441D5">
        <w:t xml:space="preserve"> conists of</w:t>
      </w:r>
      <w:r w:rsidRPr="006B2151">
        <w:t xml:space="preserve"> one to four lines of text, set i</w:t>
      </w:r>
      <w:r>
        <w:t xml:space="preserve">n </w:t>
      </w:r>
      <w:r w:rsidRPr="006B2151">
        <w:t xml:space="preserve">the </w:t>
      </w:r>
      <w:r>
        <w:t xml:space="preserve">same font as the book’s text </w:t>
      </w:r>
      <w:r w:rsidRPr="006B2151">
        <w:t>(sometimes in italics), c</w:t>
      </w:r>
      <w:r>
        <w:t>entered on the page about 2 inch</w:t>
      </w:r>
      <w:r w:rsidRPr="006B2151">
        <w:t>es from the top</w:t>
      </w:r>
      <w:r>
        <w:t xml:space="preserve"> margin</w:t>
      </w:r>
      <w:r w:rsidRPr="006B2151">
        <w:t xml:space="preserve"> or aligned with </w:t>
      </w:r>
      <w:r>
        <w:t>the text on the copyright page</w:t>
      </w:r>
      <w:r w:rsidRPr="006B2151">
        <w:t>.</w:t>
      </w:r>
      <w:r>
        <w:t xml:space="preserve"> </w:t>
      </w:r>
    </w:p>
    <w:p w14:paraId="2FF35C18" w14:textId="77777777" w:rsidR="00A441D5" w:rsidRDefault="00A441D5" w:rsidP="00193D0A">
      <w:pPr>
        <w:pStyle w:val="Dedication"/>
      </w:pPr>
    </w:p>
    <w:p w14:paraId="095667BD" w14:textId="19C36EBC" w:rsidR="00C562BC" w:rsidRDefault="00A441D5" w:rsidP="00193D0A">
      <w:pPr>
        <w:pStyle w:val="Dedication"/>
      </w:pPr>
      <w:r>
        <w:t>If you include a D</w:t>
      </w:r>
      <w:r w:rsidR="00C562BC">
        <w:t>edication</w:t>
      </w:r>
      <w:r>
        <w:t xml:space="preserve"> in your book, the back of the D</w:t>
      </w:r>
      <w:r w:rsidR="00C562BC">
        <w:t>edication page should be blank.</w:t>
      </w:r>
      <w:r>
        <w:t xml:space="preserve"> A section break is included below to </w:t>
      </w:r>
      <w:r w:rsidR="004D54D3">
        <w:t xml:space="preserve">automatically </w:t>
      </w:r>
      <w:r>
        <w:t>insert the required blank page.</w:t>
      </w:r>
    </w:p>
    <w:p w14:paraId="3353C683" w14:textId="77777777" w:rsidR="00A441D5" w:rsidRDefault="00A441D5" w:rsidP="00193D0A">
      <w:pPr>
        <w:pStyle w:val="Dedication"/>
      </w:pPr>
    </w:p>
    <w:p w14:paraId="074A4E2C" w14:textId="52E4E9B4" w:rsidR="00C562BC" w:rsidRPr="00A441D5" w:rsidRDefault="00C562BC" w:rsidP="00193D0A">
      <w:pPr>
        <w:pStyle w:val="Dedication"/>
      </w:pPr>
      <w:r w:rsidRPr="00A441D5">
        <w:t xml:space="preserve">If </w:t>
      </w:r>
      <w:r w:rsidR="00A441D5">
        <w:t>you do not intend to include a D</w:t>
      </w:r>
      <w:r w:rsidRPr="00A441D5">
        <w:t xml:space="preserve">edication, delete this page from the template. </w:t>
      </w:r>
    </w:p>
    <w:p w14:paraId="3EA9BE70" w14:textId="55D8EE0D" w:rsidR="00C562BC" w:rsidRDefault="00455B00" w:rsidP="00193D0A">
      <w:pPr>
        <w:sectPr w:rsidR="00C562BC" w:rsidSect="009D448E">
          <w:footerReference w:type="first" r:id="rId18"/>
          <w:type w:val="oddPage"/>
          <w:pgSz w:w="12240" w:h="12240" w:code="167"/>
          <w:pgMar w:top="1440" w:right="1440" w:bottom="1440" w:left="1440" w:header="1008" w:footer="1008" w:gutter="432"/>
          <w:pgNumType w:fmt="lowerRoman"/>
          <w:cols w:space="720"/>
          <w:titlePg/>
        </w:sectPr>
      </w:pPr>
      <w:r>
        <w:rPr>
          <w:noProof/>
        </w:rPr>
        <mc:AlternateContent>
          <mc:Choice Requires="wps">
            <w:drawing>
              <wp:anchor distT="0" distB="0" distL="114300" distR="114300" simplePos="0" relativeHeight="251725824" behindDoc="0" locked="0" layoutInCell="1" allowOverlap="1" wp14:anchorId="7E315298" wp14:editId="48859DBB">
                <wp:simplePos x="0" y="0"/>
                <wp:positionH relativeFrom="column">
                  <wp:posOffset>1397000</wp:posOffset>
                </wp:positionH>
                <wp:positionV relativeFrom="paragraph">
                  <wp:posOffset>2761615</wp:posOffset>
                </wp:positionV>
                <wp:extent cx="3662680" cy="1332865"/>
                <wp:effectExtent l="0" t="0" r="20320" b="13335"/>
                <wp:wrapNone/>
                <wp:docPr id="11" name="Text Box 11"/>
                <wp:cNvGraphicFramePr/>
                <a:graphic xmlns:a="http://schemas.openxmlformats.org/drawingml/2006/main">
                  <a:graphicData uri="http://schemas.microsoft.com/office/word/2010/wordprocessingShape">
                    <wps:wsp>
                      <wps:cNvSpPr txBox="1"/>
                      <wps:spPr>
                        <a:xfrm>
                          <a:off x="0" y="0"/>
                          <a:ext cx="3662680" cy="1332865"/>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8E875" w14:textId="77777777" w:rsidR="00C92522" w:rsidRDefault="00C92522" w:rsidP="00455B00">
                            <w:pPr>
                              <w:pStyle w:val="NormalTextBox"/>
                            </w:pPr>
                            <w:r w:rsidRPr="006670C0">
                              <w:rPr>
                                <w:b/>
                              </w:rPr>
                              <w:t>Tip</w:t>
                            </w:r>
                            <w:r>
                              <w:t xml:space="preserve">: To remove the line above the page number, double click below the line to open the </w:t>
                            </w:r>
                            <w:r w:rsidRPr="006670C0">
                              <w:rPr>
                                <w:b/>
                              </w:rPr>
                              <w:t>Headers and Footers</w:t>
                            </w:r>
                            <w:r>
                              <w:t xml:space="preserve"> editor, choose the dropdown option on the </w:t>
                            </w:r>
                            <w:r w:rsidRPr="006670C0">
                              <w:rPr>
                                <w:b/>
                              </w:rPr>
                              <w:t>Borders</w:t>
                            </w:r>
                            <w:r>
                              <w:t xml:space="preserve"> button in the toolbar and click </w:t>
                            </w:r>
                            <w:proofErr w:type="gramStart"/>
                            <w:r w:rsidRPr="006670C0">
                              <w:rPr>
                                <w:b/>
                              </w:rPr>
                              <w:t>None</w:t>
                            </w:r>
                            <w:proofErr w:type="gramEnd"/>
                            <w:r>
                              <w:t xml:space="preserve">. </w:t>
                            </w:r>
                          </w:p>
                          <w:p w14:paraId="1622F335" w14:textId="119C2F87" w:rsidR="00C92522" w:rsidRDefault="00C92522" w:rsidP="00455B00">
                            <w:pPr>
                              <w:pStyle w:val="NormalTextBox"/>
                            </w:pPr>
                            <w:r>
                              <w:t>To remove the line beneath the section titles, simply click on the section title and repeat the above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left:0;text-align:left;margin-left:110pt;margin-top:217.45pt;width:288.4pt;height:104.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" fillcolor="yellow" strokeweight=".5pt">
                <v:textbox>
                  <w:txbxContent>
                    <w:p w14:paraId="5A28E875" w14:textId="77777777" w:rsidR="00C92522" w:rsidRDefault="00C92522" w:rsidP="00455B00">
                      <w:pPr>
                        <w:pStyle w:val="NormalTextBox"/>
                      </w:pPr>
                      <w:r w:rsidRPr="006670C0">
                        <w:rPr>
                          <w:b/>
                        </w:rPr>
                        <w:t>Tip</w:t>
                      </w:r>
                      <w:r>
                        <w:t xml:space="preserve">: To remove the line above the page number, double click below the line to open the </w:t>
                      </w:r>
                      <w:r w:rsidRPr="006670C0">
                        <w:rPr>
                          <w:b/>
                        </w:rPr>
                        <w:t>Headers and Footers</w:t>
                      </w:r>
                      <w:r>
                        <w:t xml:space="preserve"> editor, choose the dropdown option on the </w:t>
                      </w:r>
                      <w:r w:rsidRPr="006670C0">
                        <w:rPr>
                          <w:b/>
                        </w:rPr>
                        <w:t>Borders</w:t>
                      </w:r>
                      <w:r>
                        <w:t xml:space="preserve"> button in the toolbar and click </w:t>
                      </w:r>
                      <w:proofErr w:type="gramStart"/>
                      <w:r w:rsidRPr="006670C0">
                        <w:rPr>
                          <w:b/>
                        </w:rPr>
                        <w:t>None</w:t>
                      </w:r>
                      <w:proofErr w:type="gramEnd"/>
                      <w:r>
                        <w:t xml:space="preserve">. </w:t>
                      </w:r>
                    </w:p>
                    <w:p w14:paraId="1622F335" w14:textId="119C2F87" w:rsidR="00C92522" w:rsidRDefault="00C92522" w:rsidP="00455B00">
                      <w:pPr>
                        <w:pStyle w:val="NormalTextBox"/>
                      </w:pPr>
                      <w:r>
                        <w:t>To remove the line beneath the section titles, simply click on the section title and repeat the above process.</w:t>
                      </w:r>
                    </w:p>
                  </w:txbxContent>
                </v:textbox>
              </v:shape>
            </w:pict>
          </mc:Fallback>
        </mc:AlternateContent>
      </w:r>
    </w:p>
    <w:sdt>
      <w:sdtPr>
        <w:rPr>
          <w:sz w:val="24"/>
          <w:szCs w:val="22"/>
        </w:rPr>
        <w:id w:val="1360847694"/>
        <w:docPartObj>
          <w:docPartGallery w:val="Table of Contents"/>
          <w:docPartUnique/>
        </w:docPartObj>
      </w:sdtPr>
      <w:sdtEndPr>
        <w:rPr>
          <w:noProof/>
        </w:rPr>
      </w:sdtEndPr>
      <w:sdtContent>
        <w:p w14:paraId="1E8E0775" w14:textId="0EFBC153" w:rsidR="00B53DFD" w:rsidRPr="00163975" w:rsidRDefault="00B53DFD" w:rsidP="007D5333">
          <w:pPr>
            <w:pStyle w:val="Title"/>
          </w:pPr>
          <w:r w:rsidRPr="00163975">
            <w:t>Contents</w:t>
          </w:r>
        </w:p>
        <w:p w14:paraId="5DDC53DB" w14:textId="77777777" w:rsidR="00B53DFD" w:rsidRPr="00B53DFD" w:rsidRDefault="00B53DFD" w:rsidP="00193D0A"/>
        <w:p w14:paraId="622A60E1" w14:textId="7011398E" w:rsidR="005864E6" w:rsidRDefault="00A441D5" w:rsidP="00193D0A">
          <w:pPr>
            <w:pStyle w:val="TOC1"/>
          </w:pPr>
          <w:r>
            <w:rPr>
              <w:noProof/>
            </w:rPr>
            <mc:AlternateContent>
              <mc:Choice Requires="wps">
                <w:drawing>
                  <wp:anchor distT="0" distB="0" distL="114300" distR="114300" simplePos="0" relativeHeight="251697152" behindDoc="0" locked="0" layoutInCell="1" allowOverlap="1" wp14:anchorId="2BCA3CE1" wp14:editId="5FD9F06C">
                    <wp:simplePos x="0" y="0"/>
                    <wp:positionH relativeFrom="column">
                      <wp:posOffset>1841500</wp:posOffset>
                    </wp:positionH>
                    <wp:positionV relativeFrom="paragraph">
                      <wp:posOffset>87630</wp:posOffset>
                    </wp:positionV>
                    <wp:extent cx="2222500" cy="1381760"/>
                    <wp:effectExtent l="0" t="0" r="38100" b="15240"/>
                    <wp:wrapNone/>
                    <wp:docPr id="29" name="Text Box 29"/>
                    <wp:cNvGraphicFramePr/>
                    <a:graphic xmlns:a="http://schemas.openxmlformats.org/drawingml/2006/main">
                      <a:graphicData uri="http://schemas.microsoft.com/office/word/2010/wordprocessingShape">
                        <wps:wsp>
                          <wps:cNvSpPr txBox="1"/>
                          <wps:spPr>
                            <a:xfrm>
                              <a:off x="0" y="0"/>
                              <a:ext cx="2222500" cy="13817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7DE40" w14:textId="48A0EBA1" w:rsidR="00C92522" w:rsidRPr="00243A86" w:rsidRDefault="00C92522" w:rsidP="00455B00">
                                <w:pPr>
                                  <w:pStyle w:val="NormalTextBox"/>
                                </w:pPr>
                                <w:r>
                                  <w:t>In this template, all section and chapter headings</w:t>
                                </w:r>
                                <w:r w:rsidRPr="00243A86">
                                  <w:t xml:space="preserve"> following the Contents page are created using </w:t>
                                </w:r>
                                <w:r w:rsidRPr="00806BDF">
                                  <w:rPr>
                                    <w:b/>
                                  </w:rPr>
                                  <w:t>Heading 1</w:t>
                                </w:r>
                                <w:r w:rsidRPr="00243A86">
                                  <w:t xml:space="preserve"> style. </w:t>
                                </w:r>
                              </w:p>
                              <w:p w14:paraId="5C1848E8" w14:textId="06307C74" w:rsidR="00C92522" w:rsidRPr="00243A86" w:rsidRDefault="00C92522" w:rsidP="00455B00">
                                <w:pPr>
                                  <w:pStyle w:val="NormalTextBox"/>
                                </w:pPr>
                                <w:r w:rsidRPr="00243A86">
                                  <w:t xml:space="preserve">For more information about using </w:t>
                                </w:r>
                                <w:r w:rsidRPr="005864E6">
                                  <w:rPr>
                                    <w:b/>
                                  </w:rPr>
                                  <w:t>Formatting Styles</w:t>
                                </w:r>
                                <w:r w:rsidRPr="00243A86">
                                  <w:t xml:space="preserve">, see: </w:t>
                                </w:r>
                                <w:hyperlink r:id="rId19" w:history="1">
                                  <w:r w:rsidRPr="00A441D5">
                                    <w:rPr>
                                      <w:rStyle w:val="Hyperlink"/>
                                    </w:rPr>
                                    <w:t>Using Styles, Quick and Easy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0" type="#_x0000_t202" style="position:absolute;left:0;text-align:left;margin-left:145pt;margin-top:6.9pt;width:175pt;height:10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" fillcolor="yellow" strokeweight=".5pt">
                    <v:textbox>
                      <w:txbxContent>
                        <w:p w14:paraId="1457DE40" w14:textId="48A0EBA1" w:rsidR="00C92522" w:rsidRPr="00243A86" w:rsidRDefault="00C92522" w:rsidP="00455B00">
                          <w:pPr>
                            <w:pStyle w:val="NormalTextBox"/>
                          </w:pPr>
                          <w:r>
                            <w:t>In this template, all section and chapter headings</w:t>
                          </w:r>
                          <w:r w:rsidRPr="00243A86">
                            <w:t xml:space="preserve"> following the Contents page are created using </w:t>
                          </w:r>
                          <w:r w:rsidRPr="00806BDF">
                            <w:rPr>
                              <w:b/>
                            </w:rPr>
                            <w:t>Heading 1</w:t>
                          </w:r>
                          <w:r w:rsidRPr="00243A86">
                            <w:t xml:space="preserve"> style. </w:t>
                          </w:r>
                        </w:p>
                        <w:p w14:paraId="5C1848E8" w14:textId="06307C74" w:rsidR="00C92522" w:rsidRPr="00243A86" w:rsidRDefault="00C92522" w:rsidP="00455B00">
                          <w:pPr>
                            <w:pStyle w:val="NormalTextBox"/>
                          </w:pPr>
                          <w:r w:rsidRPr="00243A86">
                            <w:t xml:space="preserve">For more information about using </w:t>
                          </w:r>
                          <w:r w:rsidRPr="005864E6">
                            <w:rPr>
                              <w:b/>
                            </w:rPr>
                            <w:t>Formatting Styles</w:t>
                          </w:r>
                          <w:r w:rsidRPr="00243A86">
                            <w:t xml:space="preserve">, see: </w:t>
                          </w:r>
                          <w:hyperlink r:id="rId20" w:history="1">
                            <w:r w:rsidRPr="00A441D5">
                              <w:rPr>
                                <w:rStyle w:val="Hyperlink"/>
                              </w:rPr>
                              <w:t>Using Styles, Quick and Easy</w:t>
                            </w:r>
                          </w:hyperlink>
                        </w:p>
                      </w:txbxContent>
                    </v:textbox>
                  </v:shape>
                </w:pict>
              </mc:Fallback>
            </mc:AlternateContent>
          </w:r>
        </w:p>
        <w:p w14:paraId="313B996A" w14:textId="77777777" w:rsidR="00402F3C" w:rsidRDefault="006302E5">
          <w:pPr>
            <w:pStyle w:val="TOC1"/>
            <w:tabs>
              <w:tab w:val="right" w:leader="dot" w:pos="8918"/>
            </w:tabs>
            <w:rPr>
              <w:rFonts w:eastAsiaTheme="minorEastAsia" w:cstheme="minorBidi"/>
              <w:b w:val="0"/>
              <w:noProof/>
              <w:lang w:eastAsia="ja-JP"/>
            </w:rPr>
          </w:pPr>
          <w:r>
            <w:rPr>
              <w:b w:val="0"/>
            </w:rPr>
            <w:fldChar w:fldCharType="begin"/>
          </w:r>
          <w:r>
            <w:rPr>
              <w:b w:val="0"/>
            </w:rPr>
            <w:instrText xml:space="preserve"> TOC \o "1-2" </w:instrText>
          </w:r>
          <w:r>
            <w:rPr>
              <w:b w:val="0"/>
            </w:rPr>
            <w:fldChar w:fldCharType="separate"/>
          </w:r>
          <w:r w:rsidR="00402F3C">
            <w:rPr>
              <w:noProof/>
            </w:rPr>
            <w:t>Acknowledgements</w:t>
          </w:r>
          <w:r w:rsidR="00402F3C">
            <w:rPr>
              <w:noProof/>
            </w:rPr>
            <w:tab/>
          </w:r>
          <w:r w:rsidR="00402F3C">
            <w:rPr>
              <w:noProof/>
            </w:rPr>
            <w:fldChar w:fldCharType="begin"/>
          </w:r>
          <w:r w:rsidR="00402F3C">
            <w:rPr>
              <w:noProof/>
            </w:rPr>
            <w:instrText xml:space="preserve"> PAGEREF _Toc240349238 \h </w:instrText>
          </w:r>
          <w:r w:rsidR="00402F3C">
            <w:rPr>
              <w:noProof/>
            </w:rPr>
          </w:r>
          <w:r w:rsidR="00402F3C">
            <w:rPr>
              <w:noProof/>
            </w:rPr>
            <w:fldChar w:fldCharType="separate"/>
          </w:r>
          <w:r w:rsidR="00402F3C">
            <w:rPr>
              <w:noProof/>
            </w:rPr>
            <w:t>ix</w:t>
          </w:r>
          <w:r w:rsidR="00402F3C">
            <w:rPr>
              <w:noProof/>
            </w:rPr>
            <w:fldChar w:fldCharType="end"/>
          </w:r>
        </w:p>
        <w:p w14:paraId="56793326" w14:textId="77777777" w:rsidR="00402F3C" w:rsidRDefault="00402F3C">
          <w:pPr>
            <w:pStyle w:val="TOC1"/>
            <w:tabs>
              <w:tab w:val="right" w:leader="dot" w:pos="8918"/>
            </w:tabs>
            <w:rPr>
              <w:rFonts w:eastAsiaTheme="minorEastAsia" w:cstheme="minorBidi"/>
              <w:b w:val="0"/>
              <w:noProof/>
              <w:lang w:eastAsia="ja-JP"/>
            </w:rPr>
          </w:pPr>
          <w:r>
            <w:rPr>
              <w:noProof/>
            </w:rPr>
            <w:t>Foreword</w:t>
          </w:r>
          <w:r>
            <w:rPr>
              <w:noProof/>
            </w:rPr>
            <w:tab/>
          </w:r>
          <w:r>
            <w:rPr>
              <w:noProof/>
            </w:rPr>
            <w:fldChar w:fldCharType="begin"/>
          </w:r>
          <w:r>
            <w:rPr>
              <w:noProof/>
            </w:rPr>
            <w:instrText xml:space="preserve"> PAGEREF _Toc240349239 \h </w:instrText>
          </w:r>
          <w:r>
            <w:rPr>
              <w:noProof/>
            </w:rPr>
          </w:r>
          <w:r>
            <w:rPr>
              <w:noProof/>
            </w:rPr>
            <w:fldChar w:fldCharType="separate"/>
          </w:r>
          <w:r>
            <w:rPr>
              <w:noProof/>
            </w:rPr>
            <w:t>xi</w:t>
          </w:r>
          <w:r>
            <w:rPr>
              <w:noProof/>
            </w:rPr>
            <w:fldChar w:fldCharType="end"/>
          </w:r>
        </w:p>
        <w:p w14:paraId="02AC2920" w14:textId="77777777" w:rsidR="00402F3C" w:rsidRDefault="00402F3C">
          <w:pPr>
            <w:pStyle w:val="TOC1"/>
            <w:tabs>
              <w:tab w:val="right" w:leader="dot" w:pos="8918"/>
            </w:tabs>
            <w:rPr>
              <w:rFonts w:eastAsiaTheme="minorEastAsia" w:cstheme="minorBidi"/>
              <w:b w:val="0"/>
              <w:noProof/>
              <w:lang w:eastAsia="ja-JP"/>
            </w:rPr>
          </w:pPr>
          <w:r>
            <w:rPr>
              <w:noProof/>
            </w:rPr>
            <w:t>Preface</w:t>
          </w:r>
          <w:r>
            <w:rPr>
              <w:noProof/>
            </w:rPr>
            <w:tab/>
          </w:r>
          <w:r>
            <w:rPr>
              <w:noProof/>
            </w:rPr>
            <w:fldChar w:fldCharType="begin"/>
          </w:r>
          <w:r>
            <w:rPr>
              <w:noProof/>
            </w:rPr>
            <w:instrText xml:space="preserve"> PAGEREF _Toc240349240 \h </w:instrText>
          </w:r>
          <w:r>
            <w:rPr>
              <w:noProof/>
            </w:rPr>
          </w:r>
          <w:r>
            <w:rPr>
              <w:noProof/>
            </w:rPr>
            <w:fldChar w:fldCharType="separate"/>
          </w:r>
          <w:r>
            <w:rPr>
              <w:noProof/>
            </w:rPr>
            <w:t>xiii</w:t>
          </w:r>
          <w:r>
            <w:rPr>
              <w:noProof/>
            </w:rPr>
            <w:fldChar w:fldCharType="end"/>
          </w:r>
        </w:p>
        <w:p w14:paraId="21B26ED1" w14:textId="77777777" w:rsidR="00402F3C" w:rsidRDefault="00402F3C">
          <w:pPr>
            <w:pStyle w:val="TOC1"/>
            <w:tabs>
              <w:tab w:val="right" w:leader="dot" w:pos="8918"/>
            </w:tabs>
            <w:rPr>
              <w:rFonts w:eastAsiaTheme="minorEastAsia" w:cstheme="minorBidi"/>
              <w:b w:val="0"/>
              <w:noProof/>
              <w:lang w:eastAsia="ja-JP"/>
            </w:rPr>
          </w:pPr>
          <w:r>
            <w:rPr>
              <w:noProof/>
            </w:rPr>
            <w:t>Introduction</w:t>
          </w:r>
          <w:r>
            <w:rPr>
              <w:noProof/>
            </w:rPr>
            <w:tab/>
          </w:r>
          <w:r>
            <w:rPr>
              <w:noProof/>
            </w:rPr>
            <w:fldChar w:fldCharType="begin"/>
          </w:r>
          <w:r>
            <w:rPr>
              <w:noProof/>
            </w:rPr>
            <w:instrText xml:space="preserve"> PAGEREF _Toc240349241 \h </w:instrText>
          </w:r>
          <w:r>
            <w:rPr>
              <w:noProof/>
            </w:rPr>
          </w:r>
          <w:r>
            <w:rPr>
              <w:noProof/>
            </w:rPr>
            <w:fldChar w:fldCharType="separate"/>
          </w:r>
          <w:r>
            <w:rPr>
              <w:noProof/>
            </w:rPr>
            <w:t>1</w:t>
          </w:r>
          <w:r>
            <w:rPr>
              <w:noProof/>
            </w:rPr>
            <w:fldChar w:fldCharType="end"/>
          </w:r>
        </w:p>
        <w:p w14:paraId="555218A0" w14:textId="77777777" w:rsidR="00402F3C" w:rsidRDefault="00402F3C">
          <w:pPr>
            <w:pStyle w:val="TOC1"/>
            <w:tabs>
              <w:tab w:val="right" w:leader="dot" w:pos="8918"/>
            </w:tabs>
            <w:rPr>
              <w:rFonts w:eastAsiaTheme="minorEastAsia" w:cstheme="minorBidi"/>
              <w:b w:val="0"/>
              <w:noProof/>
              <w:lang w:eastAsia="ja-JP"/>
            </w:rPr>
          </w:pPr>
          <w:r>
            <w:rPr>
              <w:noProof/>
            </w:rPr>
            <w:t>Chapter 1: The Period</w:t>
          </w:r>
          <w:r>
            <w:rPr>
              <w:noProof/>
            </w:rPr>
            <w:tab/>
          </w:r>
          <w:r>
            <w:rPr>
              <w:noProof/>
            </w:rPr>
            <w:fldChar w:fldCharType="begin"/>
          </w:r>
          <w:r>
            <w:rPr>
              <w:noProof/>
            </w:rPr>
            <w:instrText xml:space="preserve"> PAGEREF _Toc240349242 \h </w:instrText>
          </w:r>
          <w:r>
            <w:rPr>
              <w:noProof/>
            </w:rPr>
          </w:r>
          <w:r>
            <w:rPr>
              <w:noProof/>
            </w:rPr>
            <w:fldChar w:fldCharType="separate"/>
          </w:r>
          <w:r>
            <w:rPr>
              <w:noProof/>
            </w:rPr>
            <w:t>3</w:t>
          </w:r>
          <w:r>
            <w:rPr>
              <w:noProof/>
            </w:rPr>
            <w:fldChar w:fldCharType="end"/>
          </w:r>
        </w:p>
        <w:p w14:paraId="498794A8" w14:textId="77777777" w:rsidR="00402F3C" w:rsidRDefault="00402F3C">
          <w:pPr>
            <w:pStyle w:val="TOC1"/>
            <w:tabs>
              <w:tab w:val="right" w:leader="dot" w:pos="8918"/>
            </w:tabs>
            <w:rPr>
              <w:rFonts w:eastAsiaTheme="minorEastAsia" w:cstheme="minorBidi"/>
              <w:b w:val="0"/>
              <w:noProof/>
              <w:lang w:eastAsia="ja-JP"/>
            </w:rPr>
          </w:pPr>
          <w:r>
            <w:rPr>
              <w:noProof/>
            </w:rPr>
            <w:t>Appendix 1</w:t>
          </w:r>
          <w:r>
            <w:rPr>
              <w:noProof/>
            </w:rPr>
            <w:tab/>
          </w:r>
          <w:r>
            <w:rPr>
              <w:noProof/>
            </w:rPr>
            <w:fldChar w:fldCharType="begin"/>
          </w:r>
          <w:r>
            <w:rPr>
              <w:noProof/>
            </w:rPr>
            <w:instrText xml:space="preserve"> PAGEREF _Toc240349243 \h </w:instrText>
          </w:r>
          <w:r>
            <w:rPr>
              <w:noProof/>
            </w:rPr>
          </w:r>
          <w:r>
            <w:rPr>
              <w:noProof/>
            </w:rPr>
            <w:fldChar w:fldCharType="separate"/>
          </w:r>
          <w:r>
            <w:rPr>
              <w:noProof/>
            </w:rPr>
            <w:t>5</w:t>
          </w:r>
          <w:r>
            <w:rPr>
              <w:noProof/>
            </w:rPr>
            <w:fldChar w:fldCharType="end"/>
          </w:r>
        </w:p>
        <w:p w14:paraId="715EC566" w14:textId="77777777" w:rsidR="00402F3C" w:rsidRDefault="00402F3C">
          <w:pPr>
            <w:pStyle w:val="TOC1"/>
            <w:tabs>
              <w:tab w:val="right" w:leader="dot" w:pos="8918"/>
            </w:tabs>
            <w:rPr>
              <w:rFonts w:eastAsiaTheme="minorEastAsia" w:cstheme="minorBidi"/>
              <w:b w:val="0"/>
              <w:noProof/>
              <w:lang w:eastAsia="ja-JP"/>
            </w:rPr>
          </w:pPr>
          <w:r>
            <w:rPr>
              <w:noProof/>
            </w:rPr>
            <w:t>Notes</w:t>
          </w:r>
          <w:r>
            <w:rPr>
              <w:noProof/>
            </w:rPr>
            <w:tab/>
          </w:r>
          <w:r>
            <w:rPr>
              <w:noProof/>
            </w:rPr>
            <w:fldChar w:fldCharType="begin"/>
          </w:r>
          <w:r>
            <w:rPr>
              <w:noProof/>
            </w:rPr>
            <w:instrText xml:space="preserve"> PAGEREF _Toc240349244 \h </w:instrText>
          </w:r>
          <w:r>
            <w:rPr>
              <w:noProof/>
            </w:rPr>
          </w:r>
          <w:r>
            <w:rPr>
              <w:noProof/>
            </w:rPr>
            <w:fldChar w:fldCharType="separate"/>
          </w:r>
          <w:r>
            <w:rPr>
              <w:noProof/>
            </w:rPr>
            <w:t>7</w:t>
          </w:r>
          <w:r>
            <w:rPr>
              <w:noProof/>
            </w:rPr>
            <w:fldChar w:fldCharType="end"/>
          </w:r>
        </w:p>
        <w:p w14:paraId="5BC7C81F" w14:textId="77777777" w:rsidR="00402F3C" w:rsidRDefault="00402F3C">
          <w:pPr>
            <w:pStyle w:val="TOC1"/>
            <w:tabs>
              <w:tab w:val="right" w:leader="dot" w:pos="8918"/>
            </w:tabs>
            <w:rPr>
              <w:rFonts w:eastAsiaTheme="minorEastAsia" w:cstheme="minorBidi"/>
              <w:b w:val="0"/>
              <w:noProof/>
              <w:lang w:eastAsia="ja-JP"/>
            </w:rPr>
          </w:pPr>
          <w:r>
            <w:rPr>
              <w:noProof/>
            </w:rPr>
            <w:t>References</w:t>
          </w:r>
          <w:r>
            <w:rPr>
              <w:noProof/>
            </w:rPr>
            <w:tab/>
          </w:r>
          <w:r>
            <w:rPr>
              <w:noProof/>
            </w:rPr>
            <w:fldChar w:fldCharType="begin"/>
          </w:r>
          <w:r>
            <w:rPr>
              <w:noProof/>
            </w:rPr>
            <w:instrText xml:space="preserve"> PAGEREF _Toc240349245 \h </w:instrText>
          </w:r>
          <w:r>
            <w:rPr>
              <w:noProof/>
            </w:rPr>
          </w:r>
          <w:r>
            <w:rPr>
              <w:noProof/>
            </w:rPr>
            <w:fldChar w:fldCharType="separate"/>
          </w:r>
          <w:r>
            <w:rPr>
              <w:noProof/>
            </w:rPr>
            <w:t>9</w:t>
          </w:r>
          <w:r>
            <w:rPr>
              <w:noProof/>
            </w:rPr>
            <w:fldChar w:fldCharType="end"/>
          </w:r>
        </w:p>
        <w:p w14:paraId="1A554706" w14:textId="77777777" w:rsidR="00402F3C" w:rsidRDefault="00402F3C">
          <w:pPr>
            <w:pStyle w:val="TOC1"/>
            <w:tabs>
              <w:tab w:val="right" w:leader="dot" w:pos="8918"/>
            </w:tabs>
            <w:rPr>
              <w:rFonts w:eastAsiaTheme="minorEastAsia" w:cstheme="minorBidi"/>
              <w:b w:val="0"/>
              <w:noProof/>
              <w:lang w:eastAsia="ja-JP"/>
            </w:rPr>
          </w:pPr>
          <w:r>
            <w:rPr>
              <w:noProof/>
            </w:rPr>
            <w:t>Glossary</w:t>
          </w:r>
          <w:r>
            <w:rPr>
              <w:noProof/>
            </w:rPr>
            <w:tab/>
          </w:r>
          <w:r>
            <w:rPr>
              <w:noProof/>
            </w:rPr>
            <w:fldChar w:fldCharType="begin"/>
          </w:r>
          <w:r>
            <w:rPr>
              <w:noProof/>
            </w:rPr>
            <w:instrText xml:space="preserve"> PAGEREF _Toc240349246 \h </w:instrText>
          </w:r>
          <w:r>
            <w:rPr>
              <w:noProof/>
            </w:rPr>
          </w:r>
          <w:r>
            <w:rPr>
              <w:noProof/>
            </w:rPr>
            <w:fldChar w:fldCharType="separate"/>
          </w:r>
          <w:r>
            <w:rPr>
              <w:noProof/>
            </w:rPr>
            <w:t>11</w:t>
          </w:r>
          <w:r>
            <w:rPr>
              <w:noProof/>
            </w:rPr>
            <w:fldChar w:fldCharType="end"/>
          </w:r>
        </w:p>
        <w:p w14:paraId="49C0E1E1" w14:textId="2037B5BB" w:rsidR="00B53DFD" w:rsidRDefault="006302E5" w:rsidP="00193D0A">
          <w:r>
            <w:rPr>
              <w:rFonts w:asciiTheme="minorHAnsi" w:hAnsiTheme="minorHAnsi"/>
              <w:b/>
              <w:szCs w:val="24"/>
            </w:rPr>
            <w:fldChar w:fldCharType="end"/>
          </w:r>
        </w:p>
      </w:sdtContent>
    </w:sdt>
    <w:p w14:paraId="0C5071E0" w14:textId="77777777" w:rsidR="00A441D5" w:rsidRDefault="00A441D5" w:rsidP="00193D0A">
      <w:pPr>
        <w:pStyle w:val="NormalBlock"/>
      </w:pPr>
    </w:p>
    <w:p w14:paraId="2D8BC05B" w14:textId="4849BBE1" w:rsidR="00530E71" w:rsidRPr="00530E71" w:rsidRDefault="00530E71" w:rsidP="00530E71">
      <w:pPr>
        <w:rPr>
          <w:b/>
        </w:rPr>
      </w:pPr>
      <w:r w:rsidRPr="00530E71">
        <w:rPr>
          <w:b/>
        </w:rPr>
        <w:t xml:space="preserve">Delete </w:t>
      </w:r>
      <w:r w:rsidR="000A6E4D">
        <w:rPr>
          <w:b/>
        </w:rPr>
        <w:t xml:space="preserve">this </w:t>
      </w:r>
      <w:r w:rsidRPr="00530E71">
        <w:rPr>
          <w:b/>
        </w:rPr>
        <w:t xml:space="preserve">instructional text when </w:t>
      </w:r>
      <w:r w:rsidR="00402F3C">
        <w:rPr>
          <w:b/>
        </w:rPr>
        <w:t>formatting your book</w:t>
      </w:r>
      <w:r w:rsidRPr="00530E71">
        <w:rPr>
          <w:b/>
        </w:rPr>
        <w:t>.</w:t>
      </w:r>
    </w:p>
    <w:p w14:paraId="767FBA6B" w14:textId="1D1F8978" w:rsidR="00200962" w:rsidRDefault="00200962" w:rsidP="00200962">
      <w:pPr>
        <w:rPr>
          <w:b/>
        </w:rPr>
      </w:pPr>
      <w:r w:rsidRPr="00455B00">
        <w:rPr>
          <w:b/>
        </w:rPr>
        <w:t>[Style = Indent Normal]</w:t>
      </w:r>
    </w:p>
    <w:p w14:paraId="446C3C23" w14:textId="77777777" w:rsidR="00455B00" w:rsidRPr="00455B00" w:rsidRDefault="00455B00" w:rsidP="00200962">
      <w:pPr>
        <w:rPr>
          <w:b/>
        </w:rPr>
      </w:pPr>
    </w:p>
    <w:p w14:paraId="338F2032" w14:textId="1020A7B7" w:rsidR="00C562BC" w:rsidRDefault="00A441D5" w:rsidP="00200962">
      <w:r>
        <w:t>T</w:t>
      </w:r>
      <w:r w:rsidR="00C562BC" w:rsidRPr="00574EAF">
        <w:t xml:space="preserve">he </w:t>
      </w:r>
      <w:r>
        <w:t>C</w:t>
      </w:r>
      <w:r w:rsidR="00C562BC" w:rsidRPr="00574EAF">
        <w:t>ontents page is set on the f</w:t>
      </w:r>
      <w:r>
        <w:t>irst right</w:t>
      </w:r>
      <w:r w:rsidR="00402F3C">
        <w:t>-</w:t>
      </w:r>
      <w:r>
        <w:t>hand page after the C</w:t>
      </w:r>
      <w:r w:rsidR="00C562BC" w:rsidRPr="00574EAF">
        <w:t xml:space="preserve">opyright page or </w:t>
      </w:r>
      <w:r>
        <w:t>D</w:t>
      </w:r>
      <w:r w:rsidR="00C562BC" w:rsidRPr="00574EAF">
        <w:t>ed</w:t>
      </w:r>
      <w:r w:rsidR="00C562BC" w:rsidRPr="00574EAF">
        <w:t>i</w:t>
      </w:r>
      <w:r w:rsidR="00C562BC" w:rsidRPr="00574EAF">
        <w:t>cation</w:t>
      </w:r>
      <w:r w:rsidR="00530E71">
        <w:t xml:space="preserve"> </w:t>
      </w:r>
      <w:r w:rsidR="000A6E4D">
        <w:t>(</w:t>
      </w:r>
      <w:r w:rsidR="00530E71">
        <w:t>if included</w:t>
      </w:r>
      <w:r w:rsidR="000A6E4D">
        <w:t>)</w:t>
      </w:r>
      <w:r w:rsidR="00C562BC" w:rsidRPr="00574EAF">
        <w:t xml:space="preserve">. This page establishes the design motif for the </w:t>
      </w:r>
      <w:r w:rsidR="00C562BC">
        <w:t xml:space="preserve">remaining </w:t>
      </w:r>
      <w:r w:rsidR="00C562BC" w:rsidRPr="00574EAF">
        <w:t>front</w:t>
      </w:r>
      <w:r w:rsidR="00C562BC">
        <w:t xml:space="preserve"> </w:t>
      </w:r>
      <w:r w:rsidR="00C562BC" w:rsidRPr="00574EAF">
        <w:t>matter</w:t>
      </w:r>
      <w:r w:rsidR="00C562BC">
        <w:t xml:space="preserve"> (Acknowledgements, Preface, Foreword, Introduction, etc.)</w:t>
      </w:r>
      <w:r w:rsidR="00C562BC" w:rsidRPr="00574EAF">
        <w:t>, chapter</w:t>
      </w:r>
      <w:r w:rsidR="00C562BC">
        <w:t xml:space="preserve"> headings,</w:t>
      </w:r>
      <w:r w:rsidR="00C562BC" w:rsidRPr="00574EAF">
        <w:t xml:space="preserve"> and </w:t>
      </w:r>
      <w:r w:rsidR="00C562BC">
        <w:t>back matter pag</w:t>
      </w:r>
      <w:r w:rsidR="00C562BC" w:rsidRPr="00574EAF">
        <w:t>es.</w:t>
      </w:r>
    </w:p>
    <w:p w14:paraId="14D2DA8F" w14:textId="741305BD" w:rsidR="00C562BC" w:rsidRDefault="00A441D5" w:rsidP="00200962">
      <w:r>
        <w:t>At a minimum, the C</w:t>
      </w:r>
      <w:r w:rsidR="00C562BC" w:rsidRPr="00574EAF">
        <w:t>ontents page should list all of the front</w:t>
      </w:r>
      <w:r w:rsidR="00C562BC">
        <w:t xml:space="preserve"> </w:t>
      </w:r>
      <w:r w:rsidR="00C562BC" w:rsidRPr="00574EAF">
        <w:t xml:space="preserve">matter pages that </w:t>
      </w:r>
      <w:r w:rsidR="00C562BC">
        <w:t xml:space="preserve">follow </w:t>
      </w:r>
      <w:r w:rsidR="00C562BC" w:rsidRPr="00574EAF">
        <w:t xml:space="preserve">the contents page and the </w:t>
      </w:r>
      <w:r w:rsidR="00C562BC">
        <w:t xml:space="preserve">part, section, and </w:t>
      </w:r>
      <w:r w:rsidR="00C562BC" w:rsidRPr="00574EAF">
        <w:t>chapter</w:t>
      </w:r>
      <w:r w:rsidR="00C562BC">
        <w:t xml:space="preserve"> headings</w:t>
      </w:r>
      <w:r>
        <w:t xml:space="preserve"> in the book. The C</w:t>
      </w:r>
      <w:r w:rsidR="00C562BC" w:rsidRPr="00574EAF">
        <w:t xml:space="preserve">ontents pages may also include all or some of the </w:t>
      </w:r>
      <w:r w:rsidR="00C562BC">
        <w:t xml:space="preserve">book’s </w:t>
      </w:r>
      <w:r w:rsidR="00C562BC" w:rsidRPr="00574EAF">
        <w:t>subhead</w:t>
      </w:r>
      <w:r w:rsidR="00C562BC">
        <w:t>ings</w:t>
      </w:r>
      <w:r w:rsidR="00C562BC" w:rsidRPr="00574EAF">
        <w:t xml:space="preserve">, </w:t>
      </w:r>
      <w:r w:rsidR="00C562BC" w:rsidRPr="007A56E5">
        <w:t xml:space="preserve">but does not include the </w:t>
      </w:r>
      <w:r w:rsidR="00530E71">
        <w:t>D</w:t>
      </w:r>
      <w:r w:rsidR="00C562BC" w:rsidRPr="007A56E5">
        <w:t>edication or the</w:t>
      </w:r>
      <w:r w:rsidR="00530E71">
        <w:t xml:space="preserve"> C</w:t>
      </w:r>
      <w:r w:rsidR="00C562BC" w:rsidRPr="007A56E5">
        <w:t>ontents page itself</w:t>
      </w:r>
      <w:r w:rsidR="00C562BC" w:rsidRPr="00574EAF">
        <w:t>.</w:t>
      </w:r>
    </w:p>
    <w:p w14:paraId="781762DB" w14:textId="4FCEC57C" w:rsidR="00C562BC" w:rsidRDefault="00C562BC" w:rsidP="00200962">
      <w:r>
        <w:t xml:space="preserve">A simple contents page might have the word “Contents” set in 18 or 20-point type in the same font as the other front matter headings, centered, about 2 inches from the top of the page. It is customary to leave about an inch or so space between the contents title and the </w:t>
      </w:r>
      <w:r>
        <w:lastRenderedPageBreak/>
        <w:t>text that comes below. The front matter and chapter heading text</w:t>
      </w:r>
      <w:r w:rsidR="0006685A">
        <w:t xml:space="preserve"> on your Contents page</w:t>
      </w:r>
      <w:r>
        <w:t xml:space="preserve"> should be </w:t>
      </w:r>
      <w:r w:rsidR="00163975">
        <w:t>left aligned</w:t>
      </w:r>
      <w:r>
        <w:t xml:space="preserve"> on the page, while the page numbers are </w:t>
      </w:r>
      <w:r w:rsidR="00163975">
        <w:t>right aligned</w:t>
      </w:r>
      <w:r>
        <w:t>.</w:t>
      </w:r>
    </w:p>
    <w:p w14:paraId="219DAD28" w14:textId="77777777" w:rsidR="00C562BC" w:rsidRDefault="00C562BC" w:rsidP="00200962">
      <w:r>
        <w:t xml:space="preserve">Once you have edited all the sections of your book and added your book’s text, right click on the table of contents and choose </w:t>
      </w:r>
      <w:r w:rsidRPr="00530E71">
        <w:rPr>
          <w:b/>
        </w:rPr>
        <w:t>Update Field &gt; Update Entire Table</w:t>
      </w:r>
      <w:r>
        <w:t>.</w:t>
      </w:r>
    </w:p>
    <w:p w14:paraId="390896D9" w14:textId="77777777" w:rsidR="00C562BC" w:rsidRDefault="00C562BC" w:rsidP="00200962">
      <w:r>
        <w:t xml:space="preserve">For additional information about using Microsoft Word’s table of contents creation tool, see: </w:t>
      </w:r>
      <w:hyperlink r:id="rId21" w:history="1">
        <w:r w:rsidRPr="007A56E5">
          <w:rPr>
            <w:rStyle w:val="Hyperlink"/>
          </w:rPr>
          <w:t>Create or Edit a Table of Contents</w:t>
        </w:r>
      </w:hyperlink>
    </w:p>
    <w:p w14:paraId="6F061990" w14:textId="77777777" w:rsidR="00A441D5" w:rsidRDefault="00A441D5" w:rsidP="00200962"/>
    <w:p w14:paraId="198FC8F8" w14:textId="34F93D8D" w:rsidR="00C562BC" w:rsidRDefault="00C562BC" w:rsidP="00200962">
      <w:r w:rsidRPr="00200962">
        <w:rPr>
          <w:b/>
        </w:rPr>
        <w:t>Note</w:t>
      </w:r>
      <w:r>
        <w:t xml:space="preserve">: Many works of fiction do not list chapters on a </w:t>
      </w:r>
      <w:r w:rsidR="004D54D3">
        <w:t>C</w:t>
      </w:r>
      <w:r>
        <w:t xml:space="preserve">ontents page unless the chapters are </w:t>
      </w:r>
      <w:r w:rsidR="004D54D3">
        <w:t xml:space="preserve">individually </w:t>
      </w:r>
      <w:r>
        <w:t xml:space="preserve">named. </w:t>
      </w:r>
      <w:r w:rsidR="004D54D3">
        <w:t>In a print book, t</w:t>
      </w:r>
      <w:r>
        <w:t>here is no need to include a Table of Contents that simply lists Chapter 1, Chapter 2, Chapter 3, etc.</w:t>
      </w:r>
    </w:p>
    <w:p w14:paraId="5DE977F7" w14:textId="77777777" w:rsidR="00200962" w:rsidRDefault="00200962" w:rsidP="00200962"/>
    <w:p w14:paraId="0D2FACD4" w14:textId="1FC4DB94" w:rsidR="00B048BF" w:rsidRDefault="00B048BF" w:rsidP="00200962">
      <w:r>
        <w:t>If your table of contents requires multiple pages, the final contents page should appear on an even numbered page (left side of an open book).</w:t>
      </w:r>
      <w:r w:rsidR="00A441D5">
        <w:t xml:space="preserve"> A section break is included below to</w:t>
      </w:r>
      <w:r w:rsidR="004D54D3">
        <w:t xml:space="preserve"> automatically</w:t>
      </w:r>
      <w:r w:rsidR="00A441D5">
        <w:t xml:space="preserve"> insert the required blank page if required.</w:t>
      </w:r>
    </w:p>
    <w:p w14:paraId="3C253E77" w14:textId="77777777" w:rsidR="00B048BF" w:rsidRDefault="00B048BF" w:rsidP="00455B00">
      <w:pPr>
        <w:pStyle w:val="NormalTextBox"/>
      </w:pPr>
    </w:p>
    <w:p w14:paraId="4B349AD8" w14:textId="77777777" w:rsidR="00B048BF" w:rsidRDefault="00B048BF" w:rsidP="00193D0A">
      <w:pPr>
        <w:sectPr w:rsidR="00B048BF" w:rsidSect="009D448E">
          <w:footerReference w:type="even" r:id="rId22"/>
          <w:type w:val="oddPage"/>
          <w:pgSz w:w="12240" w:h="12240" w:code="167"/>
          <w:pgMar w:top="1440" w:right="1440" w:bottom="1440" w:left="1440" w:header="1008" w:footer="1008" w:gutter="432"/>
          <w:pgNumType w:fmt="lowerRoman"/>
          <w:cols w:space="720"/>
          <w:titlePg/>
        </w:sectPr>
      </w:pPr>
    </w:p>
    <w:p w14:paraId="2CBB7800" w14:textId="35EED098" w:rsidR="007A56E5" w:rsidRPr="00586990" w:rsidRDefault="007A56E5" w:rsidP="00586990">
      <w:pPr>
        <w:pStyle w:val="Heading1"/>
      </w:pPr>
      <w:bookmarkStart w:id="0" w:name="_Toc240349238"/>
      <w:r w:rsidRPr="00586990">
        <w:lastRenderedPageBreak/>
        <w:t>Acknowledgements</w:t>
      </w:r>
      <w:bookmarkEnd w:id="0"/>
    </w:p>
    <w:p w14:paraId="582ED6A1" w14:textId="4AB7AD59" w:rsidR="00DD6BB0" w:rsidRDefault="00DD6BB0" w:rsidP="00193D0A">
      <w:r>
        <w:t xml:space="preserve">I would like to thank my teachers, my editor, my creative writing </w:t>
      </w:r>
      <w:r w:rsidR="00530E71">
        <w:t xml:space="preserve">course </w:t>
      </w:r>
      <w:r>
        <w:t xml:space="preserve">classmates, and my family without whose help this book would never have been completed. </w:t>
      </w:r>
    </w:p>
    <w:p w14:paraId="6EC0AE35" w14:textId="3D2D2FE5" w:rsidR="00DD6BB0" w:rsidRDefault="00DD6BB0" w:rsidP="00193D0A">
      <w:r>
        <w:t>Thank you for your patience and guidance, your use of the editor’s red pen…</w:t>
      </w:r>
    </w:p>
    <w:p w14:paraId="099348F9" w14:textId="7ECA7C96" w:rsidR="00DD6BB0" w:rsidRPr="00DD6BB0" w:rsidRDefault="00DD6BB0" w:rsidP="00193D0A"/>
    <w:p w14:paraId="3D82A633" w14:textId="77777777" w:rsidR="00DD6BB0" w:rsidRPr="00DD6BB0" w:rsidRDefault="00DD6BB0" w:rsidP="00193D0A"/>
    <w:p w14:paraId="21712711" w14:textId="77777777" w:rsidR="00B048BF" w:rsidRDefault="00B048BF" w:rsidP="00193D0A"/>
    <w:p w14:paraId="0CF48913" w14:textId="77777777" w:rsidR="00B048BF" w:rsidRDefault="00B048BF" w:rsidP="00193D0A"/>
    <w:p w14:paraId="67C0011B" w14:textId="1A24C3D6" w:rsidR="00530E71" w:rsidRDefault="0006685A" w:rsidP="00530E71">
      <w:pPr>
        <w:rPr>
          <w:b/>
        </w:rPr>
      </w:pPr>
      <w:r>
        <w:rPr>
          <w:b/>
        </w:rPr>
        <w:t>Delete this</w:t>
      </w:r>
      <w:r w:rsidR="00530E71" w:rsidRPr="00530E71">
        <w:rPr>
          <w:b/>
        </w:rPr>
        <w:t xml:space="preserve"> instru</w:t>
      </w:r>
      <w:r>
        <w:rPr>
          <w:b/>
        </w:rPr>
        <w:t>ctional text</w:t>
      </w:r>
      <w:r w:rsidR="00530E71" w:rsidRPr="00530E71">
        <w:rPr>
          <w:b/>
        </w:rPr>
        <w:t xml:space="preserve"> when </w:t>
      </w:r>
      <w:r w:rsidR="00402F3C">
        <w:rPr>
          <w:b/>
        </w:rPr>
        <w:t>formatting your book</w:t>
      </w:r>
      <w:r w:rsidR="00530E71" w:rsidRPr="00530E71">
        <w:rPr>
          <w:b/>
        </w:rPr>
        <w:t>.</w:t>
      </w:r>
    </w:p>
    <w:p w14:paraId="4BF764F7" w14:textId="77777777" w:rsidR="00530E71" w:rsidRPr="00530E71" w:rsidRDefault="00530E71" w:rsidP="00530E71">
      <w:pPr>
        <w:rPr>
          <w:b/>
        </w:rPr>
      </w:pPr>
    </w:p>
    <w:p w14:paraId="17C24C9A" w14:textId="1401623A" w:rsidR="00200962" w:rsidRDefault="00200962" w:rsidP="00193D0A">
      <w:pPr>
        <w:rPr>
          <w:b/>
        </w:rPr>
      </w:pPr>
      <w:r w:rsidRPr="00193D0A">
        <w:rPr>
          <w:b/>
        </w:rPr>
        <w:t>[Style = Indent Normal]</w:t>
      </w:r>
    </w:p>
    <w:p w14:paraId="1421F9FA" w14:textId="77777777" w:rsidR="00200962" w:rsidRPr="00F02765" w:rsidRDefault="00200962" w:rsidP="00193D0A"/>
    <w:p w14:paraId="063220CB" w14:textId="137B99C7" w:rsidR="00B048BF" w:rsidRDefault="004D54D3" w:rsidP="00193D0A">
      <w:r>
        <w:t>The A</w:t>
      </w:r>
      <w:r w:rsidR="00B048BF" w:rsidRPr="00243A86">
        <w:t>cknowledgments page is usually the first of the front matter pages following</w:t>
      </w:r>
      <w:r>
        <w:t xml:space="preserve"> the Contents pages. While the D</w:t>
      </w:r>
      <w:r w:rsidR="00B048BF" w:rsidRPr="00243A86">
        <w:t>edication is usually only a f</w:t>
      </w:r>
      <w:r>
        <w:t>ew words or lines of text, the A</w:t>
      </w:r>
      <w:r w:rsidR="00B048BF" w:rsidRPr="00243A86">
        <w:t>c</w:t>
      </w:r>
      <w:r w:rsidR="00B048BF" w:rsidRPr="00243A86">
        <w:t xml:space="preserve">knowledgments page </w:t>
      </w:r>
      <w:r>
        <w:t>provide</w:t>
      </w:r>
      <w:r w:rsidR="00B048BF" w:rsidRPr="00243A86">
        <w:t xml:space="preserve">s authors a chance to acknowledge or thank </w:t>
      </w:r>
      <w:r>
        <w:t>anyone they wish</w:t>
      </w:r>
      <w:r w:rsidR="00B048BF" w:rsidRPr="00243A86">
        <w:t xml:space="preserve">, especially people who </w:t>
      </w:r>
      <w:r w:rsidR="00F02765">
        <w:t>were</w:t>
      </w:r>
      <w:r w:rsidR="00B048BF" w:rsidRPr="00243A86">
        <w:t xml:space="preserve"> involved in the writing or production process.</w:t>
      </w:r>
    </w:p>
    <w:p w14:paraId="5B150AEC" w14:textId="24D939E1" w:rsidR="00B048BF" w:rsidRDefault="00F02765" w:rsidP="00193D0A">
      <w:r>
        <w:t>If your A</w:t>
      </w:r>
      <w:r w:rsidR="00B048BF">
        <w:t>cknowledgement text requires multiple pages, the final page should be on an even numbered page (left side of an open book). A section break is included below to</w:t>
      </w:r>
      <w:r>
        <w:t xml:space="preserve"> aut</w:t>
      </w:r>
      <w:r>
        <w:t>o</w:t>
      </w:r>
      <w:r>
        <w:t>matically</w:t>
      </w:r>
      <w:r w:rsidR="00B048BF">
        <w:t xml:space="preserve"> insert the required blank page if required.</w:t>
      </w:r>
    </w:p>
    <w:p w14:paraId="56CEA8D7" w14:textId="77777777" w:rsidR="00F02765" w:rsidRPr="00F02765" w:rsidRDefault="00F02765" w:rsidP="00193D0A"/>
    <w:p w14:paraId="4C20CD4F" w14:textId="40DE225E" w:rsidR="00B048BF" w:rsidRPr="00455B00" w:rsidRDefault="00F02765" w:rsidP="00193D0A">
      <w:pPr>
        <w:rPr>
          <w:b/>
        </w:rPr>
      </w:pPr>
      <w:r w:rsidRPr="00455B00">
        <w:rPr>
          <w:b/>
        </w:rPr>
        <w:t>If you are not including A</w:t>
      </w:r>
      <w:r w:rsidR="00B048BF" w:rsidRPr="00455B00">
        <w:rPr>
          <w:b/>
        </w:rPr>
        <w:t>cknowledgements, delete this page from the template.</w:t>
      </w:r>
    </w:p>
    <w:p w14:paraId="520A5F8F" w14:textId="21A91A58" w:rsidR="00B048BF" w:rsidRDefault="00402F3C" w:rsidP="00193D0A">
      <w:pPr>
        <w:sectPr w:rsidR="00B048BF" w:rsidSect="009D448E">
          <w:footerReference w:type="first" r:id="rId23"/>
          <w:type w:val="oddPage"/>
          <w:pgSz w:w="12240" w:h="12240" w:code="167"/>
          <w:pgMar w:top="1440" w:right="1440" w:bottom="1440" w:left="1440" w:header="1008" w:footer="1008" w:gutter="432"/>
          <w:pgNumType w:fmt="lowerRoman"/>
          <w:cols w:space="720"/>
          <w:titlePg/>
        </w:sectPr>
      </w:pPr>
      <w:r>
        <w:rPr>
          <w:noProof/>
        </w:rPr>
        <mc:AlternateContent>
          <mc:Choice Requires="wps">
            <w:drawing>
              <wp:anchor distT="0" distB="0" distL="114300" distR="114300" simplePos="0" relativeHeight="251735040" behindDoc="0" locked="0" layoutInCell="1" allowOverlap="1" wp14:anchorId="6F646447" wp14:editId="0349F3E8">
                <wp:simplePos x="0" y="0"/>
                <wp:positionH relativeFrom="column">
                  <wp:posOffset>508000</wp:posOffset>
                </wp:positionH>
                <wp:positionV relativeFrom="paragraph">
                  <wp:posOffset>773430</wp:posOffset>
                </wp:positionV>
                <wp:extent cx="4762500" cy="863600"/>
                <wp:effectExtent l="0" t="0" r="381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4762500" cy="8636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3CA148" w14:textId="77777777" w:rsidR="00402F3C" w:rsidRPr="00CA35A7" w:rsidRDefault="00402F3C" w:rsidP="00402F3C">
                            <w:pPr>
                              <w:pStyle w:val="NormalBlock"/>
                              <w:rPr>
                                <w:sz w:val="22"/>
                              </w:rPr>
                            </w:pPr>
                            <w:r w:rsidRPr="00CA35A7">
                              <w:rPr>
                                <w:b/>
                                <w:sz w:val="22"/>
                              </w:rPr>
                              <w:t>Tip:</w:t>
                            </w:r>
                            <w:r w:rsidRPr="00CA35A7">
                              <w:rPr>
                                <w:sz w:val="22"/>
                              </w:rPr>
                              <w:t xml:space="preserve"> Traditionally, pages following the table of contents are numbered with R</w:t>
                            </w:r>
                            <w:r w:rsidRPr="00CA35A7">
                              <w:rPr>
                                <w:sz w:val="22"/>
                              </w:rPr>
                              <w:t>o</w:t>
                            </w:r>
                            <w:r w:rsidRPr="00CA35A7">
                              <w:rPr>
                                <w:sz w:val="22"/>
                              </w:rPr>
                              <w:t>man numerals (</w:t>
                            </w:r>
                            <w:proofErr w:type="spellStart"/>
                            <w:r w:rsidRPr="00CA35A7">
                              <w:rPr>
                                <w:sz w:val="22"/>
                              </w:rPr>
                              <w:t>i</w:t>
                            </w:r>
                            <w:proofErr w:type="spellEnd"/>
                            <w:r w:rsidRPr="00CA35A7">
                              <w:rPr>
                                <w:sz w:val="22"/>
                              </w:rPr>
                              <w:t>, ii, iii, etc.).</w:t>
                            </w:r>
                            <w:r>
                              <w:rPr>
                                <w:sz w:val="22"/>
                              </w:rPr>
                              <w:t xml:space="preserve"> Although page numbers are not displayed on the pages before the Table of Contents, they are included in the page count. Begin u</w:t>
                            </w:r>
                            <w:r w:rsidRPr="00CA35A7">
                              <w:rPr>
                                <w:sz w:val="22"/>
                              </w:rPr>
                              <w:t>s</w:t>
                            </w:r>
                            <w:r>
                              <w:rPr>
                                <w:sz w:val="22"/>
                              </w:rPr>
                              <w:t>ing</w:t>
                            </w:r>
                            <w:r w:rsidRPr="00CA35A7">
                              <w:rPr>
                                <w:sz w:val="22"/>
                              </w:rPr>
                              <w:t xml:space="preserve"> Arabic numerals (1, 2, 3, </w:t>
                            </w:r>
                            <w:r>
                              <w:rPr>
                                <w:sz w:val="22"/>
                              </w:rPr>
                              <w:t>etc.) in the Introduction and</w:t>
                            </w:r>
                            <w:r w:rsidRPr="00CA35A7">
                              <w:rPr>
                                <w:sz w:val="22"/>
                              </w:rPr>
                              <w:t xml:space="preserve"> main story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left:0;text-align:left;margin-left:40pt;margin-top:60.9pt;width:375pt;height:6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" fillcolor="yellow" strokeweight=".5pt">
                <v:textbox>
                  <w:txbxContent>
                    <w:p w14:paraId="4A3CA148" w14:textId="77777777" w:rsidR="00402F3C" w:rsidRPr="00CA35A7" w:rsidRDefault="00402F3C" w:rsidP="00402F3C">
                      <w:pPr>
                        <w:pStyle w:val="NormalBlock"/>
                        <w:rPr>
                          <w:sz w:val="22"/>
                        </w:rPr>
                      </w:pPr>
                      <w:r w:rsidRPr="00CA35A7">
                        <w:rPr>
                          <w:b/>
                          <w:sz w:val="22"/>
                        </w:rPr>
                        <w:t>Tip:</w:t>
                      </w:r>
                      <w:r w:rsidRPr="00CA35A7">
                        <w:rPr>
                          <w:sz w:val="22"/>
                        </w:rPr>
                        <w:t xml:space="preserve"> Traditionally, pages following the table of contents are numbered with R</w:t>
                      </w:r>
                      <w:r w:rsidRPr="00CA35A7">
                        <w:rPr>
                          <w:sz w:val="22"/>
                        </w:rPr>
                        <w:t>o</w:t>
                      </w:r>
                      <w:r w:rsidRPr="00CA35A7">
                        <w:rPr>
                          <w:sz w:val="22"/>
                        </w:rPr>
                        <w:t>man numerals (</w:t>
                      </w:r>
                      <w:proofErr w:type="spellStart"/>
                      <w:r w:rsidRPr="00CA35A7">
                        <w:rPr>
                          <w:sz w:val="22"/>
                        </w:rPr>
                        <w:t>i</w:t>
                      </w:r>
                      <w:proofErr w:type="spellEnd"/>
                      <w:r w:rsidRPr="00CA35A7">
                        <w:rPr>
                          <w:sz w:val="22"/>
                        </w:rPr>
                        <w:t>, ii, iii, etc.).</w:t>
                      </w:r>
                      <w:r>
                        <w:rPr>
                          <w:sz w:val="22"/>
                        </w:rPr>
                        <w:t xml:space="preserve"> Although page numbers are not displayed on the pages before the Table of Contents, they are included in the page count. Begin u</w:t>
                      </w:r>
                      <w:r w:rsidRPr="00CA35A7">
                        <w:rPr>
                          <w:sz w:val="22"/>
                        </w:rPr>
                        <w:t>s</w:t>
                      </w:r>
                      <w:r>
                        <w:rPr>
                          <w:sz w:val="22"/>
                        </w:rPr>
                        <w:t>ing</w:t>
                      </w:r>
                      <w:r w:rsidRPr="00CA35A7">
                        <w:rPr>
                          <w:sz w:val="22"/>
                        </w:rPr>
                        <w:t xml:space="preserve"> Arabic numerals (1, 2, 3, </w:t>
                      </w:r>
                      <w:r>
                        <w:rPr>
                          <w:sz w:val="22"/>
                        </w:rPr>
                        <w:t>etc.) in the Introduction and</w:t>
                      </w:r>
                      <w:r w:rsidRPr="00CA35A7">
                        <w:rPr>
                          <w:sz w:val="22"/>
                        </w:rPr>
                        <w:t xml:space="preserve"> main story text.</w:t>
                      </w:r>
                    </w:p>
                  </w:txbxContent>
                </v:textbox>
                <w10:wrap type="square"/>
              </v:shape>
            </w:pict>
          </mc:Fallback>
        </mc:AlternateContent>
      </w:r>
    </w:p>
    <w:p w14:paraId="71D8EC94" w14:textId="6F85C8DC" w:rsidR="007A56E5" w:rsidRDefault="00204C04" w:rsidP="00586990">
      <w:pPr>
        <w:pStyle w:val="Heading1"/>
      </w:pPr>
      <w:bookmarkStart w:id="1" w:name="_Toc240349239"/>
      <w:r>
        <w:lastRenderedPageBreak/>
        <w:t>Foreword</w:t>
      </w:r>
      <w:bookmarkEnd w:id="1"/>
    </w:p>
    <w:p w14:paraId="0B4DB87D" w14:textId="77777777" w:rsidR="00970002" w:rsidRPr="00970002" w:rsidRDefault="00970002" w:rsidP="00193D0A"/>
    <w:p w14:paraId="5BD49953" w14:textId="374E6B41" w:rsidR="00204C04" w:rsidRDefault="0006685A" w:rsidP="00193D0A">
      <w:r>
        <w:t>&lt;</w:t>
      </w:r>
      <w:r w:rsidR="0035377B">
        <w:t>Insert</w:t>
      </w:r>
      <w:r w:rsidR="00F02765">
        <w:t xml:space="preserve"> F</w:t>
      </w:r>
      <w:r w:rsidR="00B048BF">
        <w:t>oreword</w:t>
      </w:r>
      <w:r w:rsidR="0035377B">
        <w:t xml:space="preserve"> text here.</w:t>
      </w:r>
      <w:r w:rsidR="00402F3C">
        <w:t xml:space="preserve"> </w:t>
      </w:r>
      <w:r>
        <w:t>&gt;</w:t>
      </w:r>
    </w:p>
    <w:p w14:paraId="042A28A8" w14:textId="77777777" w:rsidR="00204C04" w:rsidRDefault="00204C04" w:rsidP="00193D0A"/>
    <w:p w14:paraId="7A066548" w14:textId="77777777" w:rsidR="00B048BF" w:rsidRDefault="00B048BF" w:rsidP="00193D0A"/>
    <w:p w14:paraId="2D1FC03F" w14:textId="4B19B799" w:rsidR="00530E71" w:rsidRDefault="00530E71" w:rsidP="00530E71">
      <w:pPr>
        <w:rPr>
          <w:b/>
        </w:rPr>
      </w:pPr>
      <w:r w:rsidRPr="00530E71">
        <w:rPr>
          <w:b/>
        </w:rPr>
        <w:t>Delete th</w:t>
      </w:r>
      <w:r w:rsidR="0006685A">
        <w:rPr>
          <w:b/>
        </w:rPr>
        <w:t>is</w:t>
      </w:r>
      <w:r w:rsidRPr="00530E71">
        <w:rPr>
          <w:b/>
        </w:rPr>
        <w:t xml:space="preserve"> instructional text when </w:t>
      </w:r>
      <w:r w:rsidR="00402F3C">
        <w:rPr>
          <w:b/>
        </w:rPr>
        <w:t>formatting your book</w:t>
      </w:r>
      <w:r w:rsidRPr="00530E71">
        <w:rPr>
          <w:b/>
        </w:rPr>
        <w:t>.</w:t>
      </w:r>
    </w:p>
    <w:p w14:paraId="361EFB4B" w14:textId="77777777" w:rsidR="00530E71" w:rsidRDefault="00530E71" w:rsidP="00193D0A">
      <w:pPr>
        <w:rPr>
          <w:b/>
        </w:rPr>
      </w:pPr>
    </w:p>
    <w:p w14:paraId="361EF050" w14:textId="77777777" w:rsidR="00200962" w:rsidRPr="00200962" w:rsidRDefault="00200962" w:rsidP="00193D0A">
      <w:pPr>
        <w:rPr>
          <w:b/>
        </w:rPr>
      </w:pPr>
      <w:r w:rsidRPr="00200962">
        <w:rPr>
          <w:b/>
        </w:rPr>
        <w:t>[Style = Indent Normal]</w:t>
      </w:r>
    </w:p>
    <w:p w14:paraId="0676D47C" w14:textId="77777777" w:rsidR="00200962" w:rsidRDefault="00200962" w:rsidP="00193D0A">
      <w:pPr>
        <w:rPr>
          <w:b/>
        </w:rPr>
      </w:pPr>
    </w:p>
    <w:p w14:paraId="34882870" w14:textId="214A1FDA" w:rsidR="00B048BF" w:rsidRPr="0035377B" w:rsidRDefault="00F02765" w:rsidP="00193D0A">
      <w:r>
        <w:t>The Fo</w:t>
      </w:r>
      <w:r w:rsidR="00B048BF" w:rsidRPr="0035377B">
        <w:t>reword always begins on a</w:t>
      </w:r>
      <w:r w:rsidR="00402F3C">
        <w:t xml:space="preserve">n </w:t>
      </w:r>
      <w:r w:rsidR="00882824">
        <w:t>odd</w:t>
      </w:r>
      <w:r w:rsidR="00B048BF">
        <w:t xml:space="preserve"> number</w:t>
      </w:r>
      <w:r w:rsidR="00882824">
        <w:t>ed</w:t>
      </w:r>
      <w:r w:rsidR="00B048BF">
        <w:t xml:space="preserve"> page</w:t>
      </w:r>
      <w:r w:rsidR="00402F3C">
        <w:t xml:space="preserve"> (right side of an open book)</w:t>
      </w:r>
      <w:r w:rsidR="00B048BF">
        <w:t xml:space="preserve">. </w:t>
      </w:r>
      <w:r>
        <w:t>The author or another person, preferably someone who will add something to the book’s content and help sell more books, may write the Foreword</w:t>
      </w:r>
      <w:r w:rsidR="00B048BF" w:rsidRPr="0035377B">
        <w:t xml:space="preserve">. </w:t>
      </w:r>
    </w:p>
    <w:p w14:paraId="6684177E" w14:textId="26B266F7" w:rsidR="00B048BF" w:rsidRPr="0035377B" w:rsidRDefault="00F02765" w:rsidP="00193D0A">
      <w:r>
        <w:t>When a F</w:t>
      </w:r>
      <w:r w:rsidR="00B048BF" w:rsidRPr="0035377B">
        <w:t>oreword is written by a particularly well known person, the writer’s name may appear on the book’s cover or title page (Forward by…), usually below the author’s name and in smaller type.</w:t>
      </w:r>
    </w:p>
    <w:p w14:paraId="4BE7A440" w14:textId="33B4B9F3" w:rsidR="00882824" w:rsidRDefault="00F02765" w:rsidP="00193D0A">
      <w:r>
        <w:t>The F</w:t>
      </w:r>
      <w:r w:rsidR="00B048BF" w:rsidRPr="0035377B">
        <w:t>oreword always ends with the name of the writer and often includes the date (month, year) it was written. Although it can be any length, the typical foreword is four to eight pages</w:t>
      </w:r>
      <w:r w:rsidR="00402F3C">
        <w:t xml:space="preserve"> in length</w:t>
      </w:r>
      <w:r w:rsidR="00B048BF" w:rsidRPr="0035377B">
        <w:t>.</w:t>
      </w:r>
      <w:r w:rsidR="00882824" w:rsidRPr="00882824">
        <w:t xml:space="preserve"> </w:t>
      </w:r>
    </w:p>
    <w:p w14:paraId="4323664B" w14:textId="77777777" w:rsidR="00F02765" w:rsidRDefault="00F02765" w:rsidP="00193D0A"/>
    <w:p w14:paraId="74862F90" w14:textId="32E93F0F" w:rsidR="00B048BF" w:rsidRPr="0035377B" w:rsidRDefault="00F02765" w:rsidP="00193D0A">
      <w:r>
        <w:t>If your F</w:t>
      </w:r>
      <w:r w:rsidR="00882824">
        <w:t>oreword includes multiple pages, the final page should be on an even nu</w:t>
      </w:r>
      <w:r w:rsidR="00882824">
        <w:t>m</w:t>
      </w:r>
      <w:r w:rsidR="00882824">
        <w:t>bered page (left side of an open book). A section break is included below to</w:t>
      </w:r>
      <w:r>
        <w:t xml:space="preserve"> automatically </w:t>
      </w:r>
      <w:r w:rsidR="00882824">
        <w:t>insert the required blank page if required.</w:t>
      </w:r>
    </w:p>
    <w:p w14:paraId="3924FEC3" w14:textId="77777777" w:rsidR="00F02765" w:rsidRDefault="00F02765" w:rsidP="00193D0A"/>
    <w:p w14:paraId="63C8884B" w14:textId="77777777" w:rsidR="0006685A" w:rsidRDefault="0006685A" w:rsidP="00193D0A"/>
    <w:p w14:paraId="5ADB8BA4" w14:textId="666AEB5E" w:rsidR="00B048BF" w:rsidRPr="00200962" w:rsidRDefault="00B048BF" w:rsidP="00193D0A">
      <w:pPr>
        <w:rPr>
          <w:b/>
        </w:rPr>
      </w:pPr>
      <w:r w:rsidRPr="00200962">
        <w:rPr>
          <w:b/>
        </w:rPr>
        <w:t>I</w:t>
      </w:r>
      <w:r w:rsidR="00F02765" w:rsidRPr="00200962">
        <w:rPr>
          <w:b/>
        </w:rPr>
        <w:t>f you are not including a F</w:t>
      </w:r>
      <w:r w:rsidRPr="00200962">
        <w:rPr>
          <w:b/>
        </w:rPr>
        <w:t>oreword, delete this page from the template.</w:t>
      </w:r>
    </w:p>
    <w:p w14:paraId="09C41FA6" w14:textId="77777777" w:rsidR="00882824" w:rsidRDefault="00882824" w:rsidP="00193D0A"/>
    <w:p w14:paraId="3BD197E0" w14:textId="77777777" w:rsidR="00882824" w:rsidRPr="00882824" w:rsidRDefault="00882824" w:rsidP="00193D0A">
      <w:pPr>
        <w:sectPr w:rsidR="00882824" w:rsidRPr="00882824" w:rsidSect="009D448E">
          <w:type w:val="oddPage"/>
          <w:pgSz w:w="12240" w:h="12240" w:code="167"/>
          <w:pgMar w:top="1440" w:right="1440" w:bottom="1440" w:left="1440" w:header="1008" w:footer="1008" w:gutter="432"/>
          <w:pgNumType w:fmt="lowerRoman"/>
          <w:cols w:space="720"/>
          <w:titlePg/>
        </w:sectPr>
      </w:pPr>
    </w:p>
    <w:p w14:paraId="252F0972" w14:textId="08C71601" w:rsidR="00204C04" w:rsidRDefault="0009139F" w:rsidP="00586990">
      <w:pPr>
        <w:pStyle w:val="Heading1"/>
      </w:pPr>
      <w:bookmarkStart w:id="2" w:name="_Toc240349240"/>
      <w:r>
        <w:lastRenderedPageBreak/>
        <w:t>Preface</w:t>
      </w:r>
      <w:bookmarkEnd w:id="2"/>
    </w:p>
    <w:p w14:paraId="7948B20E" w14:textId="77777777" w:rsidR="00970002" w:rsidRPr="00970002" w:rsidRDefault="00970002" w:rsidP="00193D0A"/>
    <w:p w14:paraId="188A32AF" w14:textId="56757D7F" w:rsidR="0009139F" w:rsidRDefault="0006685A" w:rsidP="00193D0A">
      <w:r>
        <w:t>&lt;</w:t>
      </w:r>
      <w:r w:rsidR="00970002">
        <w:t>Insert</w:t>
      </w:r>
      <w:r w:rsidR="00F02765">
        <w:t xml:space="preserve"> P</w:t>
      </w:r>
      <w:r w:rsidR="00882824">
        <w:t xml:space="preserve">reface </w:t>
      </w:r>
      <w:r w:rsidR="00970002">
        <w:t>text here.</w:t>
      </w:r>
      <w:r w:rsidR="00402F3C">
        <w:t xml:space="preserve"> </w:t>
      </w:r>
      <w:r>
        <w:t>&gt;</w:t>
      </w:r>
    </w:p>
    <w:p w14:paraId="20A14177" w14:textId="77777777" w:rsidR="00882824" w:rsidRDefault="00882824" w:rsidP="00193D0A"/>
    <w:p w14:paraId="5489D365" w14:textId="77777777" w:rsidR="00882824" w:rsidRPr="00882824" w:rsidRDefault="00882824" w:rsidP="00193D0A"/>
    <w:p w14:paraId="253C1570" w14:textId="4187CB34" w:rsidR="00530E71" w:rsidRDefault="00530E71" w:rsidP="00530E71">
      <w:pPr>
        <w:rPr>
          <w:b/>
        </w:rPr>
      </w:pPr>
      <w:r w:rsidRPr="00530E71">
        <w:rPr>
          <w:b/>
        </w:rPr>
        <w:t>Delete th</w:t>
      </w:r>
      <w:r w:rsidR="0006685A">
        <w:rPr>
          <w:b/>
        </w:rPr>
        <w:t>is</w:t>
      </w:r>
      <w:r w:rsidRPr="00530E71">
        <w:rPr>
          <w:b/>
        </w:rPr>
        <w:t xml:space="preserve"> instructional text when </w:t>
      </w:r>
      <w:r w:rsidR="00402F3C">
        <w:rPr>
          <w:b/>
        </w:rPr>
        <w:t>formatting your book</w:t>
      </w:r>
      <w:r w:rsidRPr="00530E71">
        <w:rPr>
          <w:b/>
        </w:rPr>
        <w:t>.</w:t>
      </w:r>
    </w:p>
    <w:p w14:paraId="467FB896" w14:textId="5D9B2DE2" w:rsidR="00882824" w:rsidRPr="00193D0A" w:rsidRDefault="00882824" w:rsidP="00193D0A">
      <w:pPr>
        <w:rPr>
          <w:b/>
        </w:rPr>
      </w:pPr>
    </w:p>
    <w:p w14:paraId="4D72D472" w14:textId="6A82D3C9" w:rsidR="00193D0A" w:rsidRPr="00193D0A" w:rsidRDefault="00193D0A" w:rsidP="00193D0A">
      <w:pPr>
        <w:rPr>
          <w:b/>
        </w:rPr>
      </w:pPr>
      <w:r w:rsidRPr="00193D0A">
        <w:rPr>
          <w:b/>
        </w:rPr>
        <w:t>[Style = Indent Normal]</w:t>
      </w:r>
    </w:p>
    <w:p w14:paraId="283C74DD" w14:textId="77777777" w:rsidR="00193D0A" w:rsidRDefault="00193D0A" w:rsidP="00193D0A"/>
    <w:p w14:paraId="2FC6AADF" w14:textId="77777777" w:rsidR="00882824" w:rsidRPr="00193D0A" w:rsidRDefault="00882824" w:rsidP="00193D0A">
      <w:r w:rsidRPr="00193D0A">
        <w:t xml:space="preserve">When there is a Preface, it is almost always written by the author. </w:t>
      </w:r>
    </w:p>
    <w:p w14:paraId="7395ED4C" w14:textId="61EB51AA" w:rsidR="00882824" w:rsidRPr="00193D0A" w:rsidRDefault="00882824" w:rsidP="00193D0A">
      <w:r w:rsidRPr="00193D0A">
        <w:t xml:space="preserve">Unlike the Introduction, which contains information essential </w:t>
      </w:r>
      <w:r w:rsidR="00F02765" w:rsidRPr="00193D0A">
        <w:t>to understanding the book, the P</w:t>
      </w:r>
      <w:r w:rsidRPr="00193D0A">
        <w:t>reface is a chance for the author to spe</w:t>
      </w:r>
      <w:r w:rsidR="00F02765" w:rsidRPr="00193D0A">
        <w:t>ak directly to the reader. The P</w:t>
      </w:r>
      <w:r w:rsidRPr="00193D0A">
        <w:t xml:space="preserve">reface often explains the author’s thoughts </w:t>
      </w:r>
      <w:r w:rsidR="00F02765" w:rsidRPr="00193D0A">
        <w:t>concerning</w:t>
      </w:r>
      <w:r w:rsidRPr="00193D0A">
        <w:t xml:space="preserve"> the book’s inspiration; however, there are no li</w:t>
      </w:r>
      <w:r w:rsidRPr="00193D0A">
        <w:t>m</w:t>
      </w:r>
      <w:r w:rsidRPr="00193D0A">
        <w:t>its on what the author can write.</w:t>
      </w:r>
    </w:p>
    <w:p w14:paraId="6FD06E82" w14:textId="6BAFFFEA" w:rsidR="00882824" w:rsidRPr="00153F20" w:rsidRDefault="00F02765" w:rsidP="00193D0A">
      <w:r>
        <w:t>If your P</w:t>
      </w:r>
      <w:r w:rsidR="00882824">
        <w:t xml:space="preserve">reface includes multiple pages, the final page should be on an even numbered page (left side of an open book). A section break is included below to </w:t>
      </w:r>
      <w:r>
        <w:t xml:space="preserve">automatically </w:t>
      </w:r>
      <w:r w:rsidR="00882824">
        <w:t>insert the required blank page if required.</w:t>
      </w:r>
    </w:p>
    <w:p w14:paraId="59F9B4BC" w14:textId="77777777" w:rsidR="00F02765" w:rsidRDefault="00F02765" w:rsidP="00193D0A"/>
    <w:p w14:paraId="1F217F63" w14:textId="77777777" w:rsidR="0006685A" w:rsidRDefault="0006685A" w:rsidP="00193D0A"/>
    <w:p w14:paraId="59BD76F7" w14:textId="5B2B8E3F" w:rsidR="00882824" w:rsidRPr="00200962" w:rsidRDefault="00F02765" w:rsidP="00193D0A">
      <w:pPr>
        <w:rPr>
          <w:b/>
        </w:rPr>
      </w:pPr>
      <w:r w:rsidRPr="00200962">
        <w:rPr>
          <w:b/>
        </w:rPr>
        <w:t>If you are not including a P</w:t>
      </w:r>
      <w:r w:rsidR="00882824" w:rsidRPr="00200962">
        <w:rPr>
          <w:b/>
        </w:rPr>
        <w:t>reface, delete this page from the template.</w:t>
      </w:r>
    </w:p>
    <w:p w14:paraId="476560C3" w14:textId="77777777" w:rsidR="00882824" w:rsidRDefault="00882824" w:rsidP="00455B00">
      <w:pPr>
        <w:pStyle w:val="NormalTextboxBold"/>
      </w:pPr>
    </w:p>
    <w:p w14:paraId="6DF0BBE6" w14:textId="77777777" w:rsidR="00882824" w:rsidRDefault="00882824" w:rsidP="00455B00">
      <w:pPr>
        <w:pStyle w:val="NormalTextboxBold"/>
        <w:sectPr w:rsidR="00882824" w:rsidSect="009D448E">
          <w:type w:val="oddPage"/>
          <w:pgSz w:w="12240" w:h="12240" w:code="167"/>
          <w:pgMar w:top="1440" w:right="1440" w:bottom="1440" w:left="1440" w:header="1008" w:footer="1008" w:gutter="432"/>
          <w:pgNumType w:fmt="lowerRoman"/>
          <w:cols w:space="720"/>
          <w:titlePg/>
        </w:sectPr>
      </w:pPr>
    </w:p>
    <w:p w14:paraId="3D046D35" w14:textId="77777777" w:rsidR="00882824" w:rsidRPr="00970002" w:rsidRDefault="00882824" w:rsidP="00586990">
      <w:pPr>
        <w:pStyle w:val="Heading1"/>
      </w:pPr>
      <w:bookmarkStart w:id="3" w:name="_Toc240349241"/>
      <w:r>
        <w:rPr>
          <w:noProof/>
        </w:rPr>
        <w:lastRenderedPageBreak/>
        <mc:AlternateContent>
          <mc:Choice Requires="wps">
            <w:drawing>
              <wp:anchor distT="0" distB="0" distL="114300" distR="114300" simplePos="0" relativeHeight="251723776" behindDoc="0" locked="0" layoutInCell="1" allowOverlap="1" wp14:anchorId="30B842B1" wp14:editId="1A894CD7">
                <wp:simplePos x="0" y="0"/>
                <wp:positionH relativeFrom="column">
                  <wp:posOffset>4445000</wp:posOffset>
                </wp:positionH>
                <wp:positionV relativeFrom="paragraph">
                  <wp:posOffset>109220</wp:posOffset>
                </wp:positionV>
                <wp:extent cx="1524000" cy="17272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1524000" cy="17272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A195A" w14:textId="77777777" w:rsidR="00C92522" w:rsidRDefault="00C92522" w:rsidP="00455B00">
                            <w:pPr>
                              <w:pStyle w:val="NormalTextBox"/>
                            </w:pPr>
                            <w:r>
                              <w:t>Double click in the page header to add the author’s name (or to remove the text).</w:t>
                            </w:r>
                          </w:p>
                          <w:p w14:paraId="4B3B4CF7" w14:textId="5CE46A91" w:rsidR="00C92522" w:rsidRDefault="00C92522" w:rsidP="00455B00">
                            <w:pPr>
                              <w:pStyle w:val="NormalTextBox"/>
                            </w:pPr>
                            <w:r>
                              <w:t>The author’s name will display on all subs</w:t>
                            </w:r>
                            <w:r>
                              <w:t>e</w:t>
                            </w:r>
                            <w:r>
                              <w:t>quent odd numbered pages within the book’s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left:0;text-align:left;margin-left:350pt;margin-top:8.6pt;width:120pt;height:1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" fillcolor="yellow" strokeweight=".5pt">
                <v:textbox>
                  <w:txbxContent>
                    <w:p w14:paraId="13CA195A" w14:textId="77777777" w:rsidR="00C92522" w:rsidRDefault="00C92522" w:rsidP="00455B00">
                      <w:pPr>
                        <w:pStyle w:val="NormalTextBox"/>
                      </w:pPr>
                      <w:r>
                        <w:t>Double click in the page header to add the author’s name (or to remove the text).</w:t>
                      </w:r>
                    </w:p>
                    <w:p w14:paraId="4B3B4CF7" w14:textId="5CE46A91" w:rsidR="00C92522" w:rsidRDefault="00C92522" w:rsidP="00455B00">
                      <w:pPr>
                        <w:pStyle w:val="NormalTextBox"/>
                      </w:pPr>
                      <w:r>
                        <w:t>The author’s name will display on all subs</w:t>
                      </w:r>
                      <w:r>
                        <w:t>e</w:t>
                      </w:r>
                      <w:r>
                        <w:t>quent odd numbered pages within the book’s body.</w:t>
                      </w:r>
                    </w:p>
                  </w:txbxContent>
                </v:textbox>
              </v:shape>
            </w:pict>
          </mc:Fallback>
        </mc:AlternateContent>
      </w:r>
      <w:r>
        <w:t>In</w:t>
      </w:r>
      <w:r w:rsidRPr="00970002">
        <w:t>troduction</w:t>
      </w:r>
      <w:bookmarkEnd w:id="3"/>
    </w:p>
    <w:p w14:paraId="6DDE5D0C" w14:textId="77777777" w:rsidR="00882824" w:rsidRDefault="00882824" w:rsidP="00193D0A"/>
    <w:p w14:paraId="06A48A8D" w14:textId="7A783AB5" w:rsidR="00882824" w:rsidRDefault="0006685A" w:rsidP="00193D0A">
      <w:r>
        <w:t>&lt;</w:t>
      </w:r>
      <w:r w:rsidR="00882824">
        <w:t xml:space="preserve">Insert </w:t>
      </w:r>
      <w:r w:rsidR="00F02765">
        <w:t xml:space="preserve">Introduction </w:t>
      </w:r>
      <w:r w:rsidR="00882824">
        <w:t>text here</w:t>
      </w:r>
      <w:proofErr w:type="gramStart"/>
      <w:r w:rsidR="00882824">
        <w:t>.</w:t>
      </w:r>
      <w:r>
        <w:t>&gt;</w:t>
      </w:r>
      <w:proofErr w:type="gramEnd"/>
    </w:p>
    <w:p w14:paraId="7163F9FE" w14:textId="77777777" w:rsidR="00882824" w:rsidRDefault="00882824" w:rsidP="00193D0A"/>
    <w:p w14:paraId="237A7D03" w14:textId="77777777" w:rsidR="00882824" w:rsidRDefault="00882824" w:rsidP="00193D0A"/>
    <w:p w14:paraId="061BA47A" w14:textId="77777777" w:rsidR="00530E71" w:rsidRDefault="00530E71" w:rsidP="00193D0A"/>
    <w:p w14:paraId="6D819497" w14:textId="77777777" w:rsidR="00530E71" w:rsidRDefault="00530E71" w:rsidP="00193D0A"/>
    <w:p w14:paraId="2D1A99C2" w14:textId="77777777" w:rsidR="00882824" w:rsidRDefault="00882824" w:rsidP="00193D0A"/>
    <w:p w14:paraId="3803A913" w14:textId="77777777" w:rsidR="00193D0A" w:rsidRDefault="00193D0A" w:rsidP="00193D0A">
      <w:pPr>
        <w:rPr>
          <w:b/>
        </w:rPr>
      </w:pPr>
    </w:p>
    <w:p w14:paraId="1BCF988A" w14:textId="28C06E2A" w:rsidR="00530E71" w:rsidRDefault="00530E71" w:rsidP="00530E71">
      <w:pPr>
        <w:rPr>
          <w:b/>
        </w:rPr>
      </w:pPr>
      <w:r w:rsidRPr="00530E71">
        <w:rPr>
          <w:b/>
        </w:rPr>
        <w:t xml:space="preserve">Delete the instructional text below when </w:t>
      </w:r>
      <w:r w:rsidR="00402F3C">
        <w:rPr>
          <w:b/>
        </w:rPr>
        <w:t>formatting your book</w:t>
      </w:r>
      <w:r w:rsidRPr="00530E71">
        <w:rPr>
          <w:b/>
        </w:rPr>
        <w:t>.</w:t>
      </w:r>
    </w:p>
    <w:p w14:paraId="0EE79D20" w14:textId="0D0F3777" w:rsidR="00696B99" w:rsidRPr="00193D0A" w:rsidRDefault="00696B99" w:rsidP="00193D0A">
      <w:pPr>
        <w:rPr>
          <w:b/>
        </w:rPr>
      </w:pPr>
    </w:p>
    <w:p w14:paraId="74D5A6F5" w14:textId="4372FFBD" w:rsidR="00193D0A" w:rsidRPr="00193D0A" w:rsidRDefault="00193D0A" w:rsidP="00193D0A">
      <w:pPr>
        <w:rPr>
          <w:b/>
        </w:rPr>
      </w:pPr>
      <w:r w:rsidRPr="00193D0A">
        <w:rPr>
          <w:b/>
        </w:rPr>
        <w:t>[Style = Indent Normal]</w:t>
      </w:r>
    </w:p>
    <w:p w14:paraId="2DC9BD85" w14:textId="77777777" w:rsidR="00193D0A" w:rsidRPr="00193D0A" w:rsidRDefault="00193D0A" w:rsidP="00193D0A"/>
    <w:p w14:paraId="4D5E9F1D" w14:textId="12E913AD" w:rsidR="00882824" w:rsidRDefault="00882824" w:rsidP="00193D0A">
      <w:r>
        <w:t xml:space="preserve">The </w:t>
      </w:r>
      <w:r w:rsidR="00F02765">
        <w:t>I</w:t>
      </w:r>
      <w:r>
        <w:t xml:space="preserve">ntroduction can be placed in one of two positions in the book. It should either begin at the end of the front matter section, or it can be </w:t>
      </w:r>
      <w:r w:rsidR="00F02765">
        <w:t>considered as the first page of the story (body) and be designated</w:t>
      </w:r>
      <w:r>
        <w:t xml:space="preserve"> as page 1 of the Arabic numbered text</w:t>
      </w:r>
      <w:r w:rsidR="00402F3C">
        <w:t>, as in this template.</w:t>
      </w:r>
    </w:p>
    <w:p w14:paraId="14D7D466" w14:textId="4CEA0EFD" w:rsidR="00882824" w:rsidRDefault="00F02765" w:rsidP="00193D0A">
      <w:r>
        <w:t xml:space="preserve"> The I</w:t>
      </w:r>
      <w:r w:rsidR="00882824">
        <w:t xml:space="preserve">ntroduction contains information </w:t>
      </w:r>
      <w:r>
        <w:t xml:space="preserve">considered </w:t>
      </w:r>
      <w:r w:rsidR="00882824">
        <w:t xml:space="preserve">vital to </w:t>
      </w:r>
      <w:r>
        <w:t xml:space="preserve">understanding </w:t>
      </w:r>
      <w:r w:rsidR="00882824">
        <w:t>the book. This may take the form of a</w:t>
      </w:r>
      <w:r w:rsidR="00D841F6">
        <w:t xml:space="preserve"> </w:t>
      </w:r>
      <w:proofErr w:type="gramStart"/>
      <w:r w:rsidR="00D841F6">
        <w:t>summary,</w:t>
      </w:r>
      <w:proofErr w:type="gramEnd"/>
      <w:r w:rsidR="00882824">
        <w:t xml:space="preserve"> a synopsis of what</w:t>
      </w:r>
      <w:r w:rsidR="00D841F6">
        <w:t xml:space="preserve"> occurred in previous volumes in</w:t>
      </w:r>
      <w:r w:rsidR="00882824">
        <w:t xml:space="preserve"> a s</w:t>
      </w:r>
      <w:r w:rsidR="00882824">
        <w:t>e</w:t>
      </w:r>
      <w:r w:rsidR="00882824">
        <w:t>ries</w:t>
      </w:r>
      <w:r w:rsidR="00D841F6">
        <w:t>,</w:t>
      </w:r>
      <w:r w:rsidR="00882824">
        <w:t xml:space="preserve"> or anything else the author wishes to write as a means to introduce the book.</w:t>
      </w:r>
      <w:r w:rsidR="00882824" w:rsidRPr="00882824">
        <w:t xml:space="preserve"> </w:t>
      </w:r>
    </w:p>
    <w:p w14:paraId="6D0B4C46" w14:textId="7E7190A8" w:rsidR="00882824" w:rsidRDefault="00882824" w:rsidP="00193D0A">
      <w:r>
        <w:t>If yo</w:t>
      </w:r>
      <w:r w:rsidR="00F02765">
        <w:t>ur I</w:t>
      </w:r>
      <w:r>
        <w:t>ntroduction requires multiple pages, the final page should be on an even nu</w:t>
      </w:r>
      <w:r>
        <w:t>m</w:t>
      </w:r>
      <w:r>
        <w:t>bered page (left side of an open book). A section break is included below to</w:t>
      </w:r>
      <w:r w:rsidR="00F02765">
        <w:t xml:space="preserve"> automatically</w:t>
      </w:r>
      <w:r>
        <w:t xml:space="preserve"> insert the required blank page if required.</w:t>
      </w:r>
    </w:p>
    <w:p w14:paraId="65C77E5B" w14:textId="77777777" w:rsidR="00F02765" w:rsidRDefault="00F02765" w:rsidP="00193D0A"/>
    <w:p w14:paraId="4A4DD2A1" w14:textId="77777777" w:rsidR="00D841F6" w:rsidRPr="00F02765" w:rsidRDefault="00D841F6" w:rsidP="00193D0A"/>
    <w:p w14:paraId="3A8B0901" w14:textId="43631498" w:rsidR="00882824" w:rsidRPr="00200962" w:rsidRDefault="00882824" w:rsidP="00193D0A">
      <w:pPr>
        <w:rPr>
          <w:b/>
        </w:rPr>
      </w:pPr>
      <w:r w:rsidRPr="00200962">
        <w:rPr>
          <w:b/>
        </w:rPr>
        <w:t xml:space="preserve">If you are not including an </w:t>
      </w:r>
      <w:r w:rsidR="00F02765" w:rsidRPr="00200962">
        <w:rPr>
          <w:b/>
        </w:rPr>
        <w:t>I</w:t>
      </w:r>
      <w:r w:rsidRPr="00200962">
        <w:rPr>
          <w:b/>
        </w:rPr>
        <w:t>ntroduction, delete this page</w:t>
      </w:r>
      <w:r w:rsidR="00F02765" w:rsidRPr="00200962">
        <w:rPr>
          <w:b/>
        </w:rPr>
        <w:t xml:space="preserve"> and the next</w:t>
      </w:r>
      <w:r w:rsidRPr="00200962">
        <w:rPr>
          <w:b/>
        </w:rPr>
        <w:t xml:space="preserve"> from the template.</w:t>
      </w:r>
    </w:p>
    <w:p w14:paraId="784E3408" w14:textId="77777777" w:rsidR="00882824" w:rsidRDefault="00882824" w:rsidP="00193D0A"/>
    <w:p w14:paraId="6A03CAF6" w14:textId="05EF1670" w:rsidR="00696B99" w:rsidRDefault="00402F3C" w:rsidP="00193D0A">
      <w:pPr>
        <w:sectPr w:rsidR="00696B99" w:rsidSect="009D448E">
          <w:headerReference w:type="even" r:id="rId24"/>
          <w:headerReference w:type="default" r:id="rId25"/>
          <w:headerReference w:type="first" r:id="rId26"/>
          <w:type w:val="oddPage"/>
          <w:pgSz w:w="12240" w:h="12240" w:code="167"/>
          <w:pgMar w:top="1440" w:right="1440" w:bottom="1440" w:left="1440" w:header="1008" w:footer="1008" w:gutter="432"/>
          <w:pgNumType w:start="1"/>
          <w:cols w:space="720"/>
          <w:titlePg/>
        </w:sectPr>
      </w:pPr>
      <w:r>
        <w:rPr>
          <w:noProof/>
        </w:rPr>
        <mc:AlternateContent>
          <mc:Choice Requires="wps">
            <w:drawing>
              <wp:anchor distT="0" distB="0" distL="114300" distR="114300" simplePos="0" relativeHeight="251737088" behindDoc="0" locked="0" layoutInCell="1" allowOverlap="1" wp14:anchorId="403C72D2" wp14:editId="3C33BA8D">
                <wp:simplePos x="0" y="0"/>
                <wp:positionH relativeFrom="column">
                  <wp:posOffset>1059180</wp:posOffset>
                </wp:positionH>
                <wp:positionV relativeFrom="paragraph">
                  <wp:posOffset>339725</wp:posOffset>
                </wp:positionV>
                <wp:extent cx="3365500" cy="624840"/>
                <wp:effectExtent l="0" t="0" r="38100" b="35560"/>
                <wp:wrapSquare wrapText="bothSides"/>
                <wp:docPr id="14" name="Text Box 14"/>
                <wp:cNvGraphicFramePr/>
                <a:graphic xmlns:a="http://schemas.openxmlformats.org/drawingml/2006/main">
                  <a:graphicData uri="http://schemas.microsoft.com/office/word/2010/wordprocessingShape">
                    <wps:wsp>
                      <wps:cNvSpPr txBox="1"/>
                      <wps:spPr>
                        <a:xfrm>
                          <a:off x="0" y="0"/>
                          <a:ext cx="3365500" cy="6248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B57EA" w14:textId="77777777" w:rsidR="00402F3C" w:rsidRPr="00CA35A7" w:rsidRDefault="00402F3C" w:rsidP="00402F3C">
                            <w:pPr>
                              <w:pStyle w:val="NormalBlock"/>
                              <w:rPr>
                                <w:sz w:val="22"/>
                              </w:rPr>
                            </w:pPr>
                            <w:r w:rsidRPr="00CA35A7">
                              <w:rPr>
                                <w:b/>
                                <w:sz w:val="22"/>
                              </w:rPr>
                              <w:t>Tip:</w:t>
                            </w:r>
                            <w:r w:rsidRPr="00CA35A7">
                              <w:rPr>
                                <w:sz w:val="22"/>
                              </w:rPr>
                              <w:t xml:space="preserve"> Arabic numerals (1, 2, 3, etc.) are used for all pa</w:t>
                            </w:r>
                            <w:r w:rsidRPr="00CA35A7">
                              <w:rPr>
                                <w:sz w:val="22"/>
                              </w:rPr>
                              <w:t>g</w:t>
                            </w:r>
                            <w:r w:rsidRPr="00CA35A7">
                              <w:rPr>
                                <w:sz w:val="22"/>
                              </w:rPr>
                              <w:t xml:space="preserve">es following the front matter (Acknowledgement, Foreword, and Preface) pages.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3" type="#_x0000_t202" style="position:absolute;left:0;text-align:left;margin-left:83.4pt;margin-top:26.75pt;width:265pt;height:49.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" fillcolor="yellow" strokeweight=".5pt">
                <v:textbox>
                  <w:txbxContent>
                    <w:p w14:paraId="430B57EA" w14:textId="77777777" w:rsidR="00402F3C" w:rsidRPr="00CA35A7" w:rsidRDefault="00402F3C" w:rsidP="00402F3C">
                      <w:pPr>
                        <w:pStyle w:val="NormalBlock"/>
                        <w:rPr>
                          <w:sz w:val="22"/>
                        </w:rPr>
                      </w:pPr>
                      <w:r w:rsidRPr="00CA35A7">
                        <w:rPr>
                          <w:b/>
                          <w:sz w:val="22"/>
                        </w:rPr>
                        <w:t>Tip:</w:t>
                      </w:r>
                      <w:r w:rsidRPr="00CA35A7">
                        <w:rPr>
                          <w:sz w:val="22"/>
                        </w:rPr>
                        <w:t xml:space="preserve"> Arabic numerals (1, 2, 3, etc.) are used for all pa</w:t>
                      </w:r>
                      <w:r w:rsidRPr="00CA35A7">
                        <w:rPr>
                          <w:sz w:val="22"/>
                        </w:rPr>
                        <w:t>g</w:t>
                      </w:r>
                      <w:r w:rsidRPr="00CA35A7">
                        <w:rPr>
                          <w:sz w:val="22"/>
                        </w:rPr>
                        <w:t xml:space="preserve">es following the front matter (Acknowledgement, Foreword, and Preface) pages. </w:t>
                      </w:r>
                    </w:p>
                  </w:txbxContent>
                </v:textbox>
                <w10:wrap type="square"/>
              </v:shape>
            </w:pict>
          </mc:Fallback>
        </mc:AlternateContent>
      </w:r>
    </w:p>
    <w:p w14:paraId="3A0EC9F7" w14:textId="0E80EAD0" w:rsidR="00696B99" w:rsidRDefault="00696B99" w:rsidP="00193D0A">
      <w:pPr>
        <w:sectPr w:rsidR="00696B99" w:rsidSect="009D448E">
          <w:headerReference w:type="first" r:id="rId27"/>
          <w:type w:val="evenPage"/>
          <w:pgSz w:w="12240" w:h="12240" w:code="167"/>
          <w:pgMar w:top="1440" w:right="1440" w:bottom="1440" w:left="1440" w:header="1008" w:footer="1008" w:gutter="432"/>
          <w:pgNumType w:start="1"/>
          <w:cols w:space="720"/>
          <w:titlePg/>
        </w:sectPr>
      </w:pPr>
      <w:r>
        <w:rPr>
          <w:noProof/>
        </w:rPr>
        <w:lastRenderedPageBreak/>
        <mc:AlternateContent>
          <mc:Choice Requires="wps">
            <w:drawing>
              <wp:anchor distT="0" distB="0" distL="114300" distR="114300" simplePos="0" relativeHeight="251699200" behindDoc="0" locked="0" layoutInCell="1" allowOverlap="1" wp14:anchorId="18EEC7AE" wp14:editId="0B4DBBAB">
                <wp:simplePos x="0" y="0"/>
                <wp:positionH relativeFrom="column">
                  <wp:posOffset>-63500</wp:posOffset>
                </wp:positionH>
                <wp:positionV relativeFrom="paragraph">
                  <wp:posOffset>281940</wp:posOffset>
                </wp:positionV>
                <wp:extent cx="1524000" cy="1610360"/>
                <wp:effectExtent l="0" t="0" r="25400" b="15240"/>
                <wp:wrapNone/>
                <wp:docPr id="30" name="Text Box 30"/>
                <wp:cNvGraphicFramePr/>
                <a:graphic xmlns:a="http://schemas.openxmlformats.org/drawingml/2006/main">
                  <a:graphicData uri="http://schemas.microsoft.com/office/word/2010/wordprocessingShape">
                    <wps:wsp>
                      <wps:cNvSpPr txBox="1"/>
                      <wps:spPr>
                        <a:xfrm>
                          <a:off x="0" y="0"/>
                          <a:ext cx="1524000" cy="16103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EB0DB4" w14:textId="799A27DD" w:rsidR="00C92522" w:rsidRDefault="00C92522" w:rsidP="00455B00">
                            <w:pPr>
                              <w:pStyle w:val="NormalTextBox"/>
                            </w:pPr>
                            <w:r>
                              <w:t>Double click in the page header to add the book’s title (or to r</w:t>
                            </w:r>
                            <w:r>
                              <w:t>e</w:t>
                            </w:r>
                            <w:r>
                              <w:t>move the text).</w:t>
                            </w:r>
                          </w:p>
                          <w:p w14:paraId="0E3C3BDE" w14:textId="7BEC7796" w:rsidR="00C92522" w:rsidRDefault="00C92522" w:rsidP="00455B00">
                            <w:pPr>
                              <w:pStyle w:val="NormalTextBox"/>
                            </w:pPr>
                            <w:r>
                              <w:t>The title will display on all subsequent even numbered pages within the book’s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4" type="#_x0000_t202" style="position:absolute;left:0;text-align:left;margin-left:-4.95pt;margin-top:22.2pt;width:120pt;height:1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" fillcolor="yellow" strokeweight=".5pt">
                <v:textbox>
                  <w:txbxContent>
                    <w:p w14:paraId="3BEB0DB4" w14:textId="799A27DD" w:rsidR="00C92522" w:rsidRDefault="00C92522" w:rsidP="00455B00">
                      <w:pPr>
                        <w:pStyle w:val="NormalTextBox"/>
                      </w:pPr>
                      <w:r>
                        <w:t>Double click in the page header to add the book’s title (or to r</w:t>
                      </w:r>
                      <w:r>
                        <w:t>e</w:t>
                      </w:r>
                      <w:r>
                        <w:t>move the text).</w:t>
                      </w:r>
                    </w:p>
                    <w:p w14:paraId="0E3C3BDE" w14:textId="7BEC7796" w:rsidR="00C92522" w:rsidRDefault="00C92522" w:rsidP="00455B00">
                      <w:pPr>
                        <w:pStyle w:val="NormalTextBox"/>
                      </w:pPr>
                      <w:r>
                        <w:t>The title will display on all subsequent even numbered pages within the book’s body.</w:t>
                      </w:r>
                    </w:p>
                  </w:txbxContent>
                </v:textbox>
              </v:shape>
            </w:pict>
          </mc:Fallback>
        </mc:AlternateContent>
      </w:r>
    </w:p>
    <w:p w14:paraId="27B3527B" w14:textId="36AC63E4" w:rsidR="00284257" w:rsidRDefault="001811EF" w:rsidP="00586990">
      <w:pPr>
        <w:pStyle w:val="Heading1"/>
      </w:pPr>
      <w:bookmarkStart w:id="4" w:name="_Toc240349242"/>
      <w:r>
        <w:lastRenderedPageBreak/>
        <w:t>Chapter 1: The Period</w:t>
      </w:r>
      <w:bookmarkEnd w:id="4"/>
    </w:p>
    <w:p w14:paraId="755D0A66" w14:textId="0D64F347" w:rsidR="00193D0A" w:rsidRPr="00530E71" w:rsidRDefault="00193D0A" w:rsidP="00193D0A">
      <w:pPr>
        <w:rPr>
          <w:b/>
        </w:rPr>
      </w:pPr>
      <w:r w:rsidRPr="00530E71">
        <w:rPr>
          <w:b/>
        </w:rPr>
        <w:t>[Style = Indent Normal]</w:t>
      </w:r>
    </w:p>
    <w:p w14:paraId="344EE7BB" w14:textId="09A53918" w:rsidR="001811EF" w:rsidRPr="001811EF" w:rsidRDefault="007F5AA1" w:rsidP="00193D0A">
      <w:r>
        <w:rPr>
          <w:noProof/>
        </w:rPr>
        <mc:AlternateContent>
          <mc:Choice Requires="wps">
            <w:drawing>
              <wp:anchor distT="0" distB="0" distL="114300" distR="114300" simplePos="0" relativeHeight="251700224" behindDoc="0" locked="0" layoutInCell="1" allowOverlap="1" wp14:anchorId="2BE3B25A" wp14:editId="228BF402">
                <wp:simplePos x="0" y="0"/>
                <wp:positionH relativeFrom="column">
                  <wp:posOffset>2984500</wp:posOffset>
                </wp:positionH>
                <wp:positionV relativeFrom="paragraph">
                  <wp:posOffset>671830</wp:posOffset>
                </wp:positionV>
                <wp:extent cx="2857500" cy="4498340"/>
                <wp:effectExtent l="0" t="0" r="38100" b="22860"/>
                <wp:wrapNone/>
                <wp:docPr id="31" name="Text Box 31"/>
                <wp:cNvGraphicFramePr/>
                <a:graphic xmlns:a="http://schemas.openxmlformats.org/drawingml/2006/main">
                  <a:graphicData uri="http://schemas.microsoft.com/office/word/2010/wordprocessingShape">
                    <wps:wsp>
                      <wps:cNvSpPr txBox="1"/>
                      <wps:spPr>
                        <a:xfrm>
                          <a:off x="0" y="0"/>
                          <a:ext cx="2857500" cy="44983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A31C3" w14:textId="0334589F" w:rsidR="00C92522" w:rsidRDefault="00C92522" w:rsidP="00455B00">
                            <w:pPr>
                              <w:pStyle w:val="NormalTextBox"/>
                            </w:pPr>
                            <w:r>
                              <w:t>To make your book an enjoyable reading exp</w:t>
                            </w:r>
                            <w:r>
                              <w:t>e</w:t>
                            </w:r>
                            <w:r>
                              <w:t xml:space="preserve">rience, choose a single method for visually separating paragraphs. There are two common paragraph formats: </w:t>
                            </w:r>
                            <w:r w:rsidRPr="002B764E">
                              <w:rPr>
                                <w:b/>
                              </w:rPr>
                              <w:t xml:space="preserve">first line </w:t>
                            </w:r>
                            <w:proofErr w:type="gramStart"/>
                            <w:r w:rsidRPr="002B764E">
                              <w:rPr>
                                <w:b/>
                              </w:rPr>
                              <w:t>indent</w:t>
                            </w:r>
                            <w:proofErr w:type="gramEnd"/>
                            <w:r>
                              <w:t xml:space="preserve"> (displayed here) or </w:t>
                            </w:r>
                            <w:r w:rsidRPr="002B764E">
                              <w:rPr>
                                <w:b/>
                              </w:rPr>
                              <w:t>block</w:t>
                            </w:r>
                            <w:r>
                              <w:t xml:space="preserve"> paragraphs. Most works of fi</w:t>
                            </w:r>
                            <w:r>
                              <w:t>c</w:t>
                            </w:r>
                            <w:r>
                              <w:t xml:space="preserve">tion use first line indent while most non-fiction works use block paragraph style. Of course, there are exceptions, so you must choose what works best for your book. </w:t>
                            </w:r>
                          </w:p>
                          <w:p w14:paraId="76E7714D" w14:textId="29840478" w:rsidR="00C92522" w:rsidRDefault="00C92522" w:rsidP="00455B00">
                            <w:pPr>
                              <w:pStyle w:val="NormalTextBox"/>
                            </w:pPr>
                            <w:r>
                              <w:t xml:space="preserve">Whatever style you choose, do not mix the two and do not use the </w:t>
                            </w:r>
                            <w:r w:rsidRPr="004430DC">
                              <w:rPr>
                                <w:b/>
                              </w:rPr>
                              <w:t>Return</w:t>
                            </w:r>
                            <w:r>
                              <w:t xml:space="preserve"> key to add extra spaces between paragraphs.</w:t>
                            </w:r>
                          </w:p>
                          <w:p w14:paraId="62C5C353" w14:textId="10AC6737" w:rsidR="00C92522" w:rsidRDefault="00C92522" w:rsidP="00455B00">
                            <w:pPr>
                              <w:pStyle w:val="NormalTextBox"/>
                            </w:pPr>
                            <w:r>
                              <w:t xml:space="preserve">The easiest way to format your document text is to use </w:t>
                            </w:r>
                            <w:r w:rsidRPr="00402F3C">
                              <w:rPr>
                                <w:b/>
                              </w:rPr>
                              <w:t>Styles</w:t>
                            </w:r>
                            <w:r>
                              <w:t xml:space="preserve">. You can set the </w:t>
                            </w:r>
                            <w:r w:rsidRPr="00EC0020">
                              <w:rPr>
                                <w:b/>
                              </w:rPr>
                              <w:t>Normal</w:t>
                            </w:r>
                            <w:r>
                              <w:t xml:space="preserve"> par</w:t>
                            </w:r>
                            <w:r>
                              <w:t>a</w:t>
                            </w:r>
                            <w:r>
                              <w:t>graph style to include indents and/or spacing between paragraphs. This ensures formatting is consistent throughout your book. Also, if you decide to make format changes, you can simply update the style rather than individually upda</w:t>
                            </w:r>
                            <w:r>
                              <w:t>t</w:t>
                            </w:r>
                            <w:r>
                              <w:t>ing the format for each paragraph or header.</w:t>
                            </w:r>
                          </w:p>
                          <w:p w14:paraId="6D3203E8" w14:textId="08A9C984" w:rsidR="00C92522" w:rsidRDefault="00C92522" w:rsidP="00455B00">
                            <w:pPr>
                              <w:pStyle w:val="NormalTextBox"/>
                            </w:pPr>
                            <w:r>
                              <w:t>For more information about applying and edi</w:t>
                            </w:r>
                            <w:r>
                              <w:t>t</w:t>
                            </w:r>
                            <w:r>
                              <w:t xml:space="preserve">ing styles, see: </w:t>
                            </w:r>
                            <w:hyperlink r:id="rId28" w:history="1">
                              <w:r w:rsidRPr="00E2402F">
                                <w:rPr>
                                  <w:rStyle w:val="Hyperlink"/>
                                </w:rPr>
                                <w:t>Style Basics in Word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5" type="#_x0000_t202" style="position:absolute;left:0;text-align:left;margin-left:235pt;margin-top:52.9pt;width:225pt;height:35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" fillcolor="yellow" strokeweight=".5pt">
                <v:textbox>
                  <w:txbxContent>
                    <w:p w14:paraId="6EEA31C3" w14:textId="0334589F" w:rsidR="00C92522" w:rsidRDefault="00C92522" w:rsidP="00455B00">
                      <w:pPr>
                        <w:pStyle w:val="NormalTextBox"/>
                      </w:pPr>
                      <w:r>
                        <w:t>To make your book an enjoyable reading exp</w:t>
                      </w:r>
                      <w:r>
                        <w:t>e</w:t>
                      </w:r>
                      <w:r>
                        <w:t xml:space="preserve">rience, choose a single method for visually separating paragraphs. There are two common paragraph formats: </w:t>
                      </w:r>
                      <w:r w:rsidRPr="002B764E">
                        <w:rPr>
                          <w:b/>
                        </w:rPr>
                        <w:t xml:space="preserve">first line </w:t>
                      </w:r>
                      <w:proofErr w:type="gramStart"/>
                      <w:r w:rsidRPr="002B764E">
                        <w:rPr>
                          <w:b/>
                        </w:rPr>
                        <w:t>indent</w:t>
                      </w:r>
                      <w:proofErr w:type="gramEnd"/>
                      <w:r>
                        <w:t xml:space="preserve"> (displayed here) or </w:t>
                      </w:r>
                      <w:r w:rsidRPr="002B764E">
                        <w:rPr>
                          <w:b/>
                        </w:rPr>
                        <w:t>block</w:t>
                      </w:r>
                      <w:r>
                        <w:t xml:space="preserve"> paragraphs. Most works of fi</w:t>
                      </w:r>
                      <w:r>
                        <w:t>c</w:t>
                      </w:r>
                      <w:r>
                        <w:t xml:space="preserve">tion use first line indent while most non-fiction works use block paragraph style. Of course, there are exceptions, so you must choose what works best for your book. </w:t>
                      </w:r>
                    </w:p>
                    <w:p w14:paraId="76E7714D" w14:textId="29840478" w:rsidR="00C92522" w:rsidRDefault="00C92522" w:rsidP="00455B00">
                      <w:pPr>
                        <w:pStyle w:val="NormalTextBox"/>
                      </w:pPr>
                      <w:r>
                        <w:t xml:space="preserve">Whatever style you choose, do not mix the two and do not use the </w:t>
                      </w:r>
                      <w:r w:rsidRPr="004430DC">
                        <w:rPr>
                          <w:b/>
                        </w:rPr>
                        <w:t>Return</w:t>
                      </w:r>
                      <w:r>
                        <w:t xml:space="preserve"> key to add extra spaces between paragraphs.</w:t>
                      </w:r>
                    </w:p>
                    <w:p w14:paraId="62C5C353" w14:textId="10AC6737" w:rsidR="00C92522" w:rsidRDefault="00C92522" w:rsidP="00455B00">
                      <w:pPr>
                        <w:pStyle w:val="NormalTextBox"/>
                      </w:pPr>
                      <w:r>
                        <w:t xml:space="preserve">The easiest way to format your document text is to use </w:t>
                      </w:r>
                      <w:r w:rsidRPr="00402F3C">
                        <w:rPr>
                          <w:b/>
                        </w:rPr>
                        <w:t>Styles</w:t>
                      </w:r>
                      <w:r>
                        <w:t xml:space="preserve">. You can set the </w:t>
                      </w:r>
                      <w:r w:rsidRPr="00EC0020">
                        <w:rPr>
                          <w:b/>
                        </w:rPr>
                        <w:t>Normal</w:t>
                      </w:r>
                      <w:r>
                        <w:t xml:space="preserve"> par</w:t>
                      </w:r>
                      <w:r>
                        <w:t>a</w:t>
                      </w:r>
                      <w:r>
                        <w:t>graph style to include indents and/or spacing between paragraphs. This ensures formatting is consistent throughout your book. Also, if you decide to make format changes, you can simply update the style rather than individually upda</w:t>
                      </w:r>
                      <w:r>
                        <w:t>t</w:t>
                      </w:r>
                      <w:r>
                        <w:t>ing the format for each paragraph or header.</w:t>
                      </w:r>
                    </w:p>
                    <w:p w14:paraId="6D3203E8" w14:textId="08A9C984" w:rsidR="00C92522" w:rsidRDefault="00C92522" w:rsidP="00455B00">
                      <w:pPr>
                        <w:pStyle w:val="NormalTextBox"/>
                      </w:pPr>
                      <w:r>
                        <w:t>For more information about applying and edi</w:t>
                      </w:r>
                      <w:r>
                        <w:t>t</w:t>
                      </w:r>
                      <w:r>
                        <w:t xml:space="preserve">ing styles, see: </w:t>
                      </w:r>
                      <w:hyperlink r:id="rId29" w:history="1">
                        <w:r w:rsidRPr="00E2402F">
                          <w:rPr>
                            <w:rStyle w:val="Hyperlink"/>
                          </w:rPr>
                          <w:t>Style Basics in Word</w:t>
                        </w:r>
                      </w:hyperlink>
                    </w:p>
                  </w:txbxContent>
                </v:textbox>
              </v:shape>
            </w:pict>
          </mc:Fallback>
        </mc:AlternateContent>
      </w:r>
      <w:r w:rsidR="00EC0020">
        <w:rPr>
          <w:noProof/>
        </w:rPr>
        <mc:AlternateContent>
          <mc:Choice Requires="wps">
            <w:drawing>
              <wp:anchor distT="0" distB="0" distL="114300" distR="114300" simplePos="0" relativeHeight="251714560" behindDoc="0" locked="0" layoutInCell="1" allowOverlap="1" wp14:anchorId="0B644452" wp14:editId="7089F87A">
                <wp:simplePos x="0" y="0"/>
                <wp:positionH relativeFrom="column">
                  <wp:posOffset>381000</wp:posOffset>
                </wp:positionH>
                <wp:positionV relativeFrom="paragraph">
                  <wp:posOffset>412750</wp:posOffset>
                </wp:positionV>
                <wp:extent cx="2032000" cy="690880"/>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2032000" cy="69088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79351" w14:textId="5A18C971" w:rsidR="00C92522" w:rsidRDefault="00C92522" w:rsidP="00455B00">
                            <w:pPr>
                              <w:pStyle w:val="NormalTextBox"/>
                            </w:pPr>
                            <w:r>
                              <w:t xml:space="preserve">Replace this example text from </w:t>
                            </w:r>
                            <w:r w:rsidRPr="00EC0020">
                              <w:rPr>
                                <w:i/>
                              </w:rPr>
                              <w:t>A Tale of Two Cities</w:t>
                            </w:r>
                            <w:r>
                              <w:t xml:space="preserve"> with your remarkable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6" type="#_x0000_t202" style="position:absolute;left:0;text-align:left;margin-left:30pt;margin-top:32.5pt;width:160pt;height:5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" fillcolor="yellow" strokeweight=".5pt">
                <v:textbox>
                  <w:txbxContent>
                    <w:p w14:paraId="26479351" w14:textId="5A18C971" w:rsidR="00C92522" w:rsidRDefault="00C92522" w:rsidP="00455B00">
                      <w:pPr>
                        <w:pStyle w:val="NormalTextBox"/>
                      </w:pPr>
                      <w:r>
                        <w:t xml:space="preserve">Replace this example text from </w:t>
                      </w:r>
                      <w:r w:rsidRPr="00EC0020">
                        <w:rPr>
                          <w:i/>
                        </w:rPr>
                        <w:t>A Tale of Two Cities</w:t>
                      </w:r>
                      <w:r>
                        <w:t xml:space="preserve"> with your remarkable work. </w:t>
                      </w:r>
                    </w:p>
                  </w:txbxContent>
                </v:textbox>
              </v:shape>
            </w:pict>
          </mc:Fallback>
        </mc:AlternateContent>
      </w:r>
      <w:r w:rsidR="001811EF" w:rsidRPr="001811EF">
        <w:t>IT WAS the best of times, it was the worst of times, it was the age of wisdom, it was the age of foolishness, it was the epoch of belief, it was the epoch of incredulity, it was the se</w:t>
      </w:r>
      <w:r w:rsidR="001811EF" w:rsidRPr="001811EF">
        <w:t>a</w:t>
      </w:r>
      <w:r w:rsidR="001811EF" w:rsidRPr="001811EF">
        <w:t>son of Light, it was the season of Darkness, it was the spring of hope, it was the winter of despair, we had everything before us, we had nothing before us, we were all going direct to Heaven, we were all going direct the other way- in short, the period was so far like the pr</w:t>
      </w:r>
      <w:r w:rsidR="001811EF" w:rsidRPr="001811EF">
        <w:t>e</w:t>
      </w:r>
      <w:r w:rsidR="001811EF" w:rsidRPr="001811EF">
        <w:t xml:space="preserve">sent period, that some of its noisiest authorities insisted on its being received, for good or for evil, in the superlative degree of comparison only. </w:t>
      </w:r>
    </w:p>
    <w:p w14:paraId="521CD363" w14:textId="255359B5" w:rsidR="001811EF" w:rsidRPr="001811EF" w:rsidRDefault="001811EF" w:rsidP="00193D0A">
      <w:r w:rsidRPr="001811EF">
        <w:t>There were a king with a large jaw and a queen with a plain face, on the throne of En</w:t>
      </w:r>
      <w:r w:rsidRPr="001811EF">
        <w:t>g</w:t>
      </w:r>
      <w:r w:rsidRPr="001811EF">
        <w:t xml:space="preserve">land; there were a king with a large jaw and a queen with a fair face, on the throne of France. In both countries it was clearer than crystal to the lords of the State preserves of loaves and fishes, that things in general were settled </w:t>
      </w:r>
      <w:proofErr w:type="gramStart"/>
      <w:r w:rsidRPr="001811EF">
        <w:t>for ever</w:t>
      </w:r>
      <w:proofErr w:type="gramEnd"/>
      <w:r w:rsidRPr="001811EF">
        <w:t xml:space="preserve">. </w:t>
      </w:r>
    </w:p>
    <w:p w14:paraId="36E670BB" w14:textId="1E095868" w:rsidR="001811EF" w:rsidRPr="001811EF" w:rsidRDefault="00402F3C" w:rsidP="00193D0A">
      <w:r>
        <w:rPr>
          <w:noProof/>
        </w:rPr>
        <mc:AlternateContent>
          <mc:Choice Requires="wps">
            <w:drawing>
              <wp:anchor distT="0" distB="0" distL="114300" distR="114300" simplePos="0" relativeHeight="251729920" behindDoc="0" locked="0" layoutInCell="1" allowOverlap="1" wp14:anchorId="0CB93F49" wp14:editId="67914DC5">
                <wp:simplePos x="0" y="0"/>
                <wp:positionH relativeFrom="column">
                  <wp:posOffset>-83820</wp:posOffset>
                </wp:positionH>
                <wp:positionV relativeFrom="paragraph">
                  <wp:posOffset>1743710</wp:posOffset>
                </wp:positionV>
                <wp:extent cx="2667000" cy="1554480"/>
                <wp:effectExtent l="0" t="0" r="25400" b="20320"/>
                <wp:wrapNone/>
                <wp:docPr id="4" name="Text Box 4"/>
                <wp:cNvGraphicFramePr/>
                <a:graphic xmlns:a="http://schemas.openxmlformats.org/drawingml/2006/main">
                  <a:graphicData uri="http://schemas.microsoft.com/office/word/2010/wordprocessingShape">
                    <wps:wsp>
                      <wps:cNvSpPr txBox="1"/>
                      <wps:spPr>
                        <a:xfrm>
                          <a:off x="0" y="0"/>
                          <a:ext cx="2667000" cy="155448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4054A7" w14:textId="5F2D63C0" w:rsidR="00C92522" w:rsidRPr="002E4E85" w:rsidRDefault="00C92522" w:rsidP="002E4E85">
                            <w:pPr>
                              <w:pStyle w:val="NormalBlock"/>
                            </w:pPr>
                            <w:r w:rsidRPr="002E4E85">
                              <w:rPr>
                                <w:b/>
                              </w:rPr>
                              <w:t>Warning</w:t>
                            </w:r>
                            <w:r>
                              <w:t>: If you copy and paste your manuscript text into this template, you will most likely also copy the default style settings from your original man</w:t>
                            </w:r>
                            <w:r>
                              <w:t>u</w:t>
                            </w:r>
                            <w:r>
                              <w:t>script. No worries</w:t>
                            </w:r>
                            <w:r w:rsidR="00402F3C">
                              <w:t>!</w:t>
                            </w:r>
                            <w:r>
                              <w:t xml:space="preserve"> </w:t>
                            </w:r>
                            <w:r w:rsidR="00402F3C">
                              <w:t>S</w:t>
                            </w:r>
                            <w:r>
                              <w:t xml:space="preserve">imply follow the instructions in </w:t>
                            </w:r>
                            <w:hyperlink r:id="rId30" w:history="1">
                              <w:r w:rsidRPr="00E2402F">
                                <w:rPr>
                                  <w:rStyle w:val="Hyperlink"/>
                                </w:rPr>
                                <w:t>Style Basics in Word</w:t>
                              </w:r>
                            </w:hyperlink>
                            <w:r>
                              <w:rPr>
                                <w:rStyle w:val="Hyperlink"/>
                              </w:rPr>
                              <w:t xml:space="preserve"> </w:t>
                            </w:r>
                            <w:r w:rsidRPr="002E4E85">
                              <w:t>to update</w:t>
                            </w:r>
                            <w:r>
                              <w:t xml:space="preserve"> and format your text and chapter headings.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7" type="#_x0000_t202" style="position:absolute;left:0;text-align:left;margin-left:-6.55pt;margin-top:137.3pt;width:210pt;height:12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" fillcolor="yellow" strokeweight=".5pt">
                <v:textbox>
                  <w:txbxContent>
                    <w:p w14:paraId="164054A7" w14:textId="5F2D63C0" w:rsidR="00C92522" w:rsidRPr="002E4E85" w:rsidRDefault="00C92522" w:rsidP="002E4E85">
                      <w:pPr>
                        <w:pStyle w:val="NormalBlock"/>
                      </w:pPr>
                      <w:r w:rsidRPr="002E4E85">
                        <w:rPr>
                          <w:b/>
                        </w:rPr>
                        <w:t>Warning</w:t>
                      </w:r>
                      <w:r>
                        <w:t>: If you copy and paste your manuscript text into this template, you will most likely also copy the default style settings from your original man</w:t>
                      </w:r>
                      <w:r>
                        <w:t>u</w:t>
                      </w:r>
                      <w:r>
                        <w:t>script. No worries</w:t>
                      </w:r>
                      <w:r w:rsidR="00402F3C">
                        <w:t>!</w:t>
                      </w:r>
                      <w:r>
                        <w:t xml:space="preserve"> </w:t>
                      </w:r>
                      <w:r w:rsidR="00402F3C">
                        <w:t>S</w:t>
                      </w:r>
                      <w:r>
                        <w:t xml:space="preserve">imply follow the instructions in </w:t>
                      </w:r>
                      <w:hyperlink r:id="rId31" w:history="1">
                        <w:r w:rsidRPr="00E2402F">
                          <w:rPr>
                            <w:rStyle w:val="Hyperlink"/>
                          </w:rPr>
                          <w:t>Style Basics in Word</w:t>
                        </w:r>
                      </w:hyperlink>
                      <w:r>
                        <w:rPr>
                          <w:rStyle w:val="Hyperlink"/>
                        </w:rPr>
                        <w:t xml:space="preserve"> </w:t>
                      </w:r>
                      <w:r w:rsidRPr="002E4E85">
                        <w:t>to update</w:t>
                      </w:r>
                      <w:r>
                        <w:t xml:space="preserve"> and format your text and chapter headings. </w:t>
                      </w:r>
                    </w:p>
                  </w:txbxContent>
                </v:textbox>
              </v:shape>
            </w:pict>
          </mc:Fallback>
        </mc:AlternateContent>
      </w:r>
      <w:r w:rsidR="001811EF" w:rsidRPr="001811EF">
        <w:t>It was the year of Our Lord one thousand seven hundred and seventy-five. Spiritual re</w:t>
      </w:r>
      <w:r w:rsidR="001811EF" w:rsidRPr="001811EF">
        <w:t>v</w:t>
      </w:r>
      <w:r w:rsidR="001811EF" w:rsidRPr="001811EF">
        <w:t xml:space="preserve">elations were conceded to England at that </w:t>
      </w:r>
      <w:proofErr w:type="spellStart"/>
      <w:r w:rsidR="001811EF" w:rsidRPr="001811EF">
        <w:t>favoured</w:t>
      </w:r>
      <w:proofErr w:type="spellEnd"/>
      <w:r w:rsidR="001811EF" w:rsidRPr="001811EF">
        <w:t xml:space="preserve"> period, as at this. Mrs. Southcott had recently attained her five-and-twentieth blessed birthday, of whom a prophetic private in the Life Guards had heralded the sublime appearance by announcing that arrangements were made for the swallowing up of London and Westminster. Even the Cock-lane ghost had been laid only a round dozen of years, after rapping out its messages, as the spirits of this very year last past (supernaturally deficient in originality) rapped out theirs. Mere messages in the earthly order of events had lately come to the English Crown and People, from a co</w:t>
      </w:r>
      <w:r w:rsidR="001811EF" w:rsidRPr="001811EF">
        <w:t>n</w:t>
      </w:r>
      <w:r w:rsidR="001811EF" w:rsidRPr="001811EF">
        <w:t xml:space="preserve">gress of British subjects in America: which, strange to relate, have proved more important to the human race than any communications yet received through any of the chickens of the Cock-lane brood. </w:t>
      </w:r>
    </w:p>
    <w:p w14:paraId="417F81C3" w14:textId="2AAF3176" w:rsidR="001811EF" w:rsidRDefault="001811EF" w:rsidP="00193D0A">
      <w:r w:rsidRPr="001811EF">
        <w:t xml:space="preserve">France, less </w:t>
      </w:r>
      <w:proofErr w:type="spellStart"/>
      <w:r w:rsidRPr="001811EF">
        <w:t>favoured</w:t>
      </w:r>
      <w:proofErr w:type="spellEnd"/>
      <w:r w:rsidRPr="001811EF">
        <w:t xml:space="preserve"> on the whole as to matters spiritual than her sister of the shield and trident, rolled with exceeding smoothness down hill, making paper money and spending it. Under the guidance of her Christian pastors, she entertained herself, besides, with such humane achievements as sentencing a youth to have his hands cut off, his tongue torn out with pincers, and his body burned alive, because he had not kneeled down in the rain to do </w:t>
      </w:r>
      <w:proofErr w:type="spellStart"/>
      <w:r w:rsidRPr="001811EF">
        <w:t>honour</w:t>
      </w:r>
      <w:proofErr w:type="spellEnd"/>
      <w:r w:rsidRPr="001811EF">
        <w:t xml:space="preserve"> to a dirty procession of monks which passed within his view, at a distance of some fifty or sixty yards. It is likely enough that, rooted in the woods of France and Norway, there </w:t>
      </w:r>
      <w:r w:rsidRPr="001811EF">
        <w:lastRenderedPageBreak/>
        <w:t xml:space="preserve">were growing trees, when that sufferer was put to death, already marked by the Woodman, Fate, to come down and be sawn into boards, to make a certain movable framework with a sack and a knife in it, terrible in history. It is likely enough that in the rough outhouses of some tillers of the heavy lands adjacent to Paris, there were sheltered from the weather that very day, rude carts, bespattered with rustic mire, snuffed about by pigs, and roosted in by poultry, which the Farmer, Death, had already set apart to be his tumbrils of the Revolution. But that Woodman and that Farmer, though they work unceasingly, work silently and no one heard them as they went about with muffled tread: the rather, forasmuch as to entertain any suspicion that they were awake, was to be </w:t>
      </w:r>
      <w:proofErr w:type="spellStart"/>
      <w:r w:rsidRPr="001811EF">
        <w:t>atheistical</w:t>
      </w:r>
      <w:proofErr w:type="spellEnd"/>
      <w:r w:rsidRPr="001811EF">
        <w:t xml:space="preserve"> and traitorous. </w:t>
      </w:r>
    </w:p>
    <w:p w14:paraId="28FA383F" w14:textId="77777777" w:rsidR="007F5AA1" w:rsidRDefault="007F5AA1" w:rsidP="00193D0A"/>
    <w:p w14:paraId="10CD2467" w14:textId="77777777" w:rsidR="007F5AA1" w:rsidRDefault="007F5AA1" w:rsidP="00193D0A">
      <w:pPr>
        <w:sectPr w:rsidR="007F5AA1" w:rsidSect="009D448E">
          <w:headerReference w:type="first" r:id="rId32"/>
          <w:pgSz w:w="12240" w:h="12240" w:code="167"/>
          <w:pgMar w:top="1440" w:right="1440" w:bottom="1440" w:left="1440" w:header="1008" w:footer="1008" w:gutter="432"/>
          <w:cols w:space="720"/>
          <w:titlePg/>
        </w:sectPr>
      </w:pPr>
    </w:p>
    <w:p w14:paraId="225E6AD0" w14:textId="77777777" w:rsidR="00696B99" w:rsidRDefault="00696B99" w:rsidP="00586990">
      <w:pPr>
        <w:pStyle w:val="Heading1"/>
      </w:pPr>
      <w:bookmarkStart w:id="5" w:name="_Toc240349243"/>
      <w:r>
        <w:lastRenderedPageBreak/>
        <w:t>Appendix 1</w:t>
      </w:r>
      <w:bookmarkEnd w:id="5"/>
    </w:p>
    <w:p w14:paraId="40EE07EA" w14:textId="6634D4C7" w:rsidR="00193D0A" w:rsidRDefault="002E4E85" w:rsidP="00193D0A">
      <w:pPr>
        <w:rPr>
          <w:b/>
        </w:rPr>
      </w:pPr>
      <w:r w:rsidRPr="00530E71">
        <w:rPr>
          <w:b/>
        </w:rPr>
        <w:t>Delete th</w:t>
      </w:r>
      <w:r w:rsidR="00D841F6">
        <w:rPr>
          <w:b/>
        </w:rPr>
        <w:t xml:space="preserve">is </w:t>
      </w:r>
      <w:r w:rsidRPr="00530E71">
        <w:rPr>
          <w:b/>
        </w:rPr>
        <w:t xml:space="preserve">instructional text when </w:t>
      </w:r>
      <w:r w:rsidR="00402F3C">
        <w:rPr>
          <w:b/>
        </w:rPr>
        <w:t>formatting your book</w:t>
      </w:r>
      <w:r w:rsidRPr="00530E71">
        <w:rPr>
          <w:b/>
        </w:rPr>
        <w:t>.</w:t>
      </w:r>
    </w:p>
    <w:p w14:paraId="1B9D0AE8" w14:textId="77777777" w:rsidR="002E4E85" w:rsidRPr="00200962" w:rsidRDefault="002E4E85" w:rsidP="00193D0A">
      <w:pPr>
        <w:rPr>
          <w:b/>
        </w:rPr>
      </w:pPr>
    </w:p>
    <w:p w14:paraId="06B262BE" w14:textId="4ADA4CC4" w:rsidR="00193D0A" w:rsidRPr="00200962" w:rsidRDefault="00193D0A" w:rsidP="00193D0A">
      <w:pPr>
        <w:rPr>
          <w:b/>
        </w:rPr>
      </w:pPr>
      <w:r w:rsidRPr="00200962">
        <w:rPr>
          <w:b/>
        </w:rPr>
        <w:t>[Style = Indent Normal]</w:t>
      </w:r>
    </w:p>
    <w:p w14:paraId="2F785236" w14:textId="77777777" w:rsidR="00193D0A" w:rsidRPr="00193D0A" w:rsidRDefault="00193D0A" w:rsidP="00193D0A"/>
    <w:p w14:paraId="1B34768C" w14:textId="532DFF13" w:rsidR="00696B99" w:rsidRPr="00243A86" w:rsidRDefault="00696B99" w:rsidP="00193D0A">
      <w:r w:rsidRPr="00243A86">
        <w:t xml:space="preserve">A book can have a </w:t>
      </w:r>
      <w:r>
        <w:t>single appendix or many appendic</w:t>
      </w:r>
      <w:r w:rsidRPr="00243A86">
        <w:t>es. If the book contains more than one appendix, label</w:t>
      </w:r>
      <w:r>
        <w:t xml:space="preserve"> them</w:t>
      </w:r>
      <w:r w:rsidRPr="00243A86">
        <w:t xml:space="preserve"> as Appendix A</w:t>
      </w:r>
      <w:r w:rsidR="002E4E85">
        <w:t>, B, C</w:t>
      </w:r>
      <w:r w:rsidRPr="00243A86">
        <w:t xml:space="preserve"> or Appendix 1</w:t>
      </w:r>
      <w:r w:rsidR="002E4E85">
        <w:t>, 2, 3</w:t>
      </w:r>
      <w:r w:rsidRPr="00243A86">
        <w:t>, etc.</w:t>
      </w:r>
    </w:p>
    <w:p w14:paraId="46B48930" w14:textId="0AB39978" w:rsidR="00696B99" w:rsidRPr="00243A86" w:rsidRDefault="00696B99" w:rsidP="00193D0A">
      <w:r w:rsidRPr="00243A86">
        <w:t>T</w:t>
      </w:r>
      <w:r>
        <w:t>he design for an appendix heading</w:t>
      </w:r>
      <w:r w:rsidRPr="00243A86">
        <w:t xml:space="preserve"> is often identic</w:t>
      </w:r>
      <w:r>
        <w:t>al to the book’s chapter headings</w:t>
      </w:r>
      <w:r w:rsidRPr="00243A86">
        <w:t xml:space="preserve">, but </w:t>
      </w:r>
      <w:r w:rsidR="00D841F6">
        <w:t xml:space="preserve">“Appendix” followed by its number or letter replaces </w:t>
      </w:r>
      <w:r w:rsidRPr="00243A86">
        <w:t>the chapter number.</w:t>
      </w:r>
    </w:p>
    <w:p w14:paraId="16FFD659" w14:textId="0E9926BE" w:rsidR="00696B99" w:rsidRPr="00243A86" w:rsidRDefault="00696B99" w:rsidP="00193D0A">
      <w:r w:rsidRPr="00243A86">
        <w:t xml:space="preserve">The appendix includes material that </w:t>
      </w:r>
      <w:r w:rsidR="002E4E85">
        <w:t>does not</w:t>
      </w:r>
      <w:r w:rsidRPr="00243A86">
        <w:t xml:space="preserve"> fit into the flow of the book for one reason or another. It can be reference material, a long extra</w:t>
      </w:r>
      <w:r w:rsidR="002E4E85">
        <w:t>ct, a</w:t>
      </w:r>
      <w:r w:rsidRPr="00243A86">
        <w:t xml:space="preserve"> table, or just about anything the a</w:t>
      </w:r>
      <w:r w:rsidRPr="00243A86">
        <w:t>u</w:t>
      </w:r>
      <w:r w:rsidRPr="00243A86">
        <w:t>thor wants to add to the book.</w:t>
      </w:r>
    </w:p>
    <w:p w14:paraId="6FCEDAFD" w14:textId="271335C3" w:rsidR="00696B99" w:rsidRDefault="00696B99" w:rsidP="00193D0A">
      <w:r w:rsidRPr="00243A86">
        <w:t>Depending on the type of material involved, the appendix can be set as regular body text, or in a smaller type size if it’s an extract or table, or if you need to reduce the page count</w:t>
      </w:r>
      <w:r w:rsidR="00D841F6">
        <w:t xml:space="preserve"> in your book</w:t>
      </w:r>
      <w:r w:rsidRPr="00243A86">
        <w:t>.</w:t>
      </w:r>
    </w:p>
    <w:p w14:paraId="07610AB8" w14:textId="77777777" w:rsidR="00696B99" w:rsidRPr="00696B99" w:rsidRDefault="00696B99" w:rsidP="00193D0A"/>
    <w:p w14:paraId="5982DF64" w14:textId="593ECB3C" w:rsidR="00696B99" w:rsidRPr="0009139F" w:rsidRDefault="00696B99" w:rsidP="00193D0A">
      <w:r>
        <w:t>If your Appendix requires multiple pages, the final page should be on an even nu</w:t>
      </w:r>
      <w:r>
        <w:t>m</w:t>
      </w:r>
      <w:r>
        <w:t xml:space="preserve">bered page (left side of an open book). A section break is included below to </w:t>
      </w:r>
      <w:r w:rsidR="00193D0A">
        <w:t xml:space="preserve">automatically </w:t>
      </w:r>
      <w:r>
        <w:t>insert the required blank page if required.</w:t>
      </w:r>
    </w:p>
    <w:p w14:paraId="600FB8FF" w14:textId="77777777" w:rsidR="00696B99" w:rsidRDefault="00696B99" w:rsidP="00193D0A"/>
    <w:p w14:paraId="270230EA" w14:textId="77777777" w:rsidR="00D841F6" w:rsidRDefault="00D841F6" w:rsidP="00193D0A"/>
    <w:p w14:paraId="0CC0EB4E" w14:textId="4245D52C" w:rsidR="00696B99" w:rsidRPr="00200962" w:rsidRDefault="00696B99" w:rsidP="00193D0A">
      <w:pPr>
        <w:rPr>
          <w:b/>
        </w:rPr>
      </w:pPr>
      <w:r w:rsidRPr="00200962">
        <w:rPr>
          <w:b/>
        </w:rPr>
        <w:t>If you are not including an Appendix, delete this page from the template.</w:t>
      </w:r>
    </w:p>
    <w:p w14:paraId="3D80C312" w14:textId="77777777" w:rsidR="002E626B" w:rsidRDefault="002E626B" w:rsidP="00193D0A">
      <w:pPr>
        <w:sectPr w:rsidR="002E626B" w:rsidSect="009D448E">
          <w:type w:val="oddPage"/>
          <w:pgSz w:w="12240" w:h="12240" w:code="167"/>
          <w:pgMar w:top="1440" w:right="1440" w:bottom="1440" w:left="1440" w:header="1008" w:footer="1008" w:gutter="432"/>
          <w:cols w:space="720"/>
          <w:titlePg/>
        </w:sectPr>
      </w:pPr>
    </w:p>
    <w:p w14:paraId="1368EF08" w14:textId="77777777" w:rsidR="00696B99" w:rsidRDefault="00696B99" w:rsidP="00586990">
      <w:pPr>
        <w:pStyle w:val="Heading1"/>
      </w:pPr>
      <w:bookmarkStart w:id="6" w:name="_Toc240349244"/>
      <w:r>
        <w:lastRenderedPageBreak/>
        <w:t>Notes</w:t>
      </w:r>
      <w:bookmarkEnd w:id="6"/>
    </w:p>
    <w:p w14:paraId="33BFC5C2" w14:textId="57CF157F" w:rsidR="00193D0A" w:rsidRPr="00200962" w:rsidRDefault="002E4E85" w:rsidP="00193D0A">
      <w:pPr>
        <w:pStyle w:val="Notes"/>
        <w:rPr>
          <w:b/>
        </w:rPr>
      </w:pPr>
      <w:r w:rsidRPr="00530E71">
        <w:rPr>
          <w:b/>
        </w:rPr>
        <w:t>Delete th</w:t>
      </w:r>
      <w:r w:rsidR="00D841F6">
        <w:rPr>
          <w:b/>
        </w:rPr>
        <w:t>is</w:t>
      </w:r>
      <w:r w:rsidRPr="00530E71">
        <w:rPr>
          <w:b/>
        </w:rPr>
        <w:t xml:space="preserve"> instructional text when </w:t>
      </w:r>
      <w:r w:rsidR="00402F3C">
        <w:rPr>
          <w:b/>
        </w:rPr>
        <w:t>formatting your book</w:t>
      </w:r>
      <w:r w:rsidRPr="00530E71">
        <w:rPr>
          <w:b/>
        </w:rPr>
        <w:t>.</w:t>
      </w:r>
    </w:p>
    <w:p w14:paraId="5F12730D" w14:textId="329E1374" w:rsidR="00193D0A" w:rsidRPr="00200962" w:rsidRDefault="00193D0A" w:rsidP="00193D0A">
      <w:pPr>
        <w:pStyle w:val="Notes"/>
        <w:rPr>
          <w:b/>
        </w:rPr>
      </w:pPr>
      <w:r w:rsidRPr="00200962">
        <w:rPr>
          <w:b/>
        </w:rPr>
        <w:t>[Style = Notes]</w:t>
      </w:r>
    </w:p>
    <w:p w14:paraId="35F6B29E" w14:textId="77777777" w:rsidR="00193D0A" w:rsidRPr="00193D0A" w:rsidRDefault="00193D0A" w:rsidP="00193D0A">
      <w:pPr>
        <w:pStyle w:val="Notes"/>
      </w:pPr>
    </w:p>
    <w:p w14:paraId="3BA6D40F" w14:textId="341116C8" w:rsidR="00696B99" w:rsidRPr="00F700BB" w:rsidRDefault="002E4E85" w:rsidP="00193D0A">
      <w:pPr>
        <w:pStyle w:val="Notes"/>
      </w:pPr>
      <w:r>
        <w:t>The N</w:t>
      </w:r>
      <w:r w:rsidR="00696B99" w:rsidRPr="00F700BB">
        <w:t>otes for a book can be set as footnotes as the bottom of the page</w:t>
      </w:r>
      <w:r w:rsidR="00696B99">
        <w:t xml:space="preserve"> within the main body of the book</w:t>
      </w:r>
      <w:r w:rsidR="00696B99" w:rsidRPr="00F700BB">
        <w:t xml:space="preserve"> or on a </w:t>
      </w:r>
      <w:r>
        <w:t>N</w:t>
      </w:r>
      <w:r w:rsidR="00696B99" w:rsidRPr="00F700BB">
        <w:t>otes page in the back</w:t>
      </w:r>
      <w:r w:rsidR="00696B99">
        <w:t xml:space="preserve"> </w:t>
      </w:r>
      <w:r w:rsidR="00402F3C">
        <w:t>matter. The N</w:t>
      </w:r>
      <w:r w:rsidR="00696B99" w:rsidRPr="00F700BB">
        <w:t>otes should come</w:t>
      </w:r>
      <w:r>
        <w:t xml:space="preserve"> before the R</w:t>
      </w:r>
      <w:r w:rsidR="00696B99" w:rsidRPr="00F700BB">
        <w:t xml:space="preserve">eferences or </w:t>
      </w:r>
      <w:r>
        <w:t>B</w:t>
      </w:r>
      <w:r w:rsidR="00696B99" w:rsidRPr="00F700BB">
        <w:t xml:space="preserve">ibliography </w:t>
      </w:r>
      <w:r w:rsidR="00D841F6">
        <w:t>(</w:t>
      </w:r>
      <w:r w:rsidR="00696B99" w:rsidRPr="00F700BB">
        <w:t xml:space="preserve">if </w:t>
      </w:r>
      <w:r>
        <w:t>inclu</w:t>
      </w:r>
      <w:r>
        <w:t>d</w:t>
      </w:r>
      <w:r>
        <w:t>ed</w:t>
      </w:r>
      <w:r w:rsidR="00D841F6">
        <w:t>)</w:t>
      </w:r>
      <w:r w:rsidR="00696B99" w:rsidRPr="00F700BB">
        <w:t>.</w:t>
      </w:r>
    </w:p>
    <w:p w14:paraId="0A22083D" w14:textId="021F468B" w:rsidR="00696B99" w:rsidRPr="00F700BB" w:rsidRDefault="002E4E85" w:rsidP="00193D0A">
      <w:pPr>
        <w:pStyle w:val="Notes"/>
      </w:pPr>
      <w:r>
        <w:t>The font used in the N</w:t>
      </w:r>
      <w:r w:rsidR="00696B99" w:rsidRPr="00F700BB">
        <w:t xml:space="preserve">otes </w:t>
      </w:r>
      <w:r>
        <w:t>is</w:t>
      </w:r>
      <w:r w:rsidR="00696B99" w:rsidRPr="00F700BB">
        <w:t xml:space="preserve"> generally set about 2 points smaller than the main body text. Notes are usua</w:t>
      </w:r>
      <w:r w:rsidR="00696B99" w:rsidRPr="00F700BB">
        <w:t>l</w:t>
      </w:r>
      <w:r w:rsidR="00696B99" w:rsidRPr="00F700BB">
        <w:t xml:space="preserve">ly set in the </w:t>
      </w:r>
      <w:r w:rsidR="00696B99">
        <w:t xml:space="preserve">same font as </w:t>
      </w:r>
      <w:r>
        <w:t xml:space="preserve">the </w:t>
      </w:r>
      <w:r w:rsidR="00696B99" w:rsidRPr="00F700BB">
        <w:t>body text</w:t>
      </w:r>
      <w:r>
        <w:t>,</w:t>
      </w:r>
      <w:r w:rsidR="00D841F6">
        <w:t xml:space="preserve"> </w:t>
      </w:r>
      <w:r w:rsidR="00696B99" w:rsidRPr="00F700BB">
        <w:t>which is almost always a serif font such as Times or Garamond.</w:t>
      </w:r>
    </w:p>
    <w:p w14:paraId="56A2B5E5" w14:textId="7CFB7720" w:rsidR="00696B99" w:rsidRDefault="00696B99" w:rsidP="00193D0A">
      <w:pPr>
        <w:pStyle w:val="Notes"/>
      </w:pPr>
      <w:r w:rsidRPr="00F700BB">
        <w:t>The first line of the</w:t>
      </w:r>
      <w:r w:rsidR="00402F3C">
        <w:t xml:space="preserve"> note is usually set with a ¼-</w:t>
      </w:r>
      <w:r w:rsidRPr="00F700BB">
        <w:t xml:space="preserve">inch indent. If the main body text is left </w:t>
      </w:r>
      <w:r w:rsidR="00402F3C">
        <w:t>aligned</w:t>
      </w:r>
      <w:r w:rsidRPr="00F700BB">
        <w:t xml:space="preserve"> then the notes should also be left </w:t>
      </w:r>
      <w:r w:rsidR="00402F3C">
        <w:t>aligned</w:t>
      </w:r>
      <w:r w:rsidRPr="00F700BB">
        <w:t>.</w:t>
      </w:r>
    </w:p>
    <w:p w14:paraId="6CBF710E" w14:textId="77777777" w:rsidR="00696B99" w:rsidRDefault="00696B99" w:rsidP="00193D0A">
      <w:pPr>
        <w:pStyle w:val="Notes"/>
      </w:pPr>
    </w:p>
    <w:p w14:paraId="17484381" w14:textId="5907997B" w:rsidR="00696B99" w:rsidRPr="0009139F" w:rsidRDefault="00696B99" w:rsidP="00193D0A">
      <w:pPr>
        <w:pStyle w:val="Notes"/>
      </w:pPr>
      <w:r>
        <w:t xml:space="preserve">If your Notes require multiple pages, the final page should be on an even numbered page (left side of an open book). A section break is included below to </w:t>
      </w:r>
      <w:r w:rsidR="00193D0A">
        <w:t xml:space="preserve">automatically </w:t>
      </w:r>
      <w:r>
        <w:t>insert the required blank page if required.</w:t>
      </w:r>
    </w:p>
    <w:p w14:paraId="4A527AD6" w14:textId="77777777" w:rsidR="00696B99" w:rsidRDefault="00696B99" w:rsidP="00193D0A">
      <w:pPr>
        <w:pStyle w:val="Notes"/>
      </w:pPr>
    </w:p>
    <w:p w14:paraId="10B16FEB" w14:textId="77777777" w:rsidR="00D841F6" w:rsidRDefault="00D841F6" w:rsidP="00193D0A">
      <w:pPr>
        <w:pStyle w:val="Notes"/>
      </w:pPr>
    </w:p>
    <w:p w14:paraId="593F4ED0" w14:textId="4E576950" w:rsidR="00696B99" w:rsidRDefault="00696B99" w:rsidP="00193D0A">
      <w:pPr>
        <w:pStyle w:val="Notes"/>
        <w:rPr>
          <w:b/>
        </w:rPr>
      </w:pPr>
      <w:r w:rsidRPr="00200962">
        <w:rPr>
          <w:b/>
        </w:rPr>
        <w:t>If you are not including Notes, delete this page from the template.</w:t>
      </w:r>
    </w:p>
    <w:p w14:paraId="001A3211" w14:textId="77777777" w:rsidR="002E626B" w:rsidRDefault="002E626B" w:rsidP="00193D0A">
      <w:pPr>
        <w:pStyle w:val="Notes"/>
        <w:rPr>
          <w:b/>
        </w:rPr>
      </w:pPr>
    </w:p>
    <w:p w14:paraId="0A9B3A5A" w14:textId="77777777" w:rsidR="002E626B" w:rsidRDefault="002E626B" w:rsidP="00193D0A">
      <w:pPr>
        <w:pStyle w:val="Notes"/>
        <w:rPr>
          <w:b/>
        </w:rPr>
        <w:sectPr w:rsidR="002E626B" w:rsidSect="009D448E">
          <w:headerReference w:type="first" r:id="rId33"/>
          <w:type w:val="oddPage"/>
          <w:pgSz w:w="12240" w:h="12240" w:code="167"/>
          <w:pgMar w:top="1440" w:right="1440" w:bottom="1440" w:left="1440" w:header="1008" w:footer="1008" w:gutter="432"/>
          <w:cols w:space="720"/>
          <w:titlePg/>
        </w:sectPr>
      </w:pPr>
    </w:p>
    <w:p w14:paraId="782DCB70" w14:textId="77777777" w:rsidR="008B1C14" w:rsidRDefault="008B1C14" w:rsidP="00586990">
      <w:pPr>
        <w:pStyle w:val="Heading1"/>
      </w:pPr>
      <w:bookmarkStart w:id="7" w:name="_Toc240349245"/>
      <w:r>
        <w:lastRenderedPageBreak/>
        <w:t>References</w:t>
      </w:r>
      <w:bookmarkEnd w:id="7"/>
    </w:p>
    <w:p w14:paraId="4AAF6C7D" w14:textId="4BF061EC" w:rsidR="00193D0A" w:rsidRPr="002E4E85" w:rsidRDefault="00D841F6" w:rsidP="002E4E85">
      <w:pPr>
        <w:pStyle w:val="References"/>
        <w:rPr>
          <w:b/>
        </w:rPr>
      </w:pPr>
      <w:r>
        <w:rPr>
          <w:b/>
        </w:rPr>
        <w:t xml:space="preserve">Delete this instructional text </w:t>
      </w:r>
      <w:r w:rsidR="00402F3C">
        <w:rPr>
          <w:b/>
        </w:rPr>
        <w:t>when</w:t>
      </w:r>
      <w:r w:rsidR="002E4E85" w:rsidRPr="002E4E85">
        <w:rPr>
          <w:b/>
        </w:rPr>
        <w:t xml:space="preserve"> </w:t>
      </w:r>
      <w:r w:rsidR="00402F3C">
        <w:rPr>
          <w:b/>
        </w:rPr>
        <w:t>formatting your book</w:t>
      </w:r>
      <w:r w:rsidR="002E4E85" w:rsidRPr="002E4E85">
        <w:rPr>
          <w:b/>
        </w:rPr>
        <w:t>.</w:t>
      </w:r>
    </w:p>
    <w:p w14:paraId="392AC413" w14:textId="3BA2A46B" w:rsidR="00193D0A" w:rsidRPr="002E4E85" w:rsidRDefault="00193D0A" w:rsidP="002E4E85">
      <w:pPr>
        <w:pStyle w:val="References"/>
        <w:rPr>
          <w:b/>
        </w:rPr>
      </w:pPr>
      <w:r w:rsidRPr="002E4E85">
        <w:rPr>
          <w:b/>
        </w:rPr>
        <w:t>[Style = References</w:t>
      </w:r>
      <w:r w:rsidR="002E626B" w:rsidRPr="002E4E85">
        <w:rPr>
          <w:b/>
        </w:rPr>
        <w:t xml:space="preserve"> Hanging Indent</w:t>
      </w:r>
      <w:r w:rsidRPr="002E4E85">
        <w:rPr>
          <w:b/>
        </w:rPr>
        <w:t>]</w:t>
      </w:r>
    </w:p>
    <w:p w14:paraId="542F186F" w14:textId="77777777" w:rsidR="00193D0A" w:rsidRPr="00193D0A" w:rsidRDefault="00193D0A" w:rsidP="00193D0A">
      <w:pPr>
        <w:pStyle w:val="Notes"/>
      </w:pPr>
    </w:p>
    <w:p w14:paraId="0FE28DAA" w14:textId="42A77AC1" w:rsidR="008B1C14" w:rsidRPr="0035377B" w:rsidRDefault="00E1598B" w:rsidP="002E626B">
      <w:pPr>
        <w:pStyle w:val="References"/>
      </w:pPr>
      <w:r>
        <w:t xml:space="preserve">The References </w:t>
      </w:r>
      <w:r w:rsidR="002E4E85">
        <w:t>section (</w:t>
      </w:r>
      <w:r>
        <w:t>or B</w:t>
      </w:r>
      <w:r w:rsidR="008B1C14" w:rsidRPr="0035377B">
        <w:t>ibl</w:t>
      </w:r>
      <w:r w:rsidR="008B1C14">
        <w:t>iography</w:t>
      </w:r>
      <w:r w:rsidR="002E4E85">
        <w:t>)</w:t>
      </w:r>
      <w:r w:rsidR="008B1C14">
        <w:t xml:space="preserve"> generally follows the </w:t>
      </w:r>
      <w:r w:rsidR="002E4E85">
        <w:t>N</w:t>
      </w:r>
      <w:r w:rsidR="008B1C14" w:rsidRPr="0035377B">
        <w:t xml:space="preserve">otes section if there is one. The references </w:t>
      </w:r>
      <w:r w:rsidR="008B1C14">
        <w:t xml:space="preserve">text can be set in the same font and size as the </w:t>
      </w:r>
      <w:r w:rsidR="002E4E85">
        <w:t>N</w:t>
      </w:r>
      <w:r w:rsidR="008B1C14">
        <w:t>otes</w:t>
      </w:r>
      <w:r w:rsidR="008B1C14" w:rsidRPr="0035377B">
        <w:t>.</w:t>
      </w:r>
    </w:p>
    <w:p w14:paraId="01615D8C" w14:textId="21C3D3F0" w:rsidR="008B1C14" w:rsidRPr="0035377B" w:rsidRDefault="00E1598B" w:rsidP="002E626B">
      <w:pPr>
        <w:pStyle w:val="References"/>
      </w:pPr>
      <w:r>
        <w:t>The R</w:t>
      </w:r>
      <w:r w:rsidR="008B1C14" w:rsidRPr="0035377B">
        <w:t xml:space="preserve">eferences are often set </w:t>
      </w:r>
      <w:r w:rsidR="008B1C14">
        <w:t xml:space="preserve">with a </w:t>
      </w:r>
      <w:r w:rsidR="008B1C14" w:rsidRPr="0035377B">
        <w:t>ragged right</w:t>
      </w:r>
      <w:r w:rsidR="008B1C14">
        <w:t xml:space="preserve"> margin (i.e. not </w:t>
      </w:r>
      <w:r w:rsidR="00402F3C">
        <w:t>aligned</w:t>
      </w:r>
      <w:r w:rsidR="008B1C14">
        <w:t>)</w:t>
      </w:r>
      <w:r w:rsidR="008B1C14" w:rsidRPr="0035377B">
        <w:t>, especially if there are long website addresses that would make it difficult to justify the text without leaving big spaces between words.</w:t>
      </w:r>
    </w:p>
    <w:p w14:paraId="0F4E6C79" w14:textId="1EBC1EAD" w:rsidR="008B1C14" w:rsidRPr="0035377B" w:rsidRDefault="008B1C14" w:rsidP="002E626B">
      <w:pPr>
        <w:pStyle w:val="References"/>
      </w:pPr>
      <w:r w:rsidRPr="0035377B">
        <w:t>To</w:t>
      </w:r>
      <w:r w:rsidR="00E1598B">
        <w:t xml:space="preserve"> make them easier to read, the R</w:t>
      </w:r>
      <w:r w:rsidRPr="0035377B">
        <w:t>eferences can be set with a small amount of extra s</w:t>
      </w:r>
      <w:r>
        <w:t>pace between entries, or with</w:t>
      </w:r>
      <w:r w:rsidR="00402F3C">
        <w:t xml:space="preserve"> ¼-</w:t>
      </w:r>
      <w:r w:rsidRPr="0035377B">
        <w:t>inch hanging indent, where the first line of text is flush left with the text margin and the following lines are indented.</w:t>
      </w:r>
    </w:p>
    <w:p w14:paraId="224C7E8A" w14:textId="77777777" w:rsidR="007F5AA1" w:rsidRDefault="007F5AA1" w:rsidP="002E626B">
      <w:pPr>
        <w:pStyle w:val="References"/>
      </w:pPr>
    </w:p>
    <w:p w14:paraId="77528EFD" w14:textId="1397F7FA" w:rsidR="008B1C14" w:rsidRPr="0009139F" w:rsidRDefault="008B1C14" w:rsidP="002E626B">
      <w:pPr>
        <w:pStyle w:val="References"/>
      </w:pPr>
      <w:r>
        <w:t>If your list of References requires multiple pages, the final page should be on an even numbered page (left side of an open book). A section break is included below to</w:t>
      </w:r>
      <w:r w:rsidR="00193D0A">
        <w:t xml:space="preserve"> automatically</w:t>
      </w:r>
      <w:r>
        <w:t xml:space="preserve"> insert the required blank page if r</w:t>
      </w:r>
      <w:r>
        <w:t>e</w:t>
      </w:r>
      <w:r>
        <w:t>quired.</w:t>
      </w:r>
    </w:p>
    <w:p w14:paraId="354467B0" w14:textId="77777777" w:rsidR="008B1C14" w:rsidRDefault="008B1C14" w:rsidP="00193D0A">
      <w:pPr>
        <w:pStyle w:val="Notes"/>
      </w:pPr>
    </w:p>
    <w:p w14:paraId="6D97B988" w14:textId="77777777" w:rsidR="00D841F6" w:rsidRDefault="00D841F6" w:rsidP="00193D0A">
      <w:pPr>
        <w:pStyle w:val="Notes"/>
      </w:pPr>
    </w:p>
    <w:p w14:paraId="09669F5D" w14:textId="362AD381" w:rsidR="008B1C14" w:rsidRDefault="008B1C14" w:rsidP="007E3D0D">
      <w:pPr>
        <w:pStyle w:val="References"/>
        <w:rPr>
          <w:b/>
        </w:rPr>
      </w:pPr>
      <w:r w:rsidRPr="007E3D0D">
        <w:rPr>
          <w:b/>
        </w:rPr>
        <w:t>If you are not including a list of References, delete this page from the template</w:t>
      </w:r>
      <w:r w:rsidR="00200962" w:rsidRPr="007E3D0D">
        <w:rPr>
          <w:b/>
        </w:rPr>
        <w:t>.</w:t>
      </w:r>
    </w:p>
    <w:p w14:paraId="1AD0E0DA" w14:textId="77777777" w:rsidR="007E3D0D" w:rsidRPr="007E3D0D" w:rsidRDefault="007E3D0D" w:rsidP="007E3D0D">
      <w:pPr>
        <w:pStyle w:val="References"/>
        <w:rPr>
          <w:b/>
        </w:rPr>
      </w:pPr>
    </w:p>
    <w:p w14:paraId="6AFE0EED" w14:textId="77777777" w:rsidR="002E626B" w:rsidRDefault="002E626B" w:rsidP="00193D0A">
      <w:pPr>
        <w:pStyle w:val="Notes"/>
        <w:sectPr w:rsidR="002E626B" w:rsidSect="009D448E">
          <w:headerReference w:type="first" r:id="rId34"/>
          <w:type w:val="oddPage"/>
          <w:pgSz w:w="12240" w:h="12240" w:code="167"/>
          <w:pgMar w:top="1440" w:right="1440" w:bottom="1440" w:left="1440" w:header="1008" w:footer="1008" w:gutter="432"/>
          <w:cols w:space="720"/>
          <w:titlePg/>
        </w:sectPr>
      </w:pPr>
    </w:p>
    <w:p w14:paraId="3AD0CA16" w14:textId="77777777" w:rsidR="008B1C14" w:rsidRPr="00A9101E" w:rsidRDefault="008B1C14" w:rsidP="00586990">
      <w:pPr>
        <w:pStyle w:val="Heading1"/>
      </w:pPr>
      <w:bookmarkStart w:id="8" w:name="_Toc240349246"/>
      <w:r w:rsidRPr="00A9101E">
        <w:lastRenderedPageBreak/>
        <w:t>Glossary</w:t>
      </w:r>
      <w:bookmarkEnd w:id="8"/>
    </w:p>
    <w:p w14:paraId="60FA0C5A" w14:textId="1B32712E" w:rsidR="00193D0A" w:rsidRPr="00200962" w:rsidRDefault="00D841F6" w:rsidP="00193D0A">
      <w:pPr>
        <w:pStyle w:val="Glossary"/>
        <w:rPr>
          <w:b/>
        </w:rPr>
      </w:pPr>
      <w:r>
        <w:rPr>
          <w:b/>
        </w:rPr>
        <w:t xml:space="preserve">Delete this instructional text </w:t>
      </w:r>
      <w:r w:rsidR="00402F3C">
        <w:rPr>
          <w:b/>
        </w:rPr>
        <w:t>when</w:t>
      </w:r>
      <w:r w:rsidR="002E4E85" w:rsidRPr="00530E71">
        <w:rPr>
          <w:b/>
        </w:rPr>
        <w:t xml:space="preserve"> </w:t>
      </w:r>
      <w:r w:rsidR="00402F3C">
        <w:rPr>
          <w:b/>
        </w:rPr>
        <w:t>formatting your book</w:t>
      </w:r>
      <w:r w:rsidR="002E4E85" w:rsidRPr="00530E71">
        <w:rPr>
          <w:b/>
        </w:rPr>
        <w:t>.</w:t>
      </w:r>
    </w:p>
    <w:p w14:paraId="73B8B408" w14:textId="1888666E" w:rsidR="00193D0A" w:rsidRPr="00200962" w:rsidRDefault="00193D0A" w:rsidP="00193D0A">
      <w:pPr>
        <w:pStyle w:val="Glossary"/>
        <w:rPr>
          <w:b/>
        </w:rPr>
      </w:pPr>
      <w:r w:rsidRPr="00200962">
        <w:rPr>
          <w:b/>
        </w:rPr>
        <w:t>[Style = Glossary]</w:t>
      </w:r>
    </w:p>
    <w:p w14:paraId="2DC94DA4" w14:textId="77777777" w:rsidR="00193D0A" w:rsidRPr="00193D0A" w:rsidRDefault="00193D0A" w:rsidP="00193D0A">
      <w:pPr>
        <w:pStyle w:val="Glossary"/>
      </w:pPr>
    </w:p>
    <w:p w14:paraId="76E5820F" w14:textId="41652D20" w:rsidR="008B1C14" w:rsidRPr="00A9101E" w:rsidRDefault="008B1C14" w:rsidP="00193D0A">
      <w:pPr>
        <w:pStyle w:val="Glossary"/>
      </w:pPr>
      <w:r w:rsidRPr="00A9101E">
        <w:t>If the book has a glossary, it us</w:t>
      </w:r>
      <w:r w:rsidR="002E4E85">
        <w:t>ually comes after the N</w:t>
      </w:r>
      <w:r w:rsidRPr="00A9101E">
        <w:t xml:space="preserve">otes and </w:t>
      </w:r>
      <w:r w:rsidR="002E4E85">
        <w:t>R</w:t>
      </w:r>
      <w:r w:rsidRPr="00A9101E">
        <w:t>eferences sections</w:t>
      </w:r>
      <w:r w:rsidR="002E4E85">
        <w:t xml:space="preserve"> i</w:t>
      </w:r>
      <w:r w:rsidR="00402F3C">
        <w:t>f</w:t>
      </w:r>
      <w:r w:rsidR="002E4E85">
        <w:t xml:space="preserve"> i</w:t>
      </w:r>
      <w:r w:rsidR="002E4E85">
        <w:t>n</w:t>
      </w:r>
      <w:r w:rsidR="002E4E85">
        <w:t>cluded</w:t>
      </w:r>
      <w:r w:rsidRPr="00A9101E">
        <w:t xml:space="preserve">. The </w:t>
      </w:r>
      <w:r w:rsidR="002E4E85">
        <w:t>G</w:t>
      </w:r>
      <w:r w:rsidRPr="00A9101E">
        <w:t xml:space="preserve">lossary text is usually set in the </w:t>
      </w:r>
      <w:r>
        <w:t xml:space="preserve">book’s </w:t>
      </w:r>
      <w:r w:rsidRPr="00A9101E">
        <w:t xml:space="preserve">main body </w:t>
      </w:r>
      <w:r>
        <w:t>font</w:t>
      </w:r>
      <w:r w:rsidRPr="00A9101E">
        <w:t xml:space="preserve"> and size, but it can be set smaller if page count is an issue.</w:t>
      </w:r>
    </w:p>
    <w:p w14:paraId="5DBB7202" w14:textId="158241A9" w:rsidR="008B1C14" w:rsidRPr="00A9101E" w:rsidRDefault="008B1C14" w:rsidP="00193D0A">
      <w:pPr>
        <w:pStyle w:val="Glossary"/>
      </w:pPr>
      <w:r w:rsidRPr="00A9101E">
        <w:t>The glossary terms are often set off in some way, using a bold or italic font</w:t>
      </w:r>
      <w:r w:rsidR="00017F8F">
        <w:t xml:space="preserve">. </w:t>
      </w:r>
      <w:r w:rsidRPr="00A9101E">
        <w:t>It is also co</w:t>
      </w:r>
      <w:r w:rsidRPr="00A9101E">
        <w:t>m</w:t>
      </w:r>
      <w:r w:rsidRPr="00A9101E">
        <w:t>mon to set off the entries with a hanging indent and/or extra space between the terms.</w:t>
      </w:r>
    </w:p>
    <w:p w14:paraId="6B9F29B4" w14:textId="77777777" w:rsidR="007F5AA1" w:rsidRDefault="007F5AA1" w:rsidP="00193D0A">
      <w:pPr>
        <w:pStyle w:val="Notes"/>
      </w:pPr>
    </w:p>
    <w:p w14:paraId="3D92F703" w14:textId="4A1B05E8" w:rsidR="009927D5" w:rsidRPr="0009139F" w:rsidRDefault="008B1C14" w:rsidP="009927D5">
      <w:pPr>
        <w:pStyle w:val="Glossary"/>
      </w:pPr>
      <w:r>
        <w:t>If your Glossary requires multiple pages, the final page should be on an even numbered page (left side of an open book). A section break is included below to</w:t>
      </w:r>
      <w:r w:rsidR="00193D0A">
        <w:t xml:space="preserve"> automatically</w:t>
      </w:r>
      <w:r>
        <w:t xml:space="preserve"> insert the required blank page if required.</w:t>
      </w:r>
    </w:p>
    <w:p w14:paraId="0D7DDB4F" w14:textId="77777777" w:rsidR="008B1C14" w:rsidRDefault="008B1C14" w:rsidP="00193D0A">
      <w:pPr>
        <w:pStyle w:val="Glossary"/>
      </w:pPr>
    </w:p>
    <w:p w14:paraId="70B59735" w14:textId="77777777" w:rsidR="00D841F6" w:rsidRDefault="00D841F6" w:rsidP="00193D0A">
      <w:pPr>
        <w:pStyle w:val="Glossary"/>
      </w:pPr>
    </w:p>
    <w:p w14:paraId="3053235E" w14:textId="0287FE13" w:rsidR="008B1C14" w:rsidRPr="00200962" w:rsidRDefault="008B1C14" w:rsidP="00193D0A">
      <w:pPr>
        <w:pStyle w:val="Glossary"/>
        <w:rPr>
          <w:b/>
        </w:rPr>
      </w:pPr>
      <w:r w:rsidRPr="00200962">
        <w:rPr>
          <w:b/>
        </w:rPr>
        <w:t>If you are not including a Glossary, delete this page from the template</w:t>
      </w:r>
      <w:r w:rsidR="00200962">
        <w:rPr>
          <w:b/>
        </w:rPr>
        <w:t>.</w:t>
      </w:r>
    </w:p>
    <w:p w14:paraId="32F6B385" w14:textId="77777777" w:rsidR="002E626B" w:rsidRDefault="002E626B" w:rsidP="00193D0A">
      <w:pPr>
        <w:pStyle w:val="Glossary"/>
        <w:sectPr w:rsidR="002E626B" w:rsidSect="009D448E">
          <w:headerReference w:type="first" r:id="rId35"/>
          <w:type w:val="oddPage"/>
          <w:pgSz w:w="12240" w:h="12240" w:code="167"/>
          <w:pgMar w:top="1440" w:right="1440" w:bottom="1440" w:left="1440" w:header="1008" w:footer="1008" w:gutter="432"/>
          <w:cols w:space="720"/>
          <w:titlePg/>
        </w:sectPr>
      </w:pPr>
    </w:p>
    <w:p w14:paraId="23E16BFF" w14:textId="2F8F993E" w:rsidR="008B1C14" w:rsidRDefault="008B1C14" w:rsidP="00193D0A">
      <w:pPr>
        <w:pStyle w:val="Glossary"/>
      </w:pPr>
    </w:p>
    <w:p w14:paraId="43CE40CF" w14:textId="56BBE243" w:rsidR="00193D0A" w:rsidRPr="00200962" w:rsidRDefault="00193D0A" w:rsidP="00193D0A">
      <w:pPr>
        <w:pStyle w:val="NormalBlock"/>
        <w:rPr>
          <w:b/>
        </w:rPr>
      </w:pPr>
      <w:r w:rsidRPr="00200962">
        <w:rPr>
          <w:b/>
        </w:rPr>
        <w:t>[Style = Normal Block]</w:t>
      </w:r>
    </w:p>
    <w:p w14:paraId="1EB454F6" w14:textId="00E405AD" w:rsidR="00193D0A" w:rsidRPr="00D841F6" w:rsidRDefault="00D841F6" w:rsidP="00193D0A">
      <w:pPr>
        <w:pStyle w:val="NormalBlock"/>
        <w:rPr>
          <w:b/>
        </w:rPr>
      </w:pPr>
      <w:r w:rsidRPr="00D841F6">
        <w:rPr>
          <w:b/>
        </w:rPr>
        <w:t>IMPORTANT NOTE</w:t>
      </w:r>
    </w:p>
    <w:p w14:paraId="2A516E48" w14:textId="2484AAC0" w:rsidR="008B1C14" w:rsidRDefault="008B1C14" w:rsidP="00193D0A">
      <w:pPr>
        <w:pStyle w:val="NormalBlock"/>
      </w:pPr>
      <w:r>
        <w:t>The total number of pages (front matter, body, and back matter) in your book must be d</w:t>
      </w:r>
      <w:r>
        <w:t>i</w:t>
      </w:r>
      <w:r>
        <w:t>visible by 4. If not, the printer will insert additional pages.</w:t>
      </w:r>
    </w:p>
    <w:p w14:paraId="335D7CAC" w14:textId="282AE8D0" w:rsidR="008B1C14" w:rsidRDefault="008B1C14" w:rsidP="00193D0A">
      <w:pPr>
        <w:pStyle w:val="NormalBlock"/>
      </w:pPr>
      <w:r>
        <w:t xml:space="preserve">The final page (front and back) of your book must be left blank. If there is any print on the </w:t>
      </w:r>
      <w:r w:rsidR="00402F3C">
        <w:t xml:space="preserve">final </w:t>
      </w:r>
      <w:r>
        <w:t>page, it will be rejected for distribution.</w:t>
      </w:r>
    </w:p>
    <w:p w14:paraId="42A8B8B6" w14:textId="1A1461DC" w:rsidR="008B1C14" w:rsidRPr="00402F3C" w:rsidRDefault="008B1C14" w:rsidP="00193D0A">
      <w:pPr>
        <w:pStyle w:val="NormalBlock"/>
        <w:rPr>
          <w:b/>
          <w:sz w:val="28"/>
          <w:szCs w:val="28"/>
        </w:rPr>
      </w:pPr>
      <w:r w:rsidRPr="00402F3C">
        <w:rPr>
          <w:b/>
          <w:sz w:val="28"/>
          <w:szCs w:val="28"/>
        </w:rPr>
        <w:t>THEREFORE, DELETE TH</w:t>
      </w:r>
      <w:r w:rsidR="00402F3C" w:rsidRPr="00402F3C">
        <w:rPr>
          <w:b/>
          <w:sz w:val="28"/>
          <w:szCs w:val="28"/>
        </w:rPr>
        <w:t>E</w:t>
      </w:r>
      <w:r w:rsidRPr="00402F3C">
        <w:rPr>
          <w:b/>
          <w:sz w:val="28"/>
          <w:szCs w:val="28"/>
        </w:rPr>
        <w:t xml:space="preserve"> TEXT</w:t>
      </w:r>
      <w:r w:rsidR="00402F3C" w:rsidRPr="00402F3C">
        <w:rPr>
          <w:b/>
          <w:sz w:val="28"/>
          <w:szCs w:val="28"/>
        </w:rPr>
        <w:t xml:space="preserve"> </w:t>
      </w:r>
      <w:r w:rsidR="00402F3C">
        <w:rPr>
          <w:b/>
          <w:sz w:val="28"/>
          <w:szCs w:val="28"/>
        </w:rPr>
        <w:t>FROM</w:t>
      </w:r>
      <w:r w:rsidR="00402F3C" w:rsidRPr="00402F3C">
        <w:rPr>
          <w:b/>
          <w:sz w:val="28"/>
          <w:szCs w:val="28"/>
        </w:rPr>
        <w:t xml:space="preserve"> THIS PAGE</w:t>
      </w:r>
      <w:r w:rsidRPr="00402F3C">
        <w:rPr>
          <w:b/>
          <w:sz w:val="28"/>
          <w:szCs w:val="28"/>
        </w:rPr>
        <w:t xml:space="preserve"> BEFORE UPLOADING YOUR MANUSCRIPT!  </w:t>
      </w:r>
      <w:bookmarkStart w:id="9" w:name="_GoBack"/>
      <w:bookmarkEnd w:id="9"/>
    </w:p>
    <w:p w14:paraId="355F571B" w14:textId="77777777" w:rsidR="008B1C14" w:rsidRDefault="008B1C14" w:rsidP="002E626B">
      <w:pPr>
        <w:pStyle w:val="Glossary"/>
      </w:pPr>
    </w:p>
    <w:sectPr w:rsidR="008B1C14" w:rsidSect="009D448E">
      <w:headerReference w:type="first" r:id="rId36"/>
      <w:footerReference w:type="first" r:id="rId37"/>
      <w:pgSz w:w="12240" w:h="12240" w:code="167"/>
      <w:pgMar w:top="1440" w:right="1440" w:bottom="1440" w:left="1440" w:header="1008" w:footer="1008" w:gutter="43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FAD36" w14:textId="77777777" w:rsidR="00C92522" w:rsidRDefault="00C92522" w:rsidP="00193D0A">
      <w:r>
        <w:separator/>
      </w:r>
    </w:p>
  </w:endnote>
  <w:endnote w:type="continuationSeparator" w:id="0">
    <w:p w14:paraId="6D6D39C6" w14:textId="77777777" w:rsidR="00C92522" w:rsidRDefault="00C92522" w:rsidP="0019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F0E8" w14:textId="05D0B581" w:rsidR="00C92522" w:rsidRDefault="00C92522" w:rsidP="00A9327E">
    <w:pPr>
      <w:pStyle w:val="Footer"/>
      <w:pBdr>
        <w:top w:val="none" w:sz="0" w:space="0" w:color="auto"/>
      </w:pBdr>
      <w:rPr>
        <w:rStyle w:val="PageNumber"/>
        <w:b w:val="0"/>
      </w:rPr>
    </w:pPr>
    <w:r w:rsidRPr="001E56CA">
      <w:rPr>
        <w:rStyle w:val="PageNumber"/>
        <w:b w:val="0"/>
      </w:rP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5A376" w14:textId="77777777" w:rsidR="00D46CE2" w:rsidRDefault="00D46CE2" w:rsidP="00A9327E">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45C2" w14:textId="6403EE10" w:rsidR="00C92522" w:rsidRDefault="00C92522" w:rsidP="00A9327E">
    <w:pPr>
      <w:pStyle w:val="Footer"/>
      <w:pBdr>
        <w:top w:val="none" w:sz="0" w:space="0" w:color="auto"/>
      </w:pBdr>
    </w:pPr>
    <w:r w:rsidRPr="001E56CA">
      <w:rPr>
        <w:rStyle w:val="PageNumber"/>
      </w:rPr>
      <w:ptab w:relativeTo="margin" w:alignment="center" w:leader="none"/>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B40D1" w14:textId="148C4370" w:rsidR="00C92522" w:rsidRDefault="00C92522" w:rsidP="00A9327E">
    <w:pPr>
      <w:pStyle w:val="Footer"/>
      <w:pBdr>
        <w:top w:val="none" w:sz="0" w:space="0" w:color="auto"/>
      </w:pBdr>
    </w:pPr>
    <w:r w:rsidRPr="001E56CA">
      <w:rPr>
        <w:rStyle w:val="PageNumber"/>
      </w:rPr>
      <w:ptab w:relativeTo="margin" w:alignment="center" w:leader="none"/>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E99E6" w14:textId="51737BA6" w:rsidR="00D46CE2" w:rsidRDefault="00D46CE2" w:rsidP="00402F3C">
    <w:pPr>
      <w:pStyle w:val="Footer"/>
      <w:pBdr>
        <w:top w:val="none" w:sz="0" w:space="0" w:color="auto"/>
      </w:pBdr>
    </w:pPr>
    <w:r w:rsidRPr="001E56CA">
      <w:rPr>
        <w:rStyle w:val="PageNumber"/>
      </w:rPr>
      <w:ptab w:relativeTo="margin" w:alignment="center" w:leader="none"/>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22CB4" w14:textId="6A3B8179" w:rsidR="009D448E" w:rsidRDefault="009D448E" w:rsidP="00402F3C">
    <w:pPr>
      <w:pStyle w:val="Footer"/>
      <w:pBdr>
        <w:top w:val="none" w:sz="0" w:space="0" w:color="auto"/>
      </w:pBdr>
      <w:rPr>
        <w:rStyle w:val="PageNumber"/>
        <w:b w:val="0"/>
      </w:rPr>
    </w:pPr>
    <w:r w:rsidRPr="001E56CA">
      <w:rPr>
        <w:rStyle w:val="PageNumber"/>
        <w:b w:val="0"/>
      </w:rPr>
      <w:ptab w:relativeTo="margin" w:alignment="center" w:leader="none"/>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890E6" w14:textId="77777777" w:rsidR="00402F3C" w:rsidRDefault="00402F3C" w:rsidP="00CA7A91">
    <w:pPr>
      <w:pStyle w:val="Footer"/>
      <w:pBdr>
        <w:top w:val="single" w:sz="4" w:space="0" w:color="auto"/>
      </w:pBdr>
    </w:pPr>
    <w:r w:rsidRPr="001E56CA">
      <w:rPr>
        <w:rStyle w:val="PageNumber"/>
      </w:rP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84364" w14:textId="728E4BBC" w:rsidR="009D448E" w:rsidRDefault="009D448E" w:rsidP="009D448E">
    <w:pPr>
      <w:pStyle w:val="Footer"/>
      <w:pBdr>
        <w:top w:val="none" w:sz="0" w:space="0" w:color="auto"/>
      </w:pBdr>
    </w:pPr>
    <w:r w:rsidRPr="001E56CA">
      <w:rPr>
        <w:rStyle w:val="PageNumber"/>
      </w:rP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F916B" w14:textId="77777777" w:rsidR="00C92522" w:rsidRDefault="00C92522" w:rsidP="00193D0A">
      <w:r>
        <w:separator/>
      </w:r>
    </w:p>
  </w:footnote>
  <w:footnote w:type="continuationSeparator" w:id="0">
    <w:p w14:paraId="24C63EA2" w14:textId="77777777" w:rsidR="00C92522" w:rsidRDefault="00C92522" w:rsidP="00193D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6EEEB" w14:textId="77777777" w:rsidR="00C92522" w:rsidRDefault="00C92522" w:rsidP="008612C2">
    <w:pPr>
      <w:pStyle w:val="Header"/>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58A34" w14:textId="0F13CE21" w:rsidR="00C92522" w:rsidRPr="00D841F6" w:rsidRDefault="00C92522" w:rsidP="00D841F6">
    <w:pPr>
      <w:pStyle w:val="Header"/>
      <w:pBdr>
        <w:bottom w:val="none" w:sz="0" w:space="0"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851B" w14:textId="37FB86A5" w:rsidR="00C92522" w:rsidRPr="00D841F6" w:rsidRDefault="00C92522" w:rsidP="00D841F6">
    <w:pPr>
      <w:pStyle w:val="Header"/>
      <w:pBdr>
        <w:bottom w:val="none" w:sz="0" w:space="0"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0A076" w14:textId="77777777" w:rsidR="00C92522" w:rsidRPr="004B3120" w:rsidRDefault="00C92522" w:rsidP="00C478FE">
    <w:pPr>
      <w:pStyle w:val="Header"/>
      <w:pBdr>
        <w:bottom w:val="none" w:sz="0" w:space="0" w:color="auto"/>
      </w:pBd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6A75" w14:textId="77777777" w:rsidR="00C92522" w:rsidRDefault="00C92522" w:rsidP="008612C2">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6352F" w14:textId="77777777" w:rsidR="00C92522" w:rsidRPr="00102BBC" w:rsidRDefault="00C92522" w:rsidP="00102BBC">
    <w:pPr>
      <w:pStyle w:val="Header"/>
      <w:pBdr>
        <w:bottom w:val="none" w:sz="0" w:space="0"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F22E3" w14:textId="3CF5ADD9" w:rsidR="00C92522" w:rsidRPr="004B3120" w:rsidRDefault="00C92522" w:rsidP="00C478FE">
    <w:pPr>
      <w:pStyle w:val="NormalBlock"/>
      <w:jc w:val="left"/>
    </w:pPr>
    <w:r w:rsidRPr="004B3120">
      <w:t>&lt;Book Title&gt;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6AED6" w14:textId="77777777" w:rsidR="00C92522" w:rsidRDefault="00C92522" w:rsidP="00193D0A">
    <w:pPr>
      <w:pStyle w:val="Header"/>
    </w:pPr>
    <w:r>
      <w:t>&lt;</w:t>
    </w:r>
    <w:r w:rsidRPr="00696B99">
      <w:t>Author Name</w:t>
    </w:r>
    <w:r>
      <w:t>&gt;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92FFD" w14:textId="2074ACC6" w:rsidR="00C92522" w:rsidRPr="00D42B35" w:rsidRDefault="00C92522" w:rsidP="009927D5">
    <w:pPr>
      <w:pStyle w:val="NormalBlock"/>
      <w:jc w:val="right"/>
    </w:pPr>
    <w:r w:rsidRPr="00D42B35">
      <w:t>&lt;</w:t>
    </w:r>
    <w:r>
      <w:t>Author Name</w:t>
    </w:r>
    <w:r w:rsidRPr="00D42B35">
      <w:t>&gt;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7A0D5" w14:textId="51582512" w:rsidR="00C92522" w:rsidRPr="00D42B35" w:rsidRDefault="00C92522" w:rsidP="00C478FE">
    <w:pPr>
      <w:pStyle w:val="NormalBlock"/>
      <w:tabs>
        <w:tab w:val="left" w:pos="5080"/>
        <w:tab w:val="right" w:pos="6768"/>
      </w:tabs>
      <w:jc w:val="left"/>
    </w:pPr>
    <w:r w:rsidRPr="00D42B35">
      <w:t>&lt;</w:t>
    </w:r>
    <w:r>
      <w:t>Book Title</w:t>
    </w:r>
    <w:r w:rsidRPr="00D42B35">
      <w:t>&gt;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8E05A" w14:textId="6F24886A" w:rsidR="00C92522" w:rsidRPr="00D841F6" w:rsidRDefault="00C92522" w:rsidP="00D841F6">
    <w:pPr>
      <w:pStyle w:val="Header"/>
      <w:pBdr>
        <w:bottom w:val="none" w:sz="0" w:space="0"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FCE56" w14:textId="7B6EF615" w:rsidR="00C92522" w:rsidRPr="00D841F6" w:rsidRDefault="00C92522" w:rsidP="00D841F6">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D81CB6"/>
    <w:lvl w:ilvl="0">
      <w:start w:val="1"/>
      <w:numFmt w:val="decimal"/>
      <w:lvlText w:val="%1."/>
      <w:lvlJc w:val="left"/>
      <w:pPr>
        <w:tabs>
          <w:tab w:val="num" w:pos="1800"/>
        </w:tabs>
        <w:ind w:left="1800" w:hanging="360"/>
      </w:pPr>
    </w:lvl>
  </w:abstractNum>
  <w:abstractNum w:abstractNumId="1">
    <w:nsid w:val="FFFFFF7D"/>
    <w:multiLevelType w:val="singleLevel"/>
    <w:tmpl w:val="C032DF42"/>
    <w:lvl w:ilvl="0">
      <w:start w:val="1"/>
      <w:numFmt w:val="decimal"/>
      <w:lvlText w:val="%1."/>
      <w:lvlJc w:val="left"/>
      <w:pPr>
        <w:tabs>
          <w:tab w:val="num" w:pos="1440"/>
        </w:tabs>
        <w:ind w:left="1440" w:hanging="360"/>
      </w:pPr>
    </w:lvl>
  </w:abstractNum>
  <w:abstractNum w:abstractNumId="2">
    <w:nsid w:val="FFFFFF7E"/>
    <w:multiLevelType w:val="singleLevel"/>
    <w:tmpl w:val="8DE40B0A"/>
    <w:lvl w:ilvl="0">
      <w:start w:val="1"/>
      <w:numFmt w:val="decimal"/>
      <w:lvlText w:val="%1."/>
      <w:lvlJc w:val="left"/>
      <w:pPr>
        <w:tabs>
          <w:tab w:val="num" w:pos="1080"/>
        </w:tabs>
        <w:ind w:left="1080" w:hanging="360"/>
      </w:pPr>
    </w:lvl>
  </w:abstractNum>
  <w:abstractNum w:abstractNumId="3">
    <w:nsid w:val="FFFFFF7F"/>
    <w:multiLevelType w:val="singleLevel"/>
    <w:tmpl w:val="706A1AE8"/>
    <w:lvl w:ilvl="0">
      <w:start w:val="1"/>
      <w:numFmt w:val="decimal"/>
      <w:lvlText w:val="%1."/>
      <w:lvlJc w:val="left"/>
      <w:pPr>
        <w:tabs>
          <w:tab w:val="num" w:pos="720"/>
        </w:tabs>
        <w:ind w:left="720" w:hanging="360"/>
      </w:pPr>
    </w:lvl>
  </w:abstractNum>
  <w:abstractNum w:abstractNumId="4">
    <w:nsid w:val="FFFFFF80"/>
    <w:multiLevelType w:val="singleLevel"/>
    <w:tmpl w:val="75C236A4"/>
    <w:lvl w:ilvl="0">
      <w:start w:val="1"/>
      <w:numFmt w:val="bullet"/>
      <w:pStyle w:val="font6"/>
      <w:lvlText w:val=""/>
      <w:lvlJc w:val="left"/>
      <w:pPr>
        <w:tabs>
          <w:tab w:val="num" w:pos="1800"/>
        </w:tabs>
        <w:ind w:left="1800" w:hanging="360"/>
      </w:pPr>
      <w:rPr>
        <w:rFonts w:ascii="Symbol" w:hAnsi="Symbol" w:hint="default"/>
      </w:rPr>
    </w:lvl>
  </w:abstractNum>
  <w:abstractNum w:abstractNumId="5">
    <w:nsid w:val="FFFFFF81"/>
    <w:multiLevelType w:val="singleLevel"/>
    <w:tmpl w:val="0C241F74"/>
    <w:lvl w:ilvl="0">
      <w:start w:val="1"/>
      <w:numFmt w:val="bullet"/>
      <w:pStyle w:val="BdyTxtlvl2"/>
      <w:lvlText w:val=""/>
      <w:lvlJc w:val="left"/>
      <w:pPr>
        <w:tabs>
          <w:tab w:val="num" w:pos="1440"/>
        </w:tabs>
        <w:ind w:left="1440" w:hanging="360"/>
      </w:pPr>
      <w:rPr>
        <w:rFonts w:ascii="Symbol" w:hAnsi="Symbol" w:hint="default"/>
      </w:rPr>
    </w:lvl>
  </w:abstractNum>
  <w:abstractNum w:abstractNumId="6">
    <w:nsid w:val="FFFFFF82"/>
    <w:multiLevelType w:val="singleLevel"/>
    <w:tmpl w:val="A5182F4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AAB3D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AA208A8"/>
    <w:lvl w:ilvl="0">
      <w:start w:val="1"/>
      <w:numFmt w:val="decimal"/>
      <w:lvlText w:val="%1."/>
      <w:lvlJc w:val="left"/>
      <w:pPr>
        <w:tabs>
          <w:tab w:val="num" w:pos="360"/>
        </w:tabs>
        <w:ind w:left="360" w:hanging="360"/>
      </w:pPr>
    </w:lvl>
  </w:abstractNum>
  <w:abstractNum w:abstractNumId="9">
    <w:nsid w:val="0590046F"/>
    <w:multiLevelType w:val="hybridMultilevel"/>
    <w:tmpl w:val="73D06B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3F961CA"/>
    <w:multiLevelType w:val="hybridMultilevel"/>
    <w:tmpl w:val="94FCEC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5A6308C"/>
    <w:multiLevelType w:val="hybridMultilevel"/>
    <w:tmpl w:val="43CAFD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1A740DF7"/>
    <w:multiLevelType w:val="singleLevel"/>
    <w:tmpl w:val="20360684"/>
    <w:lvl w:ilvl="0">
      <w:start w:val="1"/>
      <w:numFmt w:val="bullet"/>
      <w:lvlText w:val=""/>
      <w:lvlJc w:val="left"/>
      <w:pPr>
        <w:tabs>
          <w:tab w:val="num" w:pos="360"/>
        </w:tabs>
        <w:ind w:left="360" w:hanging="360"/>
      </w:pPr>
      <w:rPr>
        <w:rFonts w:ascii="Symbol" w:hAnsi="Symbol" w:hint="default"/>
      </w:rPr>
    </w:lvl>
  </w:abstractNum>
  <w:abstractNum w:abstractNumId="13">
    <w:nsid w:val="20C44917"/>
    <w:multiLevelType w:val="hybridMultilevel"/>
    <w:tmpl w:val="257ECBA0"/>
    <w:lvl w:ilvl="0" w:tplc="FFFFFFFF">
      <w:start w:val="1"/>
      <w:numFmt w:val="decimal"/>
      <w:pStyle w:val="List"/>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220F4642"/>
    <w:multiLevelType w:val="multilevel"/>
    <w:tmpl w:val="3CDAF464"/>
    <w:lvl w:ilvl="0">
      <w:start w:val="1"/>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360"/>
        </w:tabs>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325115E0"/>
    <w:multiLevelType w:val="hybridMultilevel"/>
    <w:tmpl w:val="A6CC93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7AF04CA"/>
    <w:multiLevelType w:val="singleLevel"/>
    <w:tmpl w:val="CD32A14C"/>
    <w:lvl w:ilvl="0">
      <w:start w:val="1"/>
      <w:numFmt w:val="decimal"/>
      <w:pStyle w:val="ParagraphIndentedRegular"/>
      <w:lvlText w:val="%1."/>
      <w:lvlJc w:val="left"/>
      <w:pPr>
        <w:tabs>
          <w:tab w:val="num" w:pos="1368"/>
        </w:tabs>
        <w:ind w:left="1368" w:hanging="360"/>
      </w:pPr>
      <w:rPr>
        <w:rFonts w:ascii="Times New Roman" w:hAnsi="Times New Roman" w:hint="default"/>
        <w:b w:val="0"/>
        <w:i w:val="0"/>
      </w:rPr>
    </w:lvl>
  </w:abstractNum>
  <w:abstractNum w:abstractNumId="17">
    <w:nsid w:val="3A35557C"/>
    <w:multiLevelType w:val="hybridMultilevel"/>
    <w:tmpl w:val="9AF8882E"/>
    <w:lvl w:ilvl="0" w:tplc="FFFFFFFF">
      <w:start w:val="1"/>
      <w:numFmt w:val="bullet"/>
      <w:pStyle w:val="ParagraphX"/>
      <w:lvlText w:val=""/>
      <w:lvlJc w:val="left"/>
      <w:pPr>
        <w:tabs>
          <w:tab w:val="num" w:pos="1008"/>
        </w:tabs>
        <w:ind w:left="1008" w:hanging="360"/>
      </w:pPr>
      <w:rPr>
        <w:rFonts w:ascii="Symbol" w:hAnsi="Symbol" w:hint="default"/>
      </w:rPr>
    </w:lvl>
    <w:lvl w:ilvl="1" w:tplc="FFFFFFFF" w:tentative="1">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18">
    <w:nsid w:val="456C7407"/>
    <w:multiLevelType w:val="hybridMultilevel"/>
    <w:tmpl w:val="A06E3B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609154D"/>
    <w:multiLevelType w:val="multilevel"/>
    <w:tmpl w:val="9BFE01DE"/>
    <w:lvl w:ilvl="0">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1440"/>
        </w:tabs>
        <w:ind w:left="1440" w:hanging="432"/>
      </w:pPr>
      <w:rPr>
        <w:rFonts w:hint="default"/>
      </w:rPr>
    </w:lvl>
    <w:lvl w:ilvl="8">
      <w:start w:val="1"/>
      <w:numFmt w:val="none"/>
      <w:suff w:val="nothing"/>
      <w:lvlText w:val="%9"/>
      <w:lvlJc w:val="left"/>
      <w:pPr>
        <w:ind w:left="0" w:firstLine="0"/>
      </w:pPr>
      <w:rPr>
        <w:rFonts w:hint="default"/>
      </w:rPr>
    </w:lvl>
  </w:abstractNum>
  <w:abstractNum w:abstractNumId="20">
    <w:nsid w:val="46F61B8F"/>
    <w:multiLevelType w:val="multilevel"/>
    <w:tmpl w:val="3F8084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21">
    <w:nsid w:val="4CBB5A32"/>
    <w:multiLevelType w:val="singleLevel"/>
    <w:tmpl w:val="CBE46AAE"/>
    <w:lvl w:ilvl="0">
      <w:start w:val="1"/>
      <w:numFmt w:val="bullet"/>
      <w:pStyle w:val="ParagraphIndentedBold"/>
      <w:lvlText w:val=""/>
      <w:lvlJc w:val="left"/>
      <w:pPr>
        <w:tabs>
          <w:tab w:val="num" w:pos="360"/>
        </w:tabs>
        <w:ind w:left="360" w:hanging="360"/>
      </w:pPr>
      <w:rPr>
        <w:rFonts w:ascii="Symbol" w:hAnsi="Symbol" w:hint="default"/>
        <w:sz w:val="22"/>
      </w:rPr>
    </w:lvl>
  </w:abstractNum>
  <w:abstractNum w:abstractNumId="22">
    <w:nsid w:val="4D160606"/>
    <w:multiLevelType w:val="hybridMultilevel"/>
    <w:tmpl w:val="108AEFB6"/>
    <w:lvl w:ilvl="0" w:tplc="04090001">
      <w:start w:val="1"/>
      <w:numFmt w:val="bullet"/>
      <w:lvlText w:val=""/>
      <w:lvlJc w:val="left"/>
      <w:pPr>
        <w:tabs>
          <w:tab w:val="num" w:pos="720"/>
        </w:tabs>
        <w:ind w:left="720" w:hanging="360"/>
      </w:pPr>
      <w:rPr>
        <w:rFonts w:ascii="Symbol" w:hAnsi="Symbol" w:cs="Times New Roman" w:hint="default"/>
      </w:rPr>
    </w:lvl>
    <w:lvl w:ilvl="1" w:tplc="A3E64ABA">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nsid w:val="4E991624"/>
    <w:multiLevelType w:val="hybridMultilevel"/>
    <w:tmpl w:val="38DCA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60B53B5E"/>
    <w:multiLevelType w:val="hybridMultilevel"/>
    <w:tmpl w:val="7D0CD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7C867E3B"/>
    <w:multiLevelType w:val="hybridMultilevel"/>
    <w:tmpl w:val="6D1411FC"/>
    <w:lvl w:ilvl="0" w:tplc="FFFFFFFF">
      <w:start w:val="1"/>
      <w:numFmt w:val="bullet"/>
      <w:pStyle w:val="ListBullet"/>
      <w:lvlText w:val=""/>
      <w:lvlJc w:val="left"/>
      <w:pPr>
        <w:tabs>
          <w:tab w:val="num" w:pos="1060"/>
        </w:tabs>
        <w:ind w:left="1060" w:hanging="360"/>
      </w:pPr>
      <w:rPr>
        <w:rFonts w:ascii="Symbol" w:hAnsi="Symbol" w:hint="default"/>
      </w:rPr>
    </w:lvl>
    <w:lvl w:ilvl="1" w:tplc="FFFFFFFF">
      <w:start w:val="1"/>
      <w:numFmt w:val="bullet"/>
      <w:lvlText w:val="o"/>
      <w:lvlJc w:val="left"/>
      <w:pPr>
        <w:tabs>
          <w:tab w:val="num" w:pos="2500"/>
        </w:tabs>
        <w:ind w:left="2500" w:hanging="360"/>
      </w:pPr>
      <w:rPr>
        <w:rFonts w:ascii="Courier New" w:hAnsi="Courier New" w:hint="default"/>
      </w:rPr>
    </w:lvl>
    <w:lvl w:ilvl="2" w:tplc="FFFFFFFF" w:tentative="1">
      <w:start w:val="1"/>
      <w:numFmt w:val="bullet"/>
      <w:lvlText w:val=""/>
      <w:lvlJc w:val="left"/>
      <w:pPr>
        <w:tabs>
          <w:tab w:val="num" w:pos="3220"/>
        </w:tabs>
        <w:ind w:left="3220" w:hanging="360"/>
      </w:pPr>
      <w:rPr>
        <w:rFonts w:ascii="Wingdings" w:hAnsi="Wingdings" w:hint="default"/>
      </w:rPr>
    </w:lvl>
    <w:lvl w:ilvl="3" w:tplc="FFFFFFFF" w:tentative="1">
      <w:start w:val="1"/>
      <w:numFmt w:val="bullet"/>
      <w:lvlText w:val=""/>
      <w:lvlJc w:val="left"/>
      <w:pPr>
        <w:tabs>
          <w:tab w:val="num" w:pos="3940"/>
        </w:tabs>
        <w:ind w:left="3940" w:hanging="360"/>
      </w:pPr>
      <w:rPr>
        <w:rFonts w:ascii="Symbol" w:hAnsi="Symbol" w:hint="default"/>
      </w:rPr>
    </w:lvl>
    <w:lvl w:ilvl="4" w:tplc="FFFFFFFF" w:tentative="1">
      <w:start w:val="1"/>
      <w:numFmt w:val="bullet"/>
      <w:lvlText w:val="o"/>
      <w:lvlJc w:val="left"/>
      <w:pPr>
        <w:tabs>
          <w:tab w:val="num" w:pos="4660"/>
        </w:tabs>
        <w:ind w:left="4660" w:hanging="360"/>
      </w:pPr>
      <w:rPr>
        <w:rFonts w:ascii="Courier New" w:hAnsi="Courier New" w:hint="default"/>
      </w:rPr>
    </w:lvl>
    <w:lvl w:ilvl="5" w:tplc="FFFFFFFF" w:tentative="1">
      <w:start w:val="1"/>
      <w:numFmt w:val="bullet"/>
      <w:lvlText w:val=""/>
      <w:lvlJc w:val="left"/>
      <w:pPr>
        <w:tabs>
          <w:tab w:val="num" w:pos="5380"/>
        </w:tabs>
        <w:ind w:left="5380" w:hanging="360"/>
      </w:pPr>
      <w:rPr>
        <w:rFonts w:ascii="Wingdings" w:hAnsi="Wingdings" w:hint="default"/>
      </w:rPr>
    </w:lvl>
    <w:lvl w:ilvl="6" w:tplc="FFFFFFFF" w:tentative="1">
      <w:start w:val="1"/>
      <w:numFmt w:val="bullet"/>
      <w:lvlText w:val=""/>
      <w:lvlJc w:val="left"/>
      <w:pPr>
        <w:tabs>
          <w:tab w:val="num" w:pos="6100"/>
        </w:tabs>
        <w:ind w:left="6100" w:hanging="360"/>
      </w:pPr>
      <w:rPr>
        <w:rFonts w:ascii="Symbol" w:hAnsi="Symbol" w:hint="default"/>
      </w:rPr>
    </w:lvl>
    <w:lvl w:ilvl="7" w:tplc="FFFFFFFF" w:tentative="1">
      <w:start w:val="1"/>
      <w:numFmt w:val="bullet"/>
      <w:lvlText w:val="o"/>
      <w:lvlJc w:val="left"/>
      <w:pPr>
        <w:tabs>
          <w:tab w:val="num" w:pos="6820"/>
        </w:tabs>
        <w:ind w:left="6820" w:hanging="360"/>
      </w:pPr>
      <w:rPr>
        <w:rFonts w:ascii="Courier New" w:hAnsi="Courier New" w:hint="default"/>
      </w:rPr>
    </w:lvl>
    <w:lvl w:ilvl="8" w:tplc="FFFFFFFF" w:tentative="1">
      <w:start w:val="1"/>
      <w:numFmt w:val="bullet"/>
      <w:lvlText w:val=""/>
      <w:lvlJc w:val="left"/>
      <w:pPr>
        <w:tabs>
          <w:tab w:val="num" w:pos="7540"/>
        </w:tabs>
        <w:ind w:left="7540" w:hanging="360"/>
      </w:pPr>
      <w:rPr>
        <w:rFonts w:ascii="Wingdings" w:hAnsi="Wingdings" w:hint="default"/>
      </w:rPr>
    </w:lvl>
  </w:abstractNum>
  <w:num w:numId="1">
    <w:abstractNumId w:val="13"/>
  </w:num>
  <w:num w:numId="2">
    <w:abstractNumId w:val="17"/>
  </w:num>
  <w:num w:numId="3">
    <w:abstractNumId w:val="5"/>
  </w:num>
  <w:num w:numId="4">
    <w:abstractNumId w:val="4"/>
  </w:num>
  <w:num w:numId="5">
    <w:abstractNumId w:val="6"/>
  </w:num>
  <w:num w:numId="6">
    <w:abstractNumId w:val="21"/>
  </w:num>
  <w:num w:numId="7">
    <w:abstractNumId w:val="16"/>
  </w:num>
  <w:num w:numId="8">
    <w:abstractNumId w:val="12"/>
  </w:num>
  <w:num w:numId="9">
    <w:abstractNumId w:val="20"/>
  </w:num>
  <w:num w:numId="10">
    <w:abstractNumId w:val="25"/>
  </w:num>
  <w:num w:numId="11">
    <w:abstractNumId w:val="7"/>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4"/>
  </w:num>
  <w:num w:numId="19">
    <w:abstractNumId w:val="10"/>
  </w:num>
  <w:num w:numId="20">
    <w:abstractNumId w:val="18"/>
  </w:num>
  <w:num w:numId="21">
    <w:abstractNumId w:val="11"/>
  </w:num>
  <w:num w:numId="22">
    <w:abstractNumId w:val="15"/>
  </w:num>
  <w:num w:numId="23">
    <w:abstractNumId w:val="9"/>
  </w:num>
  <w:num w:numId="24">
    <w:abstractNumId w:val="23"/>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attachedTemplate r:id="rId1"/>
  <w:defaultTabStop w:val="720"/>
  <w:autoHyphenation/>
  <w:consecutiveHyphenLimit w:val="1"/>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3BD"/>
    <w:rsid w:val="00017F8F"/>
    <w:rsid w:val="000349BD"/>
    <w:rsid w:val="000468A7"/>
    <w:rsid w:val="000500A6"/>
    <w:rsid w:val="00050774"/>
    <w:rsid w:val="0006685A"/>
    <w:rsid w:val="0009139F"/>
    <w:rsid w:val="000A4DA5"/>
    <w:rsid w:val="000A6E4D"/>
    <w:rsid w:val="000B0382"/>
    <w:rsid w:val="000B5627"/>
    <w:rsid w:val="000C6FF7"/>
    <w:rsid w:val="000E72BD"/>
    <w:rsid w:val="00102BBC"/>
    <w:rsid w:val="00136276"/>
    <w:rsid w:val="00153F20"/>
    <w:rsid w:val="00163975"/>
    <w:rsid w:val="001811EF"/>
    <w:rsid w:val="0018718C"/>
    <w:rsid w:val="00193D0A"/>
    <w:rsid w:val="001E56CA"/>
    <w:rsid w:val="001E58C9"/>
    <w:rsid w:val="00200962"/>
    <w:rsid w:val="00204C04"/>
    <w:rsid w:val="0020537A"/>
    <w:rsid w:val="00243A86"/>
    <w:rsid w:val="002770D7"/>
    <w:rsid w:val="00284257"/>
    <w:rsid w:val="00285C43"/>
    <w:rsid w:val="002E4E85"/>
    <w:rsid w:val="002E626B"/>
    <w:rsid w:val="00326B98"/>
    <w:rsid w:val="0035377B"/>
    <w:rsid w:val="003A40A2"/>
    <w:rsid w:val="003F26C1"/>
    <w:rsid w:val="00402F3C"/>
    <w:rsid w:val="00455B00"/>
    <w:rsid w:val="00463C43"/>
    <w:rsid w:val="00465D24"/>
    <w:rsid w:val="00471919"/>
    <w:rsid w:val="0049518E"/>
    <w:rsid w:val="004A2E0A"/>
    <w:rsid w:val="004B3120"/>
    <w:rsid w:val="004B657D"/>
    <w:rsid w:val="004D54D3"/>
    <w:rsid w:val="004F44A0"/>
    <w:rsid w:val="00530E71"/>
    <w:rsid w:val="00531B84"/>
    <w:rsid w:val="00554C89"/>
    <w:rsid w:val="00574EAF"/>
    <w:rsid w:val="005841D8"/>
    <w:rsid w:val="005864E6"/>
    <w:rsid w:val="00586990"/>
    <w:rsid w:val="005A7145"/>
    <w:rsid w:val="005E79B5"/>
    <w:rsid w:val="00605A68"/>
    <w:rsid w:val="006302E5"/>
    <w:rsid w:val="0065089A"/>
    <w:rsid w:val="006670C0"/>
    <w:rsid w:val="00696B99"/>
    <w:rsid w:val="00697702"/>
    <w:rsid w:val="006B0222"/>
    <w:rsid w:val="006B2151"/>
    <w:rsid w:val="006B4DAC"/>
    <w:rsid w:val="006D31E2"/>
    <w:rsid w:val="00703F77"/>
    <w:rsid w:val="00712912"/>
    <w:rsid w:val="007278CD"/>
    <w:rsid w:val="007403BD"/>
    <w:rsid w:val="0079126A"/>
    <w:rsid w:val="007A56E5"/>
    <w:rsid w:val="007D5333"/>
    <w:rsid w:val="007E3D0D"/>
    <w:rsid w:val="007F1E7C"/>
    <w:rsid w:val="007F5AA1"/>
    <w:rsid w:val="00806BDF"/>
    <w:rsid w:val="00825FE0"/>
    <w:rsid w:val="00854D18"/>
    <w:rsid w:val="008612C2"/>
    <w:rsid w:val="008615B6"/>
    <w:rsid w:val="00882824"/>
    <w:rsid w:val="00882BDE"/>
    <w:rsid w:val="00886755"/>
    <w:rsid w:val="00897E9C"/>
    <w:rsid w:val="008B1C14"/>
    <w:rsid w:val="00912428"/>
    <w:rsid w:val="00970002"/>
    <w:rsid w:val="00975BD9"/>
    <w:rsid w:val="00982721"/>
    <w:rsid w:val="009927D5"/>
    <w:rsid w:val="009A640B"/>
    <w:rsid w:val="009A7DD9"/>
    <w:rsid w:val="009D448E"/>
    <w:rsid w:val="00A441D5"/>
    <w:rsid w:val="00A5144D"/>
    <w:rsid w:val="00A9101E"/>
    <w:rsid w:val="00A9327E"/>
    <w:rsid w:val="00AA2257"/>
    <w:rsid w:val="00AD75A3"/>
    <w:rsid w:val="00B048BF"/>
    <w:rsid w:val="00B4584A"/>
    <w:rsid w:val="00B53DFD"/>
    <w:rsid w:val="00B97951"/>
    <w:rsid w:val="00BF25C7"/>
    <w:rsid w:val="00C478FE"/>
    <w:rsid w:val="00C562BC"/>
    <w:rsid w:val="00C702BF"/>
    <w:rsid w:val="00C92522"/>
    <w:rsid w:val="00C928E2"/>
    <w:rsid w:val="00C94945"/>
    <w:rsid w:val="00CA7A91"/>
    <w:rsid w:val="00CE7B29"/>
    <w:rsid w:val="00CF3B03"/>
    <w:rsid w:val="00D42B35"/>
    <w:rsid w:val="00D46CE2"/>
    <w:rsid w:val="00D841F6"/>
    <w:rsid w:val="00DA4E1D"/>
    <w:rsid w:val="00DB4D94"/>
    <w:rsid w:val="00DD6BB0"/>
    <w:rsid w:val="00E1598B"/>
    <w:rsid w:val="00E22F27"/>
    <w:rsid w:val="00E2402F"/>
    <w:rsid w:val="00E53FC5"/>
    <w:rsid w:val="00E94285"/>
    <w:rsid w:val="00EC0020"/>
    <w:rsid w:val="00F02765"/>
    <w:rsid w:val="00F700BB"/>
    <w:rsid w:val="00F74A04"/>
    <w:rsid w:val="00FC1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06D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uiPriority="99"/>
    <w:lsdException w:name="Title"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aliases w:val="Indent Normal"/>
    <w:qFormat/>
    <w:rsid w:val="00193D0A"/>
    <w:pPr>
      <w:ind w:firstLine="432"/>
      <w:jc w:val="both"/>
    </w:pPr>
    <w:rPr>
      <w:sz w:val="24"/>
      <w:szCs w:val="22"/>
    </w:rPr>
  </w:style>
  <w:style w:type="paragraph" w:styleId="Heading1">
    <w:name w:val="heading 1"/>
    <w:basedOn w:val="Normal"/>
    <w:next w:val="Normal"/>
    <w:qFormat/>
    <w:rsid w:val="00586990"/>
    <w:pPr>
      <w:keepNext/>
      <w:pageBreakBefore/>
      <w:pBdr>
        <w:bottom w:val="single" w:sz="4" w:space="1" w:color="auto"/>
      </w:pBdr>
      <w:tabs>
        <w:tab w:val="right" w:pos="-2900"/>
        <w:tab w:val="left" w:pos="700"/>
      </w:tabs>
      <w:spacing w:before="320" w:after="160"/>
      <w:jc w:val="center"/>
      <w:outlineLvl w:val="0"/>
    </w:pPr>
    <w:rPr>
      <w:sz w:val="32"/>
    </w:rPr>
  </w:style>
  <w:style w:type="paragraph" w:styleId="Heading2">
    <w:name w:val="heading 2"/>
    <w:basedOn w:val="Normal"/>
    <w:next w:val="Normal"/>
    <w:qFormat/>
    <w:rsid w:val="00243A86"/>
    <w:pPr>
      <w:keepNext/>
      <w:spacing w:before="240" w:after="120"/>
      <w:jc w:val="center"/>
      <w:outlineLvl w:val="1"/>
    </w:pPr>
    <w:rPr>
      <w:kern w:val="28"/>
      <w:sz w:val="28"/>
    </w:rPr>
  </w:style>
  <w:style w:type="paragraph" w:styleId="Heading3">
    <w:name w:val="heading 3"/>
    <w:basedOn w:val="Normal"/>
    <w:next w:val="Normal"/>
    <w:qFormat/>
    <w:rsid w:val="00854D18"/>
    <w:pPr>
      <w:keepNext/>
      <w:spacing w:before="160" w:after="120"/>
      <w:jc w:val="center"/>
      <w:outlineLvl w:val="2"/>
    </w:pPr>
    <w:rPr>
      <w:rFonts w:cs="Arial"/>
      <w:b/>
      <w:kern w:val="22"/>
      <w:sz w:val="28"/>
      <w:szCs w:val="28"/>
    </w:rPr>
  </w:style>
  <w:style w:type="paragraph" w:styleId="Heading4">
    <w:name w:val="heading 4"/>
    <w:basedOn w:val="Normal"/>
    <w:next w:val="Normal"/>
    <w:pPr>
      <w:keepNext/>
      <w:tabs>
        <w:tab w:val="right" w:pos="-2800"/>
      </w:tabs>
      <w:spacing w:before="240" w:after="60"/>
      <w:outlineLvl w:val="3"/>
    </w:pPr>
    <w:rPr>
      <w:b/>
      <w:kern w:val="22"/>
    </w:rPr>
  </w:style>
  <w:style w:type="paragraph" w:styleId="Heading5">
    <w:name w:val="heading 5"/>
    <w:basedOn w:val="Normal"/>
    <w:next w:val="Normal"/>
    <w:pPr>
      <w:spacing w:before="240" w:after="60"/>
      <w:outlineLvl w:val="4"/>
    </w:pPr>
    <w:rPr>
      <w:b/>
      <w:snapToGrid w:val="0"/>
      <w:kern w:val="22"/>
    </w:rPr>
  </w:style>
  <w:style w:type="paragraph" w:styleId="Heading6">
    <w:name w:val="heading 6"/>
    <w:basedOn w:val="Normal"/>
    <w:next w:val="Normal"/>
    <w:pPr>
      <w:spacing w:before="240" w:after="60"/>
      <w:outlineLvl w:val="5"/>
    </w:pPr>
    <w:rPr>
      <w:i/>
      <w:kern w:val="22"/>
      <w:sz w:val="18"/>
    </w:rPr>
  </w:style>
  <w:style w:type="paragraph" w:styleId="Heading7">
    <w:name w:val="heading 7"/>
    <w:basedOn w:val="Normal"/>
    <w:next w:val="Normal"/>
    <w:pPr>
      <w:spacing w:before="240" w:after="60"/>
      <w:outlineLvl w:val="6"/>
    </w:pPr>
    <w:rPr>
      <w:kern w:val="22"/>
      <w:sz w:val="18"/>
    </w:rPr>
  </w:style>
  <w:style w:type="paragraph" w:styleId="Heading8">
    <w:name w:val="heading 8"/>
    <w:basedOn w:val="Normal"/>
    <w:next w:val="Normal"/>
    <w:pPr>
      <w:spacing w:before="240" w:after="60"/>
      <w:outlineLvl w:val="7"/>
    </w:pPr>
    <w:rPr>
      <w:i/>
      <w:kern w:val="22"/>
      <w:sz w:val="18"/>
    </w:rPr>
  </w:style>
  <w:style w:type="paragraph" w:styleId="Heading9">
    <w:name w:val="heading 9"/>
    <w:basedOn w:val="Normal"/>
    <w:next w:val="Normal"/>
    <w:pPr>
      <w:spacing w:before="240" w:after="60"/>
      <w:outlineLvl w:val="8"/>
    </w:pPr>
    <w:rPr>
      <w:rFonts w:ascii="Arial" w:hAnsi="Arial"/>
      <w:b/>
      <w:i/>
      <w:kern w:val="2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X">
    <w:name w:val="Paragraph (X)"/>
    <w:basedOn w:val="Normal"/>
    <w:pPr>
      <w:numPr>
        <w:numId w:val="2"/>
      </w:numPr>
      <w:tabs>
        <w:tab w:val="clear" w:pos="1008"/>
      </w:tabs>
      <w:spacing w:before="120" w:after="60"/>
      <w:ind w:left="720" w:right="60" w:firstLine="0"/>
    </w:pPr>
    <w:rPr>
      <w:kern w:val="22"/>
    </w:rPr>
  </w:style>
  <w:style w:type="paragraph" w:customStyle="1" w:styleId="ListBulletedX">
    <w:name w:val="List Bulleted (X)"/>
    <w:basedOn w:val="List"/>
    <w:pPr>
      <w:numPr>
        <w:numId w:val="2"/>
      </w:numPr>
      <w:tabs>
        <w:tab w:val="clear" w:pos="1008"/>
        <w:tab w:val="left" w:pos="360"/>
      </w:tabs>
      <w:spacing w:after="60"/>
      <w:ind w:left="360" w:right="1008"/>
    </w:pPr>
    <w:rPr>
      <w:kern w:val="22"/>
    </w:rPr>
  </w:style>
  <w:style w:type="paragraph" w:styleId="List">
    <w:name w:val="List"/>
    <w:aliases w:val="(X1)"/>
    <w:basedOn w:val="Normal"/>
    <w:pPr>
      <w:numPr>
        <w:numId w:val="1"/>
      </w:numPr>
      <w:tabs>
        <w:tab w:val="clear" w:pos="720"/>
      </w:tabs>
      <w:ind w:left="360"/>
    </w:pPr>
  </w:style>
  <w:style w:type="paragraph" w:customStyle="1" w:styleId="ListNumberedX">
    <w:name w:val="List Numbered (X)"/>
    <w:basedOn w:val="Normal"/>
    <w:pPr>
      <w:numPr>
        <w:numId w:val="1"/>
      </w:numPr>
      <w:spacing w:before="60" w:after="60"/>
      <w:ind w:right="1080"/>
    </w:pPr>
    <w:rPr>
      <w:kern w:val="22"/>
    </w:rPr>
  </w:style>
  <w:style w:type="paragraph" w:customStyle="1" w:styleId="TableBulletedList">
    <w:name w:val="Table Bulleted List"/>
    <w:basedOn w:val="TableText"/>
    <w:pPr>
      <w:numPr>
        <w:numId w:val="6"/>
      </w:numPr>
      <w:spacing w:before="60"/>
    </w:pPr>
  </w:style>
  <w:style w:type="paragraph" w:customStyle="1" w:styleId="TableText">
    <w:name w:val="Table Text"/>
    <w:basedOn w:val="Normal"/>
    <w:pPr>
      <w:spacing w:before="120" w:after="60"/>
    </w:pPr>
    <w:rPr>
      <w:kern w:val="18"/>
    </w:rPr>
  </w:style>
  <w:style w:type="paragraph" w:customStyle="1" w:styleId="ListNumbered">
    <w:name w:val="List Numbered"/>
    <w:basedOn w:val="Normal"/>
    <w:pPr>
      <w:numPr>
        <w:numId w:val="7"/>
      </w:numPr>
      <w:spacing w:before="60" w:after="60"/>
      <w:ind w:right="1080"/>
    </w:pPr>
    <w:rPr>
      <w:kern w:val="22"/>
    </w:rPr>
  </w:style>
  <w:style w:type="paragraph" w:styleId="ListBullet4">
    <w:name w:val="List Bullet 4"/>
    <w:basedOn w:val="Normal"/>
    <w:pPr>
      <w:numPr>
        <w:numId w:val="3"/>
      </w:numPr>
      <w:spacing w:after="120"/>
    </w:pPr>
  </w:style>
  <w:style w:type="paragraph" w:styleId="ListBullet5">
    <w:name w:val="List Bullet 5"/>
    <w:basedOn w:val="Normal"/>
    <w:autoRedefine/>
    <w:pPr>
      <w:numPr>
        <w:numId w:val="4"/>
      </w:numPr>
    </w:pPr>
    <w:rPr>
      <w:sz w:val="18"/>
    </w:rPr>
  </w:style>
  <w:style w:type="paragraph" w:customStyle="1" w:styleId="leadbullet">
    <w:name w:val="lead bullet"/>
    <w:basedOn w:val="Normal"/>
    <w:autoRedefine/>
    <w:pPr>
      <w:numPr>
        <w:numId w:val="8"/>
      </w:numPr>
      <w:spacing w:before="40" w:after="120"/>
      <w:ind w:left="720"/>
    </w:pPr>
    <w:rPr>
      <w:rFonts w:ascii="Helvetica 45 Light" w:hAnsi="Helvetica 45 Light"/>
    </w:rPr>
  </w:style>
  <w:style w:type="paragraph" w:styleId="ListBullet3">
    <w:name w:val="List Bullet 3"/>
    <w:basedOn w:val="Normal"/>
    <w:autoRedefine/>
    <w:pPr>
      <w:numPr>
        <w:numId w:val="5"/>
      </w:num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pPr>
      <w:numPr>
        <w:numId w:val="10"/>
      </w:numPr>
    </w:pPr>
  </w:style>
  <w:style w:type="paragraph" w:customStyle="1" w:styleId="SpecHeading2">
    <w:name w:val="Spec Heading 2"/>
    <w:basedOn w:val="SpecHeading1"/>
    <w:next w:val="Paragraph"/>
    <w:pPr>
      <w:pageBreakBefore w:val="0"/>
      <w:spacing w:before="240" w:after="120"/>
    </w:pPr>
    <w:rPr>
      <w:kern w:val="24"/>
      <w:sz w:val="24"/>
    </w:rPr>
  </w:style>
  <w:style w:type="paragraph" w:customStyle="1" w:styleId="SpecHeading1">
    <w:name w:val="Spec Heading 1"/>
    <w:basedOn w:val="Heading1"/>
    <w:next w:val="Normal"/>
    <w:pPr>
      <w:outlineLvl w:val="9"/>
    </w:pPr>
    <w:rPr>
      <w:sz w:val="28"/>
    </w:rPr>
  </w:style>
  <w:style w:type="paragraph" w:customStyle="1" w:styleId="Paragraph">
    <w:name w:val="Paragraph"/>
    <w:basedOn w:val="Normal"/>
    <w:pPr>
      <w:spacing w:before="60" w:after="60"/>
      <w:ind w:left="720"/>
    </w:pPr>
    <w:rPr>
      <w:rFonts w:cs="Arial"/>
      <w:kern w:val="22"/>
    </w:rPr>
  </w:style>
  <w:style w:type="paragraph" w:customStyle="1" w:styleId="TOC4">
    <w:name w:val="TOC4"/>
    <w:basedOn w:val="BdyTxtlvl1"/>
  </w:style>
  <w:style w:type="paragraph" w:customStyle="1" w:styleId="BdyTxtlvl1">
    <w:name w:val="Bdy_Txt_lvl_1"/>
    <w:basedOn w:val="Normal"/>
    <w:pPr>
      <w:widowControl w:val="0"/>
      <w:spacing w:after="120"/>
      <w:ind w:left="360"/>
    </w:pPr>
    <w:rPr>
      <w:sz w:val="18"/>
    </w:rPr>
  </w:style>
  <w:style w:type="paragraph" w:styleId="TOC1">
    <w:name w:val="toc 1"/>
    <w:basedOn w:val="Normal"/>
    <w:next w:val="Normal"/>
    <w:uiPriority w:val="39"/>
    <w:pPr>
      <w:spacing w:before="120"/>
      <w:jc w:val="left"/>
    </w:pPr>
    <w:rPr>
      <w:rFonts w:asciiTheme="minorHAnsi" w:hAnsiTheme="minorHAnsi"/>
      <w:b/>
      <w:szCs w:val="24"/>
    </w:rPr>
  </w:style>
  <w:style w:type="paragraph" w:styleId="TOC2">
    <w:name w:val="toc 2"/>
    <w:basedOn w:val="Normal"/>
    <w:next w:val="Normal"/>
    <w:uiPriority w:val="39"/>
    <w:pPr>
      <w:ind w:left="220"/>
      <w:jc w:val="left"/>
    </w:pPr>
    <w:rPr>
      <w:rFonts w:asciiTheme="minorHAnsi" w:hAnsiTheme="minorHAnsi"/>
      <w:b/>
    </w:rPr>
  </w:style>
  <w:style w:type="paragraph" w:styleId="TOC3">
    <w:name w:val="toc 3"/>
    <w:basedOn w:val="Normal"/>
    <w:next w:val="Normal"/>
    <w:uiPriority w:val="39"/>
    <w:pPr>
      <w:ind w:left="440"/>
      <w:jc w:val="left"/>
    </w:pPr>
    <w:rPr>
      <w:rFonts w:asciiTheme="minorHAnsi" w:hAnsiTheme="minorHAnsi"/>
    </w:rPr>
  </w:style>
  <w:style w:type="paragraph" w:styleId="TOC5">
    <w:name w:val="toc 5"/>
    <w:basedOn w:val="Normal"/>
    <w:next w:val="Normal"/>
    <w:autoRedefine/>
    <w:semiHidden/>
    <w:pPr>
      <w:ind w:left="880"/>
      <w:jc w:val="left"/>
    </w:pPr>
    <w:rPr>
      <w:rFonts w:asciiTheme="minorHAnsi" w:hAnsiTheme="minorHAnsi"/>
      <w:sz w:val="20"/>
      <w:szCs w:val="20"/>
    </w:rPr>
  </w:style>
  <w:style w:type="paragraph" w:styleId="TOC40">
    <w:name w:val="toc 4"/>
    <w:basedOn w:val="Normal"/>
    <w:next w:val="Normal"/>
    <w:semiHidden/>
    <w:pPr>
      <w:ind w:left="660"/>
      <w:jc w:val="left"/>
    </w:pPr>
    <w:rPr>
      <w:rFonts w:asciiTheme="minorHAnsi" w:hAnsiTheme="minorHAnsi"/>
      <w:sz w:val="20"/>
      <w:szCs w:val="20"/>
    </w:rPr>
  </w:style>
  <w:style w:type="paragraph" w:styleId="TOC6">
    <w:name w:val="toc 6"/>
    <w:basedOn w:val="Normal"/>
    <w:next w:val="Normal"/>
    <w:autoRedefine/>
    <w:semiHidden/>
    <w:pPr>
      <w:ind w:left="1100"/>
      <w:jc w:val="left"/>
    </w:pPr>
    <w:rPr>
      <w:rFonts w:asciiTheme="minorHAnsi" w:hAnsiTheme="minorHAnsi"/>
      <w:sz w:val="20"/>
      <w:szCs w:val="20"/>
    </w:rPr>
  </w:style>
  <w:style w:type="paragraph" w:styleId="TOC7">
    <w:name w:val="toc 7"/>
    <w:basedOn w:val="Normal"/>
    <w:next w:val="Normal"/>
    <w:autoRedefine/>
    <w:semiHidden/>
    <w:pPr>
      <w:ind w:left="1320"/>
      <w:jc w:val="left"/>
    </w:pPr>
    <w:rPr>
      <w:rFonts w:asciiTheme="minorHAnsi" w:hAnsiTheme="minorHAnsi"/>
      <w:sz w:val="20"/>
      <w:szCs w:val="20"/>
    </w:rPr>
  </w:style>
  <w:style w:type="paragraph" w:styleId="TOC8">
    <w:name w:val="toc 8"/>
    <w:basedOn w:val="Normal"/>
    <w:next w:val="Normal"/>
    <w:autoRedefine/>
    <w:semiHidden/>
    <w:pPr>
      <w:ind w:left="1540"/>
      <w:jc w:val="left"/>
    </w:pPr>
    <w:rPr>
      <w:rFonts w:asciiTheme="minorHAnsi" w:hAnsiTheme="minorHAnsi"/>
      <w:sz w:val="20"/>
      <w:szCs w:val="20"/>
    </w:rPr>
  </w:style>
  <w:style w:type="paragraph" w:styleId="TOC9">
    <w:name w:val="toc 9"/>
    <w:basedOn w:val="Normal"/>
    <w:next w:val="Normal"/>
    <w:autoRedefine/>
    <w:semiHidden/>
    <w:pPr>
      <w:ind w:left="1760"/>
      <w:jc w:val="left"/>
    </w:pPr>
    <w:rPr>
      <w:rFonts w:asciiTheme="minorHAnsi" w:hAnsiTheme="minorHAnsi"/>
      <w:sz w:val="20"/>
      <w:szCs w:val="20"/>
    </w:rPr>
  </w:style>
  <w:style w:type="character" w:styleId="Hyperlink">
    <w:name w:val="Hyperlink"/>
    <w:basedOn w:val="DefaultParagraphFont"/>
    <w:rPr>
      <w:color w:val="0000FF"/>
      <w:u w:val="single"/>
    </w:rPr>
  </w:style>
  <w:style w:type="paragraph" w:customStyle="1" w:styleId="ListBulleted">
    <w:name w:val="List Bulleted"/>
    <w:basedOn w:val="List"/>
    <w:pPr>
      <w:tabs>
        <w:tab w:val="num" w:pos="720"/>
      </w:tabs>
      <w:spacing w:before="60" w:after="60"/>
      <w:ind w:left="720" w:right="1008" w:hanging="432"/>
    </w:pPr>
    <w:rPr>
      <w:kern w:val="22"/>
    </w:rPr>
  </w:style>
  <w:style w:type="paragraph" w:customStyle="1" w:styleId="ListIndented">
    <w:name w:val="List Indented"/>
    <w:basedOn w:val="Normal"/>
    <w:pPr>
      <w:spacing w:before="60" w:after="60"/>
      <w:ind w:left="1440" w:right="720"/>
    </w:pPr>
    <w:rPr>
      <w:kern w:val="22"/>
    </w:rPr>
  </w:style>
  <w:style w:type="paragraph" w:customStyle="1" w:styleId="TableHeading">
    <w:name w:val="Table Heading"/>
    <w:basedOn w:val="Normal"/>
    <w:pPr>
      <w:spacing w:before="120" w:after="120"/>
    </w:pPr>
    <w:rPr>
      <w:b/>
      <w:kern w:val="20"/>
    </w:rPr>
  </w:style>
  <w:style w:type="paragraph" w:customStyle="1" w:styleId="ParagraphIndentedBold">
    <w:name w:val="Paragraph Indented Bold"/>
    <w:basedOn w:val="Paragraph"/>
    <w:pPr>
      <w:numPr>
        <w:numId w:val="6"/>
      </w:numPr>
      <w:tabs>
        <w:tab w:val="clear" w:pos="360"/>
      </w:tabs>
      <w:spacing w:before="120"/>
      <w:ind w:left="720" w:right="720" w:firstLine="0"/>
      <w:jc w:val="left"/>
    </w:pPr>
    <w:rPr>
      <w:b/>
    </w:rPr>
  </w:style>
  <w:style w:type="paragraph" w:customStyle="1" w:styleId="ParagraphIndentedRegular">
    <w:name w:val="Paragraph Indented Regular"/>
    <w:basedOn w:val="ParagraphIndentedBold"/>
    <w:pPr>
      <w:numPr>
        <w:numId w:val="7"/>
      </w:numPr>
      <w:tabs>
        <w:tab w:val="clear" w:pos="1368"/>
      </w:tabs>
      <w:ind w:left="720" w:firstLine="0"/>
    </w:pPr>
    <w:rPr>
      <w:b w:val="0"/>
    </w:rPr>
  </w:style>
  <w:style w:type="paragraph" w:customStyle="1" w:styleId="BdyTxtlvl3">
    <w:name w:val="Bdy_Txt_lvl_3"/>
    <w:basedOn w:val="BdyTxtlvl2"/>
    <w:pPr>
      <w:ind w:left="720"/>
    </w:pPr>
  </w:style>
  <w:style w:type="paragraph" w:customStyle="1" w:styleId="BdyTxtlvl2">
    <w:name w:val="Bdy_Txt_lvl_2"/>
    <w:basedOn w:val="Normal"/>
    <w:pPr>
      <w:widowControl w:val="0"/>
      <w:numPr>
        <w:numId w:val="3"/>
      </w:numPr>
      <w:tabs>
        <w:tab w:val="clear" w:pos="1440"/>
      </w:tabs>
      <w:spacing w:before="60" w:after="40"/>
      <w:ind w:left="540" w:firstLine="0"/>
    </w:pPr>
    <w:rPr>
      <w:sz w:val="18"/>
    </w:rPr>
  </w:style>
  <w:style w:type="paragraph" w:customStyle="1" w:styleId="font6">
    <w:name w:val="font6"/>
    <w:basedOn w:val="Normal"/>
    <w:pPr>
      <w:numPr>
        <w:numId w:val="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auto"/>
      </w:pBdr>
      <w:tabs>
        <w:tab w:val="center" w:pos="5040"/>
        <w:tab w:val="left" w:pos="8820"/>
      </w:tabs>
    </w:pPr>
    <w:rPr>
      <w:kern w:val="18"/>
      <w:sz w:val="16"/>
    </w:rPr>
  </w:style>
  <w:style w:type="paragraph" w:customStyle="1" w:styleId="SubHeading">
    <w:name w:val="Sub Heading"/>
    <w:basedOn w:val="Paragraph"/>
    <w:pPr>
      <w:keepNext/>
      <w:spacing w:before="180"/>
    </w:pPr>
    <w:rPr>
      <w:b/>
    </w:rPr>
  </w:style>
  <w:style w:type="paragraph" w:styleId="BodyText">
    <w:name w:val="Body Text"/>
    <w:aliases w:val="RFQ Text"/>
    <w:basedOn w:val="Normal"/>
    <w:link w:val="BodyTextChar"/>
    <w:rPr>
      <w:sz w:val="18"/>
    </w:rPr>
  </w:style>
  <w:style w:type="paragraph" w:customStyle="1" w:styleId="ParagraphSecond">
    <w:name w:val="Paragraph Second+"/>
    <w:basedOn w:val="ParagraphFirst"/>
    <w:pPr>
      <w:spacing w:before="120" w:after="60"/>
    </w:pPr>
  </w:style>
  <w:style w:type="paragraph" w:customStyle="1" w:styleId="ParagraphFirst">
    <w:name w:val="Paragraph First"/>
    <w:basedOn w:val="Normal"/>
    <w:next w:val="ParagraphSecond"/>
    <w:pPr>
      <w:spacing w:before="240" w:after="120"/>
      <w:ind w:left="720" w:right="720"/>
    </w:pPr>
    <w:rPr>
      <w:kern w:val="22"/>
    </w:rPr>
  </w:style>
  <w:style w:type="paragraph" w:styleId="Header">
    <w:name w:val="header"/>
    <w:basedOn w:val="Normal"/>
    <w:link w:val="HeaderChar"/>
    <w:uiPriority w:val="99"/>
    <w:pPr>
      <w:pBdr>
        <w:bottom w:val="single" w:sz="4" w:space="1" w:color="auto"/>
      </w:pBdr>
      <w:tabs>
        <w:tab w:val="center" w:pos="-2880"/>
        <w:tab w:val="right" w:pos="9360"/>
      </w:tabs>
    </w:pPr>
    <w:rPr>
      <w:b/>
      <w:kern w:val="18"/>
    </w:rPr>
  </w:style>
  <w:style w:type="character" w:styleId="PageNumber">
    <w:name w:val="page number"/>
    <w:basedOn w:val="DefaultParagraphFont"/>
    <w:rPr>
      <w:rFonts w:ascii="Times New Roman" w:hAnsi="Times New Roman"/>
      <w:b/>
      <w:sz w:val="20"/>
    </w:rPr>
  </w:style>
  <w:style w:type="character" w:styleId="FollowedHyperlink">
    <w:name w:val="FollowedHyperlink"/>
    <w:basedOn w:val="DefaultParagraphFont"/>
    <w:rPr>
      <w:color w:val="800080"/>
      <w:u w:val="single"/>
    </w:rPr>
  </w:style>
  <w:style w:type="paragraph" w:styleId="NormalWeb">
    <w:name w:val="Normal (Web)"/>
    <w:basedOn w:val="Normal"/>
    <w:uiPriority w:val="99"/>
    <w:rPr>
      <w:szCs w:val="24"/>
    </w:rPr>
  </w:style>
  <w:style w:type="paragraph" w:styleId="BodyText2">
    <w:name w:val="Body Text 2"/>
    <w:basedOn w:val="Normal"/>
    <w:pPr>
      <w:spacing w:after="120" w:line="480" w:lineRule="auto"/>
    </w:pPr>
  </w:style>
  <w:style w:type="paragraph" w:styleId="Caption">
    <w:name w:val="caption"/>
    <w:basedOn w:val="Normal"/>
    <w:next w:val="Normal"/>
    <w:pPr>
      <w:spacing w:before="120" w:after="120"/>
    </w:pPr>
    <w:rPr>
      <w:b/>
      <w:bCs/>
      <w:sz w:val="18"/>
    </w:rPr>
  </w:style>
  <w:style w:type="paragraph" w:styleId="CommentText">
    <w:name w:val="annotation text"/>
    <w:basedOn w:val="Normal"/>
    <w:link w:val="CommentTextChar"/>
    <w:semiHidden/>
    <w:rPr>
      <w:sz w:val="18"/>
    </w:rPr>
  </w:style>
  <w:style w:type="paragraph" w:styleId="EndnoteText">
    <w:name w:val="endnote text"/>
    <w:basedOn w:val="Normal"/>
    <w:semiHidden/>
    <w:rPr>
      <w:sz w:val="18"/>
    </w:rPr>
  </w:style>
  <w:style w:type="paragraph" w:styleId="EnvelopeAddress">
    <w:name w:val="envelope address"/>
    <w:basedOn w:val="Normal"/>
    <w:pPr>
      <w:framePr w:w="7920" w:h="1980" w:hRule="exact" w:hSpace="180" w:wrap="auto" w:hAnchor="page" w:xAlign="center" w:yAlign="bottom"/>
      <w:ind w:left="2880"/>
    </w:pPr>
    <w:rPr>
      <w:rFonts w:cs="Arial"/>
      <w:sz w:val="18"/>
      <w:szCs w:val="24"/>
    </w:rPr>
  </w:style>
  <w:style w:type="paragraph" w:styleId="EnvelopeReturn">
    <w:name w:val="envelope return"/>
    <w:basedOn w:val="Normal"/>
    <w:rPr>
      <w:rFonts w:cs="Arial"/>
      <w:sz w:val="18"/>
    </w:rPr>
  </w:style>
  <w:style w:type="paragraph" w:styleId="FootnoteText">
    <w:name w:val="footnote text"/>
    <w:basedOn w:val="Normal"/>
    <w:semiHidden/>
    <w:rPr>
      <w:sz w:val="18"/>
    </w:rPr>
  </w:style>
  <w:style w:type="character" w:styleId="HTMLCode">
    <w:name w:val="HTML Code"/>
    <w:basedOn w:val="DefaultParagraphFont"/>
    <w:rPr>
      <w:rFonts w:ascii="Courier New" w:hAnsi="Courier New"/>
      <w:sz w:val="16"/>
      <w:szCs w:val="20"/>
    </w:rPr>
  </w:style>
  <w:style w:type="character" w:styleId="HTMLKeyboard">
    <w:name w:val="HTML Keyboard"/>
    <w:basedOn w:val="DefaultParagraphFont"/>
    <w:rPr>
      <w:rFonts w:ascii="Courier New" w:hAnsi="Courier New"/>
      <w:sz w:val="18"/>
      <w:szCs w:val="20"/>
    </w:rPr>
  </w:style>
  <w:style w:type="paragraph" w:styleId="HTMLPreformatted">
    <w:name w:val="HTML Preformatted"/>
    <w:basedOn w:val="Normal"/>
    <w:rPr>
      <w:rFonts w:ascii="Courier New" w:hAnsi="Courier New" w:cs="Courier New"/>
      <w:sz w:val="18"/>
    </w:rPr>
  </w:style>
  <w:style w:type="character" w:styleId="HTMLTypewriter">
    <w:name w:val="HTML Typewriter"/>
    <w:basedOn w:val="DefaultParagraphFont"/>
    <w:rPr>
      <w:rFonts w:ascii="Courier New" w:hAnsi="Courier New"/>
      <w:sz w:val="18"/>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pPr>
      <w:spacing w:after="60"/>
    </w:pPr>
    <w:rPr>
      <w:rFonts w:cs="Arial"/>
      <w:szCs w:val="24"/>
    </w:rPr>
  </w:style>
  <w:style w:type="paragraph" w:styleId="Title">
    <w:name w:val="Title"/>
    <w:basedOn w:val="Normal"/>
    <w:next w:val="Normal"/>
    <w:qFormat/>
    <w:rsid w:val="007D5333"/>
    <w:pPr>
      <w:pBdr>
        <w:bottom w:val="single" w:sz="8" w:space="1" w:color="auto"/>
      </w:pBdr>
      <w:jc w:val="center"/>
    </w:pPr>
    <w:rPr>
      <w:sz w:val="32"/>
      <w:szCs w:val="32"/>
    </w:rPr>
  </w:style>
  <w:style w:type="paragraph" w:styleId="TOAHeading">
    <w:name w:val="toa heading"/>
    <w:basedOn w:val="Normal"/>
    <w:next w:val="Normal"/>
    <w:semiHidden/>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outlineLvl w:val="0"/>
    </w:pPr>
    <w:rPr>
      <w:b/>
      <w:kern w:val="28"/>
      <w:sz w:val="28"/>
    </w:rPr>
  </w:style>
  <w:style w:type="paragraph" w:customStyle="1" w:styleId="Appendix2">
    <w:name w:val="Appendix 2"/>
    <w:basedOn w:val="Normal"/>
    <w:next w:val="Normal"/>
    <w:pPr>
      <w:spacing w:before="240"/>
      <w:outlineLvl w:val="1"/>
    </w:pPr>
    <w:rPr>
      <w:b/>
      <w:kern w:val="28"/>
    </w:rPr>
  </w:style>
  <w:style w:type="paragraph" w:customStyle="1" w:styleId="Appendix3">
    <w:name w:val="Appendix 3"/>
    <w:basedOn w:val="Normal"/>
    <w:next w:val="Normal"/>
    <w:pPr>
      <w:keepNext/>
      <w:spacing w:before="160"/>
      <w:outlineLvl w:val="2"/>
    </w:pPr>
    <w:rPr>
      <w:b/>
      <w:kern w:val="22"/>
    </w:rPr>
  </w:style>
  <w:style w:type="paragraph" w:customStyle="1" w:styleId="Preface1">
    <w:name w:val="Preface 1"/>
    <w:basedOn w:val="Normal"/>
    <w:next w:val="Normal"/>
    <w:pPr>
      <w:keepNext/>
      <w:pageBreakBefore/>
      <w:tabs>
        <w:tab w:val="right" w:pos="-2900"/>
        <w:tab w:val="left" w:pos="700"/>
      </w:tabs>
      <w:spacing w:before="320"/>
      <w:outlineLvl w:val="0"/>
    </w:pPr>
    <w:rPr>
      <w:b/>
      <w:sz w:val="28"/>
    </w:rPr>
  </w:style>
  <w:style w:type="paragraph" w:customStyle="1" w:styleId="Preface2">
    <w:name w:val="Preface 2"/>
    <w:basedOn w:val="Normal"/>
    <w:next w:val="Normal"/>
    <w:pPr>
      <w:keepNext/>
      <w:spacing w:before="240"/>
      <w:outlineLvl w:val="1"/>
    </w:pPr>
    <w:rPr>
      <w:b/>
      <w:kern w:val="28"/>
    </w:rPr>
  </w:style>
  <w:style w:type="paragraph" w:customStyle="1" w:styleId="Preface3">
    <w:name w:val="Preface 3"/>
    <w:basedOn w:val="Normal"/>
    <w:next w:val="Normal"/>
    <w:pPr>
      <w:keepNext/>
      <w:spacing w:before="160"/>
      <w:outlineLvl w:val="2"/>
    </w:pPr>
    <w:rPr>
      <w:b/>
      <w:kern w:val="22"/>
    </w:rPr>
  </w:style>
  <w:style w:type="paragraph" w:customStyle="1" w:styleId="NormalTextBox">
    <w:name w:val="Normal Text Box"/>
    <w:basedOn w:val="Normal"/>
    <w:autoRedefine/>
    <w:rsid w:val="00455B00"/>
    <w:pPr>
      <w:spacing w:after="240"/>
      <w:ind w:firstLine="0"/>
      <w:jc w:val="left"/>
    </w:pPr>
    <w:rPr>
      <w:sz w:val="22"/>
    </w:rPr>
  </w:style>
  <w:style w:type="paragraph" w:styleId="TOCHeading">
    <w:name w:val="TOC Heading"/>
    <w:basedOn w:val="Heading1"/>
    <w:next w:val="Normal"/>
    <w:uiPriority w:val="39"/>
    <w:unhideWhenUsed/>
    <w:rsid w:val="00B53DFD"/>
    <w:pPr>
      <w:keepLines/>
      <w:pageBreakBefore w:val="0"/>
      <w:tabs>
        <w:tab w:val="clear" w:pos="-2900"/>
        <w:tab w:val="clear" w:pos="700"/>
      </w:tabs>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rsid w:val="00B53DFD"/>
    <w:rPr>
      <w:rFonts w:ascii="Lucida Grande" w:hAnsi="Lucida Grande" w:cs="Lucida Grande"/>
      <w:sz w:val="18"/>
      <w:szCs w:val="18"/>
    </w:rPr>
  </w:style>
  <w:style w:type="character" w:customStyle="1" w:styleId="BalloonTextChar">
    <w:name w:val="Balloon Text Char"/>
    <w:basedOn w:val="DefaultParagraphFont"/>
    <w:link w:val="BalloonText"/>
    <w:rsid w:val="00B53DFD"/>
    <w:rPr>
      <w:rFonts w:ascii="Lucida Grande" w:hAnsi="Lucida Grande" w:cs="Lucida Grande"/>
      <w:sz w:val="18"/>
      <w:szCs w:val="18"/>
    </w:rPr>
  </w:style>
  <w:style w:type="paragraph" w:customStyle="1" w:styleId="NormalBlock">
    <w:name w:val="Normal Block"/>
    <w:basedOn w:val="Normal"/>
    <w:qFormat/>
    <w:rsid w:val="00A9101E"/>
    <w:pPr>
      <w:spacing w:after="240"/>
      <w:ind w:firstLine="0"/>
    </w:pPr>
  </w:style>
  <w:style w:type="table" w:styleId="LightShading-Accent1">
    <w:name w:val="Light Shading Accent 1"/>
    <w:basedOn w:val="TableNormal"/>
    <w:uiPriority w:val="60"/>
    <w:rsid w:val="001E56CA"/>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243A86"/>
    <w:rPr>
      <w:b/>
      <w:kern w:val="18"/>
      <w:sz w:val="24"/>
      <w:szCs w:val="22"/>
    </w:rPr>
  </w:style>
  <w:style w:type="character" w:customStyle="1" w:styleId="BodyTextChar">
    <w:name w:val="Body Text Char"/>
    <w:aliases w:val="RFQ Text Char"/>
    <w:basedOn w:val="DefaultParagraphFont"/>
    <w:link w:val="BodyText"/>
    <w:rsid w:val="00243A86"/>
    <w:rPr>
      <w:sz w:val="18"/>
      <w:szCs w:val="22"/>
    </w:rPr>
  </w:style>
  <w:style w:type="character" w:customStyle="1" w:styleId="CommentTextChar">
    <w:name w:val="Comment Text Char"/>
    <w:basedOn w:val="DefaultParagraphFont"/>
    <w:link w:val="CommentText"/>
    <w:semiHidden/>
    <w:rsid w:val="00243A86"/>
    <w:rPr>
      <w:sz w:val="18"/>
      <w:szCs w:val="22"/>
    </w:rPr>
  </w:style>
  <w:style w:type="paragraph" w:customStyle="1" w:styleId="Copyright">
    <w:name w:val="Copyright"/>
    <w:basedOn w:val="NormalBlock"/>
    <w:qFormat/>
    <w:rsid w:val="00050774"/>
    <w:pPr>
      <w:jc w:val="left"/>
    </w:pPr>
    <w:rPr>
      <w:sz w:val="20"/>
      <w:szCs w:val="20"/>
    </w:rPr>
  </w:style>
  <w:style w:type="paragraph" w:customStyle="1" w:styleId="NormalTextboxBold">
    <w:name w:val="Normal Textbox Bold"/>
    <w:basedOn w:val="NormalTextBox"/>
    <w:rsid w:val="00EC0020"/>
    <w:rPr>
      <w:b/>
    </w:rPr>
  </w:style>
  <w:style w:type="paragraph" w:customStyle="1" w:styleId="Notes">
    <w:name w:val="Notes"/>
    <w:basedOn w:val="Copyright"/>
    <w:qFormat/>
    <w:rsid w:val="00854D18"/>
    <w:pPr>
      <w:spacing w:after="120"/>
      <w:ind w:firstLine="360"/>
    </w:pPr>
  </w:style>
  <w:style w:type="paragraph" w:customStyle="1" w:styleId="Glossary">
    <w:name w:val="Glossary"/>
    <w:basedOn w:val="NormalBlock"/>
    <w:qFormat/>
    <w:rsid w:val="00854D18"/>
    <w:pPr>
      <w:spacing w:after="120"/>
      <w:ind w:left="720" w:hanging="720"/>
    </w:pPr>
  </w:style>
  <w:style w:type="paragraph" w:customStyle="1" w:styleId="Dedication">
    <w:name w:val="Dedication"/>
    <w:basedOn w:val="Normal"/>
    <w:qFormat/>
    <w:rsid w:val="00854D18"/>
    <w:pPr>
      <w:jc w:val="center"/>
    </w:pPr>
    <w:rPr>
      <w:noProof/>
    </w:rPr>
  </w:style>
  <w:style w:type="paragraph" w:styleId="Quote">
    <w:name w:val="Quote"/>
    <w:aliases w:val="Extended Quote"/>
    <w:basedOn w:val="Normal"/>
    <w:next w:val="Normal"/>
    <w:link w:val="QuoteChar"/>
    <w:uiPriority w:val="29"/>
    <w:qFormat/>
    <w:rsid w:val="00854D18"/>
    <w:pPr>
      <w:spacing w:before="120" w:after="120"/>
      <w:ind w:left="576" w:right="576" w:firstLine="0"/>
    </w:pPr>
    <w:rPr>
      <w:iCs/>
      <w:color w:val="000000" w:themeColor="text1"/>
    </w:rPr>
  </w:style>
  <w:style w:type="character" w:customStyle="1" w:styleId="QuoteChar">
    <w:name w:val="Quote Char"/>
    <w:aliases w:val="Extended Quote Char"/>
    <w:basedOn w:val="DefaultParagraphFont"/>
    <w:link w:val="Quote"/>
    <w:uiPriority w:val="29"/>
    <w:rsid w:val="00854D18"/>
    <w:rPr>
      <w:iCs/>
      <w:color w:val="000000" w:themeColor="text1"/>
      <w:sz w:val="24"/>
      <w:szCs w:val="22"/>
    </w:rPr>
  </w:style>
  <w:style w:type="paragraph" w:styleId="ListParagraph">
    <w:name w:val="List Paragraph"/>
    <w:basedOn w:val="Normal"/>
    <w:uiPriority w:val="34"/>
    <w:rsid w:val="00B4584A"/>
    <w:pPr>
      <w:ind w:left="720"/>
      <w:contextualSpacing/>
    </w:pPr>
  </w:style>
  <w:style w:type="paragraph" w:customStyle="1" w:styleId="References">
    <w:name w:val="References"/>
    <w:basedOn w:val="Notes"/>
    <w:autoRedefine/>
    <w:qFormat/>
    <w:rsid w:val="002E626B"/>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uiPriority="99"/>
    <w:lsdException w:name="Title"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aliases w:val="Indent Normal"/>
    <w:qFormat/>
    <w:rsid w:val="00193D0A"/>
    <w:pPr>
      <w:ind w:firstLine="432"/>
      <w:jc w:val="both"/>
    </w:pPr>
    <w:rPr>
      <w:sz w:val="24"/>
      <w:szCs w:val="22"/>
    </w:rPr>
  </w:style>
  <w:style w:type="paragraph" w:styleId="Heading1">
    <w:name w:val="heading 1"/>
    <w:basedOn w:val="Normal"/>
    <w:next w:val="Normal"/>
    <w:qFormat/>
    <w:rsid w:val="00586990"/>
    <w:pPr>
      <w:keepNext/>
      <w:pageBreakBefore/>
      <w:pBdr>
        <w:bottom w:val="single" w:sz="4" w:space="1" w:color="auto"/>
      </w:pBdr>
      <w:tabs>
        <w:tab w:val="right" w:pos="-2900"/>
        <w:tab w:val="left" w:pos="700"/>
      </w:tabs>
      <w:spacing w:before="320" w:after="160"/>
      <w:jc w:val="center"/>
      <w:outlineLvl w:val="0"/>
    </w:pPr>
    <w:rPr>
      <w:sz w:val="32"/>
    </w:rPr>
  </w:style>
  <w:style w:type="paragraph" w:styleId="Heading2">
    <w:name w:val="heading 2"/>
    <w:basedOn w:val="Normal"/>
    <w:next w:val="Normal"/>
    <w:qFormat/>
    <w:rsid w:val="00243A86"/>
    <w:pPr>
      <w:keepNext/>
      <w:spacing w:before="240" w:after="120"/>
      <w:jc w:val="center"/>
      <w:outlineLvl w:val="1"/>
    </w:pPr>
    <w:rPr>
      <w:kern w:val="28"/>
      <w:sz w:val="28"/>
    </w:rPr>
  </w:style>
  <w:style w:type="paragraph" w:styleId="Heading3">
    <w:name w:val="heading 3"/>
    <w:basedOn w:val="Normal"/>
    <w:next w:val="Normal"/>
    <w:qFormat/>
    <w:rsid w:val="00854D18"/>
    <w:pPr>
      <w:keepNext/>
      <w:spacing w:before="160" w:after="120"/>
      <w:jc w:val="center"/>
      <w:outlineLvl w:val="2"/>
    </w:pPr>
    <w:rPr>
      <w:rFonts w:cs="Arial"/>
      <w:b/>
      <w:kern w:val="22"/>
      <w:sz w:val="28"/>
      <w:szCs w:val="28"/>
    </w:rPr>
  </w:style>
  <w:style w:type="paragraph" w:styleId="Heading4">
    <w:name w:val="heading 4"/>
    <w:basedOn w:val="Normal"/>
    <w:next w:val="Normal"/>
    <w:pPr>
      <w:keepNext/>
      <w:tabs>
        <w:tab w:val="right" w:pos="-2800"/>
      </w:tabs>
      <w:spacing w:before="240" w:after="60"/>
      <w:outlineLvl w:val="3"/>
    </w:pPr>
    <w:rPr>
      <w:b/>
      <w:kern w:val="22"/>
    </w:rPr>
  </w:style>
  <w:style w:type="paragraph" w:styleId="Heading5">
    <w:name w:val="heading 5"/>
    <w:basedOn w:val="Normal"/>
    <w:next w:val="Normal"/>
    <w:pPr>
      <w:spacing w:before="240" w:after="60"/>
      <w:outlineLvl w:val="4"/>
    </w:pPr>
    <w:rPr>
      <w:b/>
      <w:snapToGrid w:val="0"/>
      <w:kern w:val="22"/>
    </w:rPr>
  </w:style>
  <w:style w:type="paragraph" w:styleId="Heading6">
    <w:name w:val="heading 6"/>
    <w:basedOn w:val="Normal"/>
    <w:next w:val="Normal"/>
    <w:pPr>
      <w:spacing w:before="240" w:after="60"/>
      <w:outlineLvl w:val="5"/>
    </w:pPr>
    <w:rPr>
      <w:i/>
      <w:kern w:val="22"/>
      <w:sz w:val="18"/>
    </w:rPr>
  </w:style>
  <w:style w:type="paragraph" w:styleId="Heading7">
    <w:name w:val="heading 7"/>
    <w:basedOn w:val="Normal"/>
    <w:next w:val="Normal"/>
    <w:pPr>
      <w:spacing w:before="240" w:after="60"/>
      <w:outlineLvl w:val="6"/>
    </w:pPr>
    <w:rPr>
      <w:kern w:val="22"/>
      <w:sz w:val="18"/>
    </w:rPr>
  </w:style>
  <w:style w:type="paragraph" w:styleId="Heading8">
    <w:name w:val="heading 8"/>
    <w:basedOn w:val="Normal"/>
    <w:next w:val="Normal"/>
    <w:pPr>
      <w:spacing w:before="240" w:after="60"/>
      <w:outlineLvl w:val="7"/>
    </w:pPr>
    <w:rPr>
      <w:i/>
      <w:kern w:val="22"/>
      <w:sz w:val="18"/>
    </w:rPr>
  </w:style>
  <w:style w:type="paragraph" w:styleId="Heading9">
    <w:name w:val="heading 9"/>
    <w:basedOn w:val="Normal"/>
    <w:next w:val="Normal"/>
    <w:pPr>
      <w:spacing w:before="240" w:after="60"/>
      <w:outlineLvl w:val="8"/>
    </w:pPr>
    <w:rPr>
      <w:rFonts w:ascii="Arial" w:hAnsi="Arial"/>
      <w:b/>
      <w:i/>
      <w:kern w:val="2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X">
    <w:name w:val="Paragraph (X)"/>
    <w:basedOn w:val="Normal"/>
    <w:pPr>
      <w:numPr>
        <w:numId w:val="2"/>
      </w:numPr>
      <w:tabs>
        <w:tab w:val="clear" w:pos="1008"/>
      </w:tabs>
      <w:spacing w:before="120" w:after="60"/>
      <w:ind w:left="720" w:right="60" w:firstLine="0"/>
    </w:pPr>
    <w:rPr>
      <w:kern w:val="22"/>
    </w:rPr>
  </w:style>
  <w:style w:type="paragraph" w:customStyle="1" w:styleId="ListBulletedX">
    <w:name w:val="List Bulleted (X)"/>
    <w:basedOn w:val="List"/>
    <w:pPr>
      <w:numPr>
        <w:numId w:val="2"/>
      </w:numPr>
      <w:tabs>
        <w:tab w:val="clear" w:pos="1008"/>
        <w:tab w:val="left" w:pos="360"/>
      </w:tabs>
      <w:spacing w:after="60"/>
      <w:ind w:left="360" w:right="1008"/>
    </w:pPr>
    <w:rPr>
      <w:kern w:val="22"/>
    </w:rPr>
  </w:style>
  <w:style w:type="paragraph" w:styleId="List">
    <w:name w:val="List"/>
    <w:aliases w:val="(X1)"/>
    <w:basedOn w:val="Normal"/>
    <w:pPr>
      <w:numPr>
        <w:numId w:val="1"/>
      </w:numPr>
      <w:tabs>
        <w:tab w:val="clear" w:pos="720"/>
      </w:tabs>
      <w:ind w:left="360"/>
    </w:pPr>
  </w:style>
  <w:style w:type="paragraph" w:customStyle="1" w:styleId="ListNumberedX">
    <w:name w:val="List Numbered (X)"/>
    <w:basedOn w:val="Normal"/>
    <w:pPr>
      <w:numPr>
        <w:numId w:val="1"/>
      </w:numPr>
      <w:spacing w:before="60" w:after="60"/>
      <w:ind w:right="1080"/>
    </w:pPr>
    <w:rPr>
      <w:kern w:val="22"/>
    </w:rPr>
  </w:style>
  <w:style w:type="paragraph" w:customStyle="1" w:styleId="TableBulletedList">
    <w:name w:val="Table Bulleted List"/>
    <w:basedOn w:val="TableText"/>
    <w:pPr>
      <w:numPr>
        <w:numId w:val="6"/>
      </w:numPr>
      <w:spacing w:before="60"/>
    </w:pPr>
  </w:style>
  <w:style w:type="paragraph" w:customStyle="1" w:styleId="TableText">
    <w:name w:val="Table Text"/>
    <w:basedOn w:val="Normal"/>
    <w:pPr>
      <w:spacing w:before="120" w:after="60"/>
    </w:pPr>
    <w:rPr>
      <w:kern w:val="18"/>
    </w:rPr>
  </w:style>
  <w:style w:type="paragraph" w:customStyle="1" w:styleId="ListNumbered">
    <w:name w:val="List Numbered"/>
    <w:basedOn w:val="Normal"/>
    <w:pPr>
      <w:numPr>
        <w:numId w:val="7"/>
      </w:numPr>
      <w:spacing w:before="60" w:after="60"/>
      <w:ind w:right="1080"/>
    </w:pPr>
    <w:rPr>
      <w:kern w:val="22"/>
    </w:rPr>
  </w:style>
  <w:style w:type="paragraph" w:styleId="ListBullet4">
    <w:name w:val="List Bullet 4"/>
    <w:basedOn w:val="Normal"/>
    <w:pPr>
      <w:numPr>
        <w:numId w:val="3"/>
      </w:numPr>
      <w:spacing w:after="120"/>
    </w:pPr>
  </w:style>
  <w:style w:type="paragraph" w:styleId="ListBullet5">
    <w:name w:val="List Bullet 5"/>
    <w:basedOn w:val="Normal"/>
    <w:autoRedefine/>
    <w:pPr>
      <w:numPr>
        <w:numId w:val="4"/>
      </w:numPr>
    </w:pPr>
    <w:rPr>
      <w:sz w:val="18"/>
    </w:rPr>
  </w:style>
  <w:style w:type="paragraph" w:customStyle="1" w:styleId="leadbullet">
    <w:name w:val="lead bullet"/>
    <w:basedOn w:val="Normal"/>
    <w:autoRedefine/>
    <w:pPr>
      <w:numPr>
        <w:numId w:val="8"/>
      </w:numPr>
      <w:spacing w:before="40" w:after="120"/>
      <w:ind w:left="720"/>
    </w:pPr>
    <w:rPr>
      <w:rFonts w:ascii="Helvetica 45 Light" w:hAnsi="Helvetica 45 Light"/>
    </w:rPr>
  </w:style>
  <w:style w:type="paragraph" w:styleId="ListBullet3">
    <w:name w:val="List Bullet 3"/>
    <w:basedOn w:val="Normal"/>
    <w:autoRedefine/>
    <w:pPr>
      <w:numPr>
        <w:numId w:val="5"/>
      </w:num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pPr>
      <w:numPr>
        <w:numId w:val="10"/>
      </w:numPr>
    </w:pPr>
  </w:style>
  <w:style w:type="paragraph" w:customStyle="1" w:styleId="SpecHeading2">
    <w:name w:val="Spec Heading 2"/>
    <w:basedOn w:val="SpecHeading1"/>
    <w:next w:val="Paragraph"/>
    <w:pPr>
      <w:pageBreakBefore w:val="0"/>
      <w:spacing w:before="240" w:after="120"/>
    </w:pPr>
    <w:rPr>
      <w:kern w:val="24"/>
      <w:sz w:val="24"/>
    </w:rPr>
  </w:style>
  <w:style w:type="paragraph" w:customStyle="1" w:styleId="SpecHeading1">
    <w:name w:val="Spec Heading 1"/>
    <w:basedOn w:val="Heading1"/>
    <w:next w:val="Normal"/>
    <w:pPr>
      <w:outlineLvl w:val="9"/>
    </w:pPr>
    <w:rPr>
      <w:sz w:val="28"/>
    </w:rPr>
  </w:style>
  <w:style w:type="paragraph" w:customStyle="1" w:styleId="Paragraph">
    <w:name w:val="Paragraph"/>
    <w:basedOn w:val="Normal"/>
    <w:pPr>
      <w:spacing w:before="60" w:after="60"/>
      <w:ind w:left="720"/>
    </w:pPr>
    <w:rPr>
      <w:rFonts w:cs="Arial"/>
      <w:kern w:val="22"/>
    </w:rPr>
  </w:style>
  <w:style w:type="paragraph" w:customStyle="1" w:styleId="TOC4">
    <w:name w:val="TOC4"/>
    <w:basedOn w:val="BdyTxtlvl1"/>
  </w:style>
  <w:style w:type="paragraph" w:customStyle="1" w:styleId="BdyTxtlvl1">
    <w:name w:val="Bdy_Txt_lvl_1"/>
    <w:basedOn w:val="Normal"/>
    <w:pPr>
      <w:widowControl w:val="0"/>
      <w:spacing w:after="120"/>
      <w:ind w:left="360"/>
    </w:pPr>
    <w:rPr>
      <w:sz w:val="18"/>
    </w:rPr>
  </w:style>
  <w:style w:type="paragraph" w:styleId="TOC1">
    <w:name w:val="toc 1"/>
    <w:basedOn w:val="Normal"/>
    <w:next w:val="Normal"/>
    <w:uiPriority w:val="39"/>
    <w:pPr>
      <w:spacing w:before="120"/>
      <w:jc w:val="left"/>
    </w:pPr>
    <w:rPr>
      <w:rFonts w:asciiTheme="minorHAnsi" w:hAnsiTheme="minorHAnsi"/>
      <w:b/>
      <w:szCs w:val="24"/>
    </w:rPr>
  </w:style>
  <w:style w:type="paragraph" w:styleId="TOC2">
    <w:name w:val="toc 2"/>
    <w:basedOn w:val="Normal"/>
    <w:next w:val="Normal"/>
    <w:uiPriority w:val="39"/>
    <w:pPr>
      <w:ind w:left="220"/>
      <w:jc w:val="left"/>
    </w:pPr>
    <w:rPr>
      <w:rFonts w:asciiTheme="minorHAnsi" w:hAnsiTheme="minorHAnsi"/>
      <w:b/>
    </w:rPr>
  </w:style>
  <w:style w:type="paragraph" w:styleId="TOC3">
    <w:name w:val="toc 3"/>
    <w:basedOn w:val="Normal"/>
    <w:next w:val="Normal"/>
    <w:uiPriority w:val="39"/>
    <w:pPr>
      <w:ind w:left="440"/>
      <w:jc w:val="left"/>
    </w:pPr>
    <w:rPr>
      <w:rFonts w:asciiTheme="minorHAnsi" w:hAnsiTheme="minorHAnsi"/>
    </w:rPr>
  </w:style>
  <w:style w:type="paragraph" w:styleId="TOC5">
    <w:name w:val="toc 5"/>
    <w:basedOn w:val="Normal"/>
    <w:next w:val="Normal"/>
    <w:autoRedefine/>
    <w:semiHidden/>
    <w:pPr>
      <w:ind w:left="880"/>
      <w:jc w:val="left"/>
    </w:pPr>
    <w:rPr>
      <w:rFonts w:asciiTheme="minorHAnsi" w:hAnsiTheme="minorHAnsi"/>
      <w:sz w:val="20"/>
      <w:szCs w:val="20"/>
    </w:rPr>
  </w:style>
  <w:style w:type="paragraph" w:styleId="TOC40">
    <w:name w:val="toc 4"/>
    <w:basedOn w:val="Normal"/>
    <w:next w:val="Normal"/>
    <w:semiHidden/>
    <w:pPr>
      <w:ind w:left="660"/>
      <w:jc w:val="left"/>
    </w:pPr>
    <w:rPr>
      <w:rFonts w:asciiTheme="minorHAnsi" w:hAnsiTheme="minorHAnsi"/>
      <w:sz w:val="20"/>
      <w:szCs w:val="20"/>
    </w:rPr>
  </w:style>
  <w:style w:type="paragraph" w:styleId="TOC6">
    <w:name w:val="toc 6"/>
    <w:basedOn w:val="Normal"/>
    <w:next w:val="Normal"/>
    <w:autoRedefine/>
    <w:semiHidden/>
    <w:pPr>
      <w:ind w:left="1100"/>
      <w:jc w:val="left"/>
    </w:pPr>
    <w:rPr>
      <w:rFonts w:asciiTheme="minorHAnsi" w:hAnsiTheme="minorHAnsi"/>
      <w:sz w:val="20"/>
      <w:szCs w:val="20"/>
    </w:rPr>
  </w:style>
  <w:style w:type="paragraph" w:styleId="TOC7">
    <w:name w:val="toc 7"/>
    <w:basedOn w:val="Normal"/>
    <w:next w:val="Normal"/>
    <w:autoRedefine/>
    <w:semiHidden/>
    <w:pPr>
      <w:ind w:left="1320"/>
      <w:jc w:val="left"/>
    </w:pPr>
    <w:rPr>
      <w:rFonts w:asciiTheme="minorHAnsi" w:hAnsiTheme="minorHAnsi"/>
      <w:sz w:val="20"/>
      <w:szCs w:val="20"/>
    </w:rPr>
  </w:style>
  <w:style w:type="paragraph" w:styleId="TOC8">
    <w:name w:val="toc 8"/>
    <w:basedOn w:val="Normal"/>
    <w:next w:val="Normal"/>
    <w:autoRedefine/>
    <w:semiHidden/>
    <w:pPr>
      <w:ind w:left="1540"/>
      <w:jc w:val="left"/>
    </w:pPr>
    <w:rPr>
      <w:rFonts w:asciiTheme="minorHAnsi" w:hAnsiTheme="minorHAnsi"/>
      <w:sz w:val="20"/>
      <w:szCs w:val="20"/>
    </w:rPr>
  </w:style>
  <w:style w:type="paragraph" w:styleId="TOC9">
    <w:name w:val="toc 9"/>
    <w:basedOn w:val="Normal"/>
    <w:next w:val="Normal"/>
    <w:autoRedefine/>
    <w:semiHidden/>
    <w:pPr>
      <w:ind w:left="1760"/>
      <w:jc w:val="left"/>
    </w:pPr>
    <w:rPr>
      <w:rFonts w:asciiTheme="minorHAnsi" w:hAnsiTheme="minorHAnsi"/>
      <w:sz w:val="20"/>
      <w:szCs w:val="20"/>
    </w:rPr>
  </w:style>
  <w:style w:type="character" w:styleId="Hyperlink">
    <w:name w:val="Hyperlink"/>
    <w:basedOn w:val="DefaultParagraphFont"/>
    <w:rPr>
      <w:color w:val="0000FF"/>
      <w:u w:val="single"/>
    </w:rPr>
  </w:style>
  <w:style w:type="paragraph" w:customStyle="1" w:styleId="ListBulleted">
    <w:name w:val="List Bulleted"/>
    <w:basedOn w:val="List"/>
    <w:pPr>
      <w:tabs>
        <w:tab w:val="num" w:pos="720"/>
      </w:tabs>
      <w:spacing w:before="60" w:after="60"/>
      <w:ind w:left="720" w:right="1008" w:hanging="432"/>
    </w:pPr>
    <w:rPr>
      <w:kern w:val="22"/>
    </w:rPr>
  </w:style>
  <w:style w:type="paragraph" w:customStyle="1" w:styleId="ListIndented">
    <w:name w:val="List Indented"/>
    <w:basedOn w:val="Normal"/>
    <w:pPr>
      <w:spacing w:before="60" w:after="60"/>
      <w:ind w:left="1440" w:right="720"/>
    </w:pPr>
    <w:rPr>
      <w:kern w:val="22"/>
    </w:rPr>
  </w:style>
  <w:style w:type="paragraph" w:customStyle="1" w:styleId="TableHeading">
    <w:name w:val="Table Heading"/>
    <w:basedOn w:val="Normal"/>
    <w:pPr>
      <w:spacing w:before="120" w:after="120"/>
    </w:pPr>
    <w:rPr>
      <w:b/>
      <w:kern w:val="20"/>
    </w:rPr>
  </w:style>
  <w:style w:type="paragraph" w:customStyle="1" w:styleId="ParagraphIndentedBold">
    <w:name w:val="Paragraph Indented Bold"/>
    <w:basedOn w:val="Paragraph"/>
    <w:pPr>
      <w:numPr>
        <w:numId w:val="6"/>
      </w:numPr>
      <w:tabs>
        <w:tab w:val="clear" w:pos="360"/>
      </w:tabs>
      <w:spacing w:before="120"/>
      <w:ind w:left="720" w:right="720" w:firstLine="0"/>
      <w:jc w:val="left"/>
    </w:pPr>
    <w:rPr>
      <w:b/>
    </w:rPr>
  </w:style>
  <w:style w:type="paragraph" w:customStyle="1" w:styleId="ParagraphIndentedRegular">
    <w:name w:val="Paragraph Indented Regular"/>
    <w:basedOn w:val="ParagraphIndentedBold"/>
    <w:pPr>
      <w:numPr>
        <w:numId w:val="7"/>
      </w:numPr>
      <w:tabs>
        <w:tab w:val="clear" w:pos="1368"/>
      </w:tabs>
      <w:ind w:left="720" w:firstLine="0"/>
    </w:pPr>
    <w:rPr>
      <w:b w:val="0"/>
    </w:rPr>
  </w:style>
  <w:style w:type="paragraph" w:customStyle="1" w:styleId="BdyTxtlvl3">
    <w:name w:val="Bdy_Txt_lvl_3"/>
    <w:basedOn w:val="BdyTxtlvl2"/>
    <w:pPr>
      <w:ind w:left="720"/>
    </w:pPr>
  </w:style>
  <w:style w:type="paragraph" w:customStyle="1" w:styleId="BdyTxtlvl2">
    <w:name w:val="Bdy_Txt_lvl_2"/>
    <w:basedOn w:val="Normal"/>
    <w:pPr>
      <w:widowControl w:val="0"/>
      <w:numPr>
        <w:numId w:val="3"/>
      </w:numPr>
      <w:tabs>
        <w:tab w:val="clear" w:pos="1440"/>
      </w:tabs>
      <w:spacing w:before="60" w:after="40"/>
      <w:ind w:left="540" w:firstLine="0"/>
    </w:pPr>
    <w:rPr>
      <w:sz w:val="18"/>
    </w:rPr>
  </w:style>
  <w:style w:type="paragraph" w:customStyle="1" w:styleId="font6">
    <w:name w:val="font6"/>
    <w:basedOn w:val="Normal"/>
    <w:pPr>
      <w:numPr>
        <w:numId w:val="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auto"/>
      </w:pBdr>
      <w:tabs>
        <w:tab w:val="center" w:pos="5040"/>
        <w:tab w:val="left" w:pos="8820"/>
      </w:tabs>
    </w:pPr>
    <w:rPr>
      <w:kern w:val="18"/>
      <w:sz w:val="16"/>
    </w:rPr>
  </w:style>
  <w:style w:type="paragraph" w:customStyle="1" w:styleId="SubHeading">
    <w:name w:val="Sub Heading"/>
    <w:basedOn w:val="Paragraph"/>
    <w:pPr>
      <w:keepNext/>
      <w:spacing w:before="180"/>
    </w:pPr>
    <w:rPr>
      <w:b/>
    </w:rPr>
  </w:style>
  <w:style w:type="paragraph" w:styleId="BodyText">
    <w:name w:val="Body Text"/>
    <w:aliases w:val="RFQ Text"/>
    <w:basedOn w:val="Normal"/>
    <w:link w:val="BodyTextChar"/>
    <w:rPr>
      <w:sz w:val="18"/>
    </w:rPr>
  </w:style>
  <w:style w:type="paragraph" w:customStyle="1" w:styleId="ParagraphSecond">
    <w:name w:val="Paragraph Second+"/>
    <w:basedOn w:val="ParagraphFirst"/>
    <w:pPr>
      <w:spacing w:before="120" w:after="60"/>
    </w:pPr>
  </w:style>
  <w:style w:type="paragraph" w:customStyle="1" w:styleId="ParagraphFirst">
    <w:name w:val="Paragraph First"/>
    <w:basedOn w:val="Normal"/>
    <w:next w:val="ParagraphSecond"/>
    <w:pPr>
      <w:spacing w:before="240" w:after="120"/>
      <w:ind w:left="720" w:right="720"/>
    </w:pPr>
    <w:rPr>
      <w:kern w:val="22"/>
    </w:rPr>
  </w:style>
  <w:style w:type="paragraph" w:styleId="Header">
    <w:name w:val="header"/>
    <w:basedOn w:val="Normal"/>
    <w:link w:val="HeaderChar"/>
    <w:uiPriority w:val="99"/>
    <w:pPr>
      <w:pBdr>
        <w:bottom w:val="single" w:sz="4" w:space="1" w:color="auto"/>
      </w:pBdr>
      <w:tabs>
        <w:tab w:val="center" w:pos="-2880"/>
        <w:tab w:val="right" w:pos="9360"/>
      </w:tabs>
    </w:pPr>
    <w:rPr>
      <w:b/>
      <w:kern w:val="18"/>
    </w:rPr>
  </w:style>
  <w:style w:type="character" w:styleId="PageNumber">
    <w:name w:val="page number"/>
    <w:basedOn w:val="DefaultParagraphFont"/>
    <w:rPr>
      <w:rFonts w:ascii="Times New Roman" w:hAnsi="Times New Roman"/>
      <w:b/>
      <w:sz w:val="20"/>
    </w:rPr>
  </w:style>
  <w:style w:type="character" w:styleId="FollowedHyperlink">
    <w:name w:val="FollowedHyperlink"/>
    <w:basedOn w:val="DefaultParagraphFont"/>
    <w:rPr>
      <w:color w:val="800080"/>
      <w:u w:val="single"/>
    </w:rPr>
  </w:style>
  <w:style w:type="paragraph" w:styleId="NormalWeb">
    <w:name w:val="Normal (Web)"/>
    <w:basedOn w:val="Normal"/>
    <w:uiPriority w:val="99"/>
    <w:rPr>
      <w:szCs w:val="24"/>
    </w:rPr>
  </w:style>
  <w:style w:type="paragraph" w:styleId="BodyText2">
    <w:name w:val="Body Text 2"/>
    <w:basedOn w:val="Normal"/>
    <w:pPr>
      <w:spacing w:after="120" w:line="480" w:lineRule="auto"/>
    </w:pPr>
  </w:style>
  <w:style w:type="paragraph" w:styleId="Caption">
    <w:name w:val="caption"/>
    <w:basedOn w:val="Normal"/>
    <w:next w:val="Normal"/>
    <w:pPr>
      <w:spacing w:before="120" w:after="120"/>
    </w:pPr>
    <w:rPr>
      <w:b/>
      <w:bCs/>
      <w:sz w:val="18"/>
    </w:rPr>
  </w:style>
  <w:style w:type="paragraph" w:styleId="CommentText">
    <w:name w:val="annotation text"/>
    <w:basedOn w:val="Normal"/>
    <w:link w:val="CommentTextChar"/>
    <w:semiHidden/>
    <w:rPr>
      <w:sz w:val="18"/>
    </w:rPr>
  </w:style>
  <w:style w:type="paragraph" w:styleId="EndnoteText">
    <w:name w:val="endnote text"/>
    <w:basedOn w:val="Normal"/>
    <w:semiHidden/>
    <w:rPr>
      <w:sz w:val="18"/>
    </w:rPr>
  </w:style>
  <w:style w:type="paragraph" w:styleId="EnvelopeAddress">
    <w:name w:val="envelope address"/>
    <w:basedOn w:val="Normal"/>
    <w:pPr>
      <w:framePr w:w="7920" w:h="1980" w:hRule="exact" w:hSpace="180" w:wrap="auto" w:hAnchor="page" w:xAlign="center" w:yAlign="bottom"/>
      <w:ind w:left="2880"/>
    </w:pPr>
    <w:rPr>
      <w:rFonts w:cs="Arial"/>
      <w:sz w:val="18"/>
      <w:szCs w:val="24"/>
    </w:rPr>
  </w:style>
  <w:style w:type="paragraph" w:styleId="EnvelopeReturn">
    <w:name w:val="envelope return"/>
    <w:basedOn w:val="Normal"/>
    <w:rPr>
      <w:rFonts w:cs="Arial"/>
      <w:sz w:val="18"/>
    </w:rPr>
  </w:style>
  <w:style w:type="paragraph" w:styleId="FootnoteText">
    <w:name w:val="footnote text"/>
    <w:basedOn w:val="Normal"/>
    <w:semiHidden/>
    <w:rPr>
      <w:sz w:val="18"/>
    </w:rPr>
  </w:style>
  <w:style w:type="character" w:styleId="HTMLCode">
    <w:name w:val="HTML Code"/>
    <w:basedOn w:val="DefaultParagraphFont"/>
    <w:rPr>
      <w:rFonts w:ascii="Courier New" w:hAnsi="Courier New"/>
      <w:sz w:val="16"/>
      <w:szCs w:val="20"/>
    </w:rPr>
  </w:style>
  <w:style w:type="character" w:styleId="HTMLKeyboard">
    <w:name w:val="HTML Keyboard"/>
    <w:basedOn w:val="DefaultParagraphFont"/>
    <w:rPr>
      <w:rFonts w:ascii="Courier New" w:hAnsi="Courier New"/>
      <w:sz w:val="18"/>
      <w:szCs w:val="20"/>
    </w:rPr>
  </w:style>
  <w:style w:type="paragraph" w:styleId="HTMLPreformatted">
    <w:name w:val="HTML Preformatted"/>
    <w:basedOn w:val="Normal"/>
    <w:rPr>
      <w:rFonts w:ascii="Courier New" w:hAnsi="Courier New" w:cs="Courier New"/>
      <w:sz w:val="18"/>
    </w:rPr>
  </w:style>
  <w:style w:type="character" w:styleId="HTMLTypewriter">
    <w:name w:val="HTML Typewriter"/>
    <w:basedOn w:val="DefaultParagraphFont"/>
    <w:rPr>
      <w:rFonts w:ascii="Courier New" w:hAnsi="Courier New"/>
      <w:sz w:val="18"/>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pPr>
      <w:spacing w:after="60"/>
    </w:pPr>
    <w:rPr>
      <w:rFonts w:cs="Arial"/>
      <w:szCs w:val="24"/>
    </w:rPr>
  </w:style>
  <w:style w:type="paragraph" w:styleId="Title">
    <w:name w:val="Title"/>
    <w:basedOn w:val="Normal"/>
    <w:next w:val="Normal"/>
    <w:qFormat/>
    <w:rsid w:val="007D5333"/>
    <w:pPr>
      <w:pBdr>
        <w:bottom w:val="single" w:sz="8" w:space="1" w:color="auto"/>
      </w:pBdr>
      <w:jc w:val="center"/>
    </w:pPr>
    <w:rPr>
      <w:sz w:val="32"/>
      <w:szCs w:val="32"/>
    </w:rPr>
  </w:style>
  <w:style w:type="paragraph" w:styleId="TOAHeading">
    <w:name w:val="toa heading"/>
    <w:basedOn w:val="Normal"/>
    <w:next w:val="Normal"/>
    <w:semiHidden/>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outlineLvl w:val="0"/>
    </w:pPr>
    <w:rPr>
      <w:b/>
      <w:kern w:val="28"/>
      <w:sz w:val="28"/>
    </w:rPr>
  </w:style>
  <w:style w:type="paragraph" w:customStyle="1" w:styleId="Appendix2">
    <w:name w:val="Appendix 2"/>
    <w:basedOn w:val="Normal"/>
    <w:next w:val="Normal"/>
    <w:pPr>
      <w:spacing w:before="240"/>
      <w:outlineLvl w:val="1"/>
    </w:pPr>
    <w:rPr>
      <w:b/>
      <w:kern w:val="28"/>
    </w:rPr>
  </w:style>
  <w:style w:type="paragraph" w:customStyle="1" w:styleId="Appendix3">
    <w:name w:val="Appendix 3"/>
    <w:basedOn w:val="Normal"/>
    <w:next w:val="Normal"/>
    <w:pPr>
      <w:keepNext/>
      <w:spacing w:before="160"/>
      <w:outlineLvl w:val="2"/>
    </w:pPr>
    <w:rPr>
      <w:b/>
      <w:kern w:val="22"/>
    </w:rPr>
  </w:style>
  <w:style w:type="paragraph" w:customStyle="1" w:styleId="Preface1">
    <w:name w:val="Preface 1"/>
    <w:basedOn w:val="Normal"/>
    <w:next w:val="Normal"/>
    <w:pPr>
      <w:keepNext/>
      <w:pageBreakBefore/>
      <w:tabs>
        <w:tab w:val="right" w:pos="-2900"/>
        <w:tab w:val="left" w:pos="700"/>
      </w:tabs>
      <w:spacing w:before="320"/>
      <w:outlineLvl w:val="0"/>
    </w:pPr>
    <w:rPr>
      <w:b/>
      <w:sz w:val="28"/>
    </w:rPr>
  </w:style>
  <w:style w:type="paragraph" w:customStyle="1" w:styleId="Preface2">
    <w:name w:val="Preface 2"/>
    <w:basedOn w:val="Normal"/>
    <w:next w:val="Normal"/>
    <w:pPr>
      <w:keepNext/>
      <w:spacing w:before="240"/>
      <w:outlineLvl w:val="1"/>
    </w:pPr>
    <w:rPr>
      <w:b/>
      <w:kern w:val="28"/>
    </w:rPr>
  </w:style>
  <w:style w:type="paragraph" w:customStyle="1" w:styleId="Preface3">
    <w:name w:val="Preface 3"/>
    <w:basedOn w:val="Normal"/>
    <w:next w:val="Normal"/>
    <w:pPr>
      <w:keepNext/>
      <w:spacing w:before="160"/>
      <w:outlineLvl w:val="2"/>
    </w:pPr>
    <w:rPr>
      <w:b/>
      <w:kern w:val="22"/>
    </w:rPr>
  </w:style>
  <w:style w:type="paragraph" w:customStyle="1" w:styleId="NormalTextBox">
    <w:name w:val="Normal Text Box"/>
    <w:basedOn w:val="Normal"/>
    <w:autoRedefine/>
    <w:rsid w:val="00455B00"/>
    <w:pPr>
      <w:spacing w:after="240"/>
      <w:ind w:firstLine="0"/>
      <w:jc w:val="left"/>
    </w:pPr>
    <w:rPr>
      <w:sz w:val="22"/>
    </w:rPr>
  </w:style>
  <w:style w:type="paragraph" w:styleId="TOCHeading">
    <w:name w:val="TOC Heading"/>
    <w:basedOn w:val="Heading1"/>
    <w:next w:val="Normal"/>
    <w:uiPriority w:val="39"/>
    <w:unhideWhenUsed/>
    <w:rsid w:val="00B53DFD"/>
    <w:pPr>
      <w:keepLines/>
      <w:pageBreakBefore w:val="0"/>
      <w:tabs>
        <w:tab w:val="clear" w:pos="-2900"/>
        <w:tab w:val="clear" w:pos="700"/>
      </w:tabs>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rsid w:val="00B53DFD"/>
    <w:rPr>
      <w:rFonts w:ascii="Lucida Grande" w:hAnsi="Lucida Grande" w:cs="Lucida Grande"/>
      <w:sz w:val="18"/>
      <w:szCs w:val="18"/>
    </w:rPr>
  </w:style>
  <w:style w:type="character" w:customStyle="1" w:styleId="BalloonTextChar">
    <w:name w:val="Balloon Text Char"/>
    <w:basedOn w:val="DefaultParagraphFont"/>
    <w:link w:val="BalloonText"/>
    <w:rsid w:val="00B53DFD"/>
    <w:rPr>
      <w:rFonts w:ascii="Lucida Grande" w:hAnsi="Lucida Grande" w:cs="Lucida Grande"/>
      <w:sz w:val="18"/>
      <w:szCs w:val="18"/>
    </w:rPr>
  </w:style>
  <w:style w:type="paragraph" w:customStyle="1" w:styleId="NormalBlock">
    <w:name w:val="Normal Block"/>
    <w:basedOn w:val="Normal"/>
    <w:qFormat/>
    <w:rsid w:val="00A9101E"/>
    <w:pPr>
      <w:spacing w:after="240"/>
      <w:ind w:firstLine="0"/>
    </w:pPr>
  </w:style>
  <w:style w:type="table" w:styleId="LightShading-Accent1">
    <w:name w:val="Light Shading Accent 1"/>
    <w:basedOn w:val="TableNormal"/>
    <w:uiPriority w:val="60"/>
    <w:rsid w:val="001E56CA"/>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243A86"/>
    <w:rPr>
      <w:b/>
      <w:kern w:val="18"/>
      <w:sz w:val="24"/>
      <w:szCs w:val="22"/>
    </w:rPr>
  </w:style>
  <w:style w:type="character" w:customStyle="1" w:styleId="BodyTextChar">
    <w:name w:val="Body Text Char"/>
    <w:aliases w:val="RFQ Text Char"/>
    <w:basedOn w:val="DefaultParagraphFont"/>
    <w:link w:val="BodyText"/>
    <w:rsid w:val="00243A86"/>
    <w:rPr>
      <w:sz w:val="18"/>
      <w:szCs w:val="22"/>
    </w:rPr>
  </w:style>
  <w:style w:type="character" w:customStyle="1" w:styleId="CommentTextChar">
    <w:name w:val="Comment Text Char"/>
    <w:basedOn w:val="DefaultParagraphFont"/>
    <w:link w:val="CommentText"/>
    <w:semiHidden/>
    <w:rsid w:val="00243A86"/>
    <w:rPr>
      <w:sz w:val="18"/>
      <w:szCs w:val="22"/>
    </w:rPr>
  </w:style>
  <w:style w:type="paragraph" w:customStyle="1" w:styleId="Copyright">
    <w:name w:val="Copyright"/>
    <w:basedOn w:val="NormalBlock"/>
    <w:qFormat/>
    <w:rsid w:val="00050774"/>
    <w:pPr>
      <w:jc w:val="left"/>
    </w:pPr>
    <w:rPr>
      <w:sz w:val="20"/>
      <w:szCs w:val="20"/>
    </w:rPr>
  </w:style>
  <w:style w:type="paragraph" w:customStyle="1" w:styleId="NormalTextboxBold">
    <w:name w:val="Normal Textbox Bold"/>
    <w:basedOn w:val="NormalTextBox"/>
    <w:rsid w:val="00EC0020"/>
    <w:rPr>
      <w:b/>
    </w:rPr>
  </w:style>
  <w:style w:type="paragraph" w:customStyle="1" w:styleId="Notes">
    <w:name w:val="Notes"/>
    <w:basedOn w:val="Copyright"/>
    <w:qFormat/>
    <w:rsid w:val="00854D18"/>
    <w:pPr>
      <w:spacing w:after="120"/>
      <w:ind w:firstLine="360"/>
    </w:pPr>
  </w:style>
  <w:style w:type="paragraph" w:customStyle="1" w:styleId="Glossary">
    <w:name w:val="Glossary"/>
    <w:basedOn w:val="NormalBlock"/>
    <w:qFormat/>
    <w:rsid w:val="00854D18"/>
    <w:pPr>
      <w:spacing w:after="120"/>
      <w:ind w:left="720" w:hanging="720"/>
    </w:pPr>
  </w:style>
  <w:style w:type="paragraph" w:customStyle="1" w:styleId="Dedication">
    <w:name w:val="Dedication"/>
    <w:basedOn w:val="Normal"/>
    <w:qFormat/>
    <w:rsid w:val="00854D18"/>
    <w:pPr>
      <w:jc w:val="center"/>
    </w:pPr>
    <w:rPr>
      <w:noProof/>
    </w:rPr>
  </w:style>
  <w:style w:type="paragraph" w:styleId="Quote">
    <w:name w:val="Quote"/>
    <w:aliases w:val="Extended Quote"/>
    <w:basedOn w:val="Normal"/>
    <w:next w:val="Normal"/>
    <w:link w:val="QuoteChar"/>
    <w:uiPriority w:val="29"/>
    <w:qFormat/>
    <w:rsid w:val="00854D18"/>
    <w:pPr>
      <w:spacing w:before="120" w:after="120"/>
      <w:ind w:left="576" w:right="576" w:firstLine="0"/>
    </w:pPr>
    <w:rPr>
      <w:iCs/>
      <w:color w:val="000000" w:themeColor="text1"/>
    </w:rPr>
  </w:style>
  <w:style w:type="character" w:customStyle="1" w:styleId="QuoteChar">
    <w:name w:val="Quote Char"/>
    <w:aliases w:val="Extended Quote Char"/>
    <w:basedOn w:val="DefaultParagraphFont"/>
    <w:link w:val="Quote"/>
    <w:uiPriority w:val="29"/>
    <w:rsid w:val="00854D18"/>
    <w:rPr>
      <w:iCs/>
      <w:color w:val="000000" w:themeColor="text1"/>
      <w:sz w:val="24"/>
      <w:szCs w:val="22"/>
    </w:rPr>
  </w:style>
  <w:style w:type="paragraph" w:styleId="ListParagraph">
    <w:name w:val="List Paragraph"/>
    <w:basedOn w:val="Normal"/>
    <w:uiPriority w:val="34"/>
    <w:rsid w:val="00B4584A"/>
    <w:pPr>
      <w:ind w:left="720"/>
      <w:contextualSpacing/>
    </w:pPr>
  </w:style>
  <w:style w:type="paragraph" w:customStyle="1" w:styleId="References">
    <w:name w:val="References"/>
    <w:basedOn w:val="Notes"/>
    <w:autoRedefine/>
    <w:qFormat/>
    <w:rsid w:val="002E626B"/>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502">
      <w:bodyDiv w:val="1"/>
      <w:marLeft w:val="0"/>
      <w:marRight w:val="0"/>
      <w:marTop w:val="0"/>
      <w:marBottom w:val="0"/>
      <w:divBdr>
        <w:top w:val="none" w:sz="0" w:space="0" w:color="auto"/>
        <w:left w:val="none" w:sz="0" w:space="0" w:color="auto"/>
        <w:bottom w:val="none" w:sz="0" w:space="0" w:color="auto"/>
        <w:right w:val="none" w:sz="0" w:space="0" w:color="auto"/>
      </w:divBdr>
    </w:div>
    <w:div w:id="70541855">
      <w:bodyDiv w:val="1"/>
      <w:marLeft w:val="0"/>
      <w:marRight w:val="0"/>
      <w:marTop w:val="0"/>
      <w:marBottom w:val="0"/>
      <w:divBdr>
        <w:top w:val="none" w:sz="0" w:space="0" w:color="auto"/>
        <w:left w:val="none" w:sz="0" w:space="0" w:color="auto"/>
        <w:bottom w:val="none" w:sz="0" w:space="0" w:color="auto"/>
        <w:right w:val="none" w:sz="0" w:space="0" w:color="auto"/>
      </w:divBdr>
    </w:div>
    <w:div w:id="298193181">
      <w:bodyDiv w:val="1"/>
      <w:marLeft w:val="0"/>
      <w:marRight w:val="0"/>
      <w:marTop w:val="0"/>
      <w:marBottom w:val="0"/>
      <w:divBdr>
        <w:top w:val="none" w:sz="0" w:space="0" w:color="auto"/>
        <w:left w:val="none" w:sz="0" w:space="0" w:color="auto"/>
        <w:bottom w:val="none" w:sz="0" w:space="0" w:color="auto"/>
        <w:right w:val="none" w:sz="0" w:space="0" w:color="auto"/>
      </w:divBdr>
    </w:div>
    <w:div w:id="406807562">
      <w:bodyDiv w:val="1"/>
      <w:marLeft w:val="0"/>
      <w:marRight w:val="0"/>
      <w:marTop w:val="0"/>
      <w:marBottom w:val="0"/>
      <w:divBdr>
        <w:top w:val="none" w:sz="0" w:space="0" w:color="auto"/>
        <w:left w:val="none" w:sz="0" w:space="0" w:color="auto"/>
        <w:bottom w:val="none" w:sz="0" w:space="0" w:color="auto"/>
        <w:right w:val="none" w:sz="0" w:space="0" w:color="auto"/>
      </w:divBdr>
    </w:div>
    <w:div w:id="504054774">
      <w:bodyDiv w:val="1"/>
      <w:marLeft w:val="0"/>
      <w:marRight w:val="0"/>
      <w:marTop w:val="0"/>
      <w:marBottom w:val="0"/>
      <w:divBdr>
        <w:top w:val="none" w:sz="0" w:space="0" w:color="auto"/>
        <w:left w:val="none" w:sz="0" w:space="0" w:color="auto"/>
        <w:bottom w:val="none" w:sz="0" w:space="0" w:color="auto"/>
        <w:right w:val="none" w:sz="0" w:space="0" w:color="auto"/>
      </w:divBdr>
    </w:div>
    <w:div w:id="961106989">
      <w:bodyDiv w:val="1"/>
      <w:marLeft w:val="0"/>
      <w:marRight w:val="0"/>
      <w:marTop w:val="0"/>
      <w:marBottom w:val="0"/>
      <w:divBdr>
        <w:top w:val="none" w:sz="0" w:space="0" w:color="auto"/>
        <w:left w:val="none" w:sz="0" w:space="0" w:color="auto"/>
        <w:bottom w:val="none" w:sz="0" w:space="0" w:color="auto"/>
        <w:right w:val="none" w:sz="0" w:space="0" w:color="auto"/>
      </w:divBdr>
    </w:div>
    <w:div w:id="974414028">
      <w:bodyDiv w:val="1"/>
      <w:marLeft w:val="0"/>
      <w:marRight w:val="0"/>
      <w:marTop w:val="0"/>
      <w:marBottom w:val="0"/>
      <w:divBdr>
        <w:top w:val="none" w:sz="0" w:space="0" w:color="auto"/>
        <w:left w:val="none" w:sz="0" w:space="0" w:color="auto"/>
        <w:bottom w:val="none" w:sz="0" w:space="0" w:color="auto"/>
        <w:right w:val="none" w:sz="0" w:space="0" w:color="auto"/>
      </w:divBdr>
    </w:div>
    <w:div w:id="1082482285">
      <w:bodyDiv w:val="1"/>
      <w:marLeft w:val="0"/>
      <w:marRight w:val="0"/>
      <w:marTop w:val="0"/>
      <w:marBottom w:val="0"/>
      <w:divBdr>
        <w:top w:val="none" w:sz="0" w:space="0" w:color="auto"/>
        <w:left w:val="none" w:sz="0" w:space="0" w:color="auto"/>
        <w:bottom w:val="none" w:sz="0" w:space="0" w:color="auto"/>
        <w:right w:val="none" w:sz="0" w:space="0" w:color="auto"/>
      </w:divBdr>
    </w:div>
    <w:div w:id="1514951793">
      <w:bodyDiv w:val="1"/>
      <w:marLeft w:val="0"/>
      <w:marRight w:val="0"/>
      <w:marTop w:val="0"/>
      <w:marBottom w:val="0"/>
      <w:divBdr>
        <w:top w:val="none" w:sz="0" w:space="0" w:color="auto"/>
        <w:left w:val="none" w:sz="0" w:space="0" w:color="auto"/>
        <w:bottom w:val="none" w:sz="0" w:space="0" w:color="auto"/>
        <w:right w:val="none" w:sz="0" w:space="0" w:color="auto"/>
      </w:divBdr>
    </w:div>
    <w:div w:id="1561089577">
      <w:bodyDiv w:val="1"/>
      <w:marLeft w:val="0"/>
      <w:marRight w:val="0"/>
      <w:marTop w:val="0"/>
      <w:marBottom w:val="0"/>
      <w:divBdr>
        <w:top w:val="none" w:sz="0" w:space="0" w:color="auto"/>
        <w:left w:val="none" w:sz="0" w:space="0" w:color="auto"/>
        <w:bottom w:val="none" w:sz="0" w:space="0" w:color="auto"/>
        <w:right w:val="none" w:sz="0" w:space="0" w:color="auto"/>
      </w:divBdr>
    </w:div>
    <w:div w:id="1608468863">
      <w:bodyDiv w:val="1"/>
      <w:marLeft w:val="0"/>
      <w:marRight w:val="0"/>
      <w:marTop w:val="0"/>
      <w:marBottom w:val="0"/>
      <w:divBdr>
        <w:top w:val="none" w:sz="0" w:space="0" w:color="auto"/>
        <w:left w:val="none" w:sz="0" w:space="0" w:color="auto"/>
        <w:bottom w:val="none" w:sz="0" w:space="0" w:color="auto"/>
        <w:right w:val="none" w:sz="0" w:space="0" w:color="auto"/>
      </w:divBdr>
    </w:div>
    <w:div w:id="1622104535">
      <w:bodyDiv w:val="1"/>
      <w:marLeft w:val="0"/>
      <w:marRight w:val="0"/>
      <w:marTop w:val="0"/>
      <w:marBottom w:val="0"/>
      <w:divBdr>
        <w:top w:val="none" w:sz="0" w:space="0" w:color="auto"/>
        <w:left w:val="none" w:sz="0" w:space="0" w:color="auto"/>
        <w:bottom w:val="none" w:sz="0" w:space="0" w:color="auto"/>
        <w:right w:val="none" w:sz="0" w:space="0" w:color="auto"/>
      </w:divBdr>
      <w:divsChild>
        <w:div w:id="43636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443306">
      <w:bodyDiv w:val="1"/>
      <w:marLeft w:val="0"/>
      <w:marRight w:val="0"/>
      <w:marTop w:val="0"/>
      <w:marBottom w:val="0"/>
      <w:divBdr>
        <w:top w:val="none" w:sz="0" w:space="0" w:color="auto"/>
        <w:left w:val="none" w:sz="0" w:space="0" w:color="auto"/>
        <w:bottom w:val="none" w:sz="0" w:space="0" w:color="auto"/>
        <w:right w:val="none" w:sz="0" w:space="0" w:color="auto"/>
      </w:divBdr>
    </w:div>
    <w:div w:id="20507597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blogs.office.com/b/microsoft-word/archive/2011/08/25/using-styles-quick-and-easy.aspx" TargetMode="External"/><Relationship Id="rId21" Type="http://schemas.openxmlformats.org/officeDocument/2006/relationships/hyperlink" Target="http://office.microsoft.com/en-us/word-help/create-a-table-of-contents-or-update-a-table-of-contents-HP010368778.aspx?CTT=1" TargetMode="Externa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yperlink" Target="http://office.microsoft.com/en-us/word-help/style-basics-in-word-HA102647012.aspx?CTT=1" TargetMode="External"/><Relationship Id="rId29" Type="http://schemas.openxmlformats.org/officeDocument/2006/relationships/hyperlink" Target="http://office.microsoft.com/en-us/word-help/style-basics-in-word-HA102647012.aspx?CTT=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office.microsoft.com/en-us/word-help/style-basics-in-word-HA102647012.aspx?CTT=1" TargetMode="External"/><Relationship Id="rId31" Type="http://schemas.openxmlformats.org/officeDocument/2006/relationships/hyperlink" Target="http://office.microsoft.com/en-us/word-help/style-basics-in-word-HA102647012.aspx?CTT=1" TargetMode="External"/><Relationship Id="rId32" Type="http://schemas.openxmlformats.org/officeDocument/2006/relationships/header" Target="header8.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yperlink" Target="http://connect.lulu.com/t5/Interior-Formatting/What-fonts-can-I-use-in-my-document/ta-p/33679" TargetMode="External"/><Relationship Id="rId15" Type="http://schemas.openxmlformats.org/officeDocument/2006/relationships/hyperlink" Target="http://blogs.office.com/b/microsoft-word/archive/2011/08/25/using-styles-quick-and-easy.aspx"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blogs.office.com/b/microsoft-word/archive/2011/08/25/using-styles-quick-and-easy.aspx" TargetMode="External"/><Relationship Id="rId37" Type="http://schemas.openxmlformats.org/officeDocument/2006/relationships/footer" Target="footer8.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uLuPDF6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C0873-5DB4-2641-9995-5D252693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Data\Microsoft\Templates\LuLuPDF69.dot</Template>
  <TotalTime>21</TotalTime>
  <Pages>26</Pages>
  <Words>2470</Words>
  <Characters>14081</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16518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Lulu Press</cp:lastModifiedBy>
  <cp:revision>6</cp:revision>
  <cp:lastPrinted>2013-05-22T18:40:00Z</cp:lastPrinted>
  <dcterms:created xsi:type="dcterms:W3CDTF">2013-05-30T19:35:00Z</dcterms:created>
  <dcterms:modified xsi:type="dcterms:W3CDTF">2013-09-09T16:36:00Z</dcterms:modified>
  <cp:category/>
</cp:coreProperties>
</file>